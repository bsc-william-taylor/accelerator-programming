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bCs/>
          <w:i/>
          <w:color w:val="4A66AC" w:themeColor="accent1"/>
          <w:sz w:val="32"/>
          <w:szCs w:val="32"/>
        </w:rPr>
        <w:id w:val="154042960"/>
        <w:docPartObj>
          <w:docPartGallery w:val="Cover Pages"/>
          <w:docPartUnique/>
        </w:docPartObj>
      </w:sdtPr>
      <w:sdtEndPr/>
      <w:sdtContent>
        <w:p w:rsidR="005146C6" w:rsidRDefault="00255712">
          <w:r w:rsidRPr="00255712">
            <w:rPr>
              <w:rFonts w:asciiTheme="majorHAnsi" w:eastAsiaTheme="majorEastAsia" w:hAnsiTheme="majorHAnsi" w:cstheme="majorBidi"/>
              <w:noProof/>
              <w:color w:val="242852" w:themeColor="text2"/>
              <w:spacing w:val="5"/>
              <w:kern w:val="28"/>
              <w:sz w:val="96"/>
              <w:szCs w:val="56"/>
              <w:lang w:val="en-GB" w:eastAsia="en-GB"/>
              <w14:ligatures w14:val="standardContextual"/>
              <w14:cntxtAlts/>
            </w:rPr>
            <w:drawing>
              <wp:anchor distT="0" distB="0" distL="114300" distR="114300" simplePos="0" relativeHeight="251658240" behindDoc="1" locked="0" layoutInCell="1" allowOverlap="1" wp14:anchorId="794F5D3B" wp14:editId="74B89039">
                <wp:simplePos x="0" y="0"/>
                <wp:positionH relativeFrom="page">
                  <wp:align>right</wp:align>
                </wp:positionH>
                <wp:positionV relativeFrom="paragraph">
                  <wp:posOffset>152590</wp:posOffset>
                </wp:positionV>
                <wp:extent cx="6938010" cy="4623435"/>
                <wp:effectExtent l="152400" t="152400" r="358140" b="367665"/>
                <wp:wrapTight wrapText="bothSides">
                  <wp:wrapPolygon edited="0">
                    <wp:start x="237" y="-712"/>
                    <wp:lineTo x="-474" y="-534"/>
                    <wp:lineTo x="-474" y="21983"/>
                    <wp:lineTo x="-356" y="22339"/>
                    <wp:lineTo x="534" y="23051"/>
                    <wp:lineTo x="593" y="23229"/>
                    <wp:lineTo x="21588" y="23229"/>
                    <wp:lineTo x="21647" y="23051"/>
                    <wp:lineTo x="22478" y="22339"/>
                    <wp:lineTo x="22656" y="20826"/>
                    <wp:lineTo x="22656" y="890"/>
                    <wp:lineTo x="21944" y="-445"/>
                    <wp:lineTo x="21885" y="-712"/>
                    <wp:lineTo x="237" y="-712"/>
                  </wp:wrapPolygon>
                </wp:wrapTight>
                <wp:docPr id="2" name="Picture 2" descr="C:\Users\B0023\Desktop\nvidia-titan-x-pascal-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0023\Desktop\nvidia-titan-x-pascal-003.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938010" cy="462343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tbl>
          <w:tblPr>
            <w:tblpPr w:leftFromText="187" w:rightFromText="187" w:bottomFromText="720" w:vertAnchor="page" w:horzAnchor="page" w:tblpXSpec="center" w:tblpY="9951"/>
            <w:tblW w:w="4618" w:type="pct"/>
            <w:tblCellMar>
              <w:left w:w="288" w:type="dxa"/>
              <w:right w:w="288" w:type="dxa"/>
            </w:tblCellMar>
            <w:tblLook w:val="04A0" w:firstRow="1" w:lastRow="0" w:firstColumn="1" w:lastColumn="0" w:noHBand="0" w:noVBand="1"/>
          </w:tblPr>
          <w:tblGrid>
            <w:gridCol w:w="10511"/>
          </w:tblGrid>
          <w:tr w:rsidR="00255712" w:rsidTr="00C02F88">
            <w:trPr>
              <w:trHeight w:val="1345"/>
            </w:trPr>
            <w:tc>
              <w:tcPr>
                <w:tcW w:w="9975" w:type="dxa"/>
              </w:tcPr>
              <w:sdt>
                <w:sdtPr>
                  <w:rPr>
                    <w:sz w:val="96"/>
                  </w:rPr>
                  <w:alias w:val="Title"/>
                  <w:id w:val="-308007970"/>
                  <w:placeholder>
                    <w:docPart w:val="026089A4A28046558AC37D93119F02FF"/>
                  </w:placeholder>
                  <w:dataBinding w:prefixMappings="xmlns:ns0='http://schemas.openxmlformats.org/package/2006/metadata/core-properties' xmlns:ns1='http://purl.org/dc/elements/1.1/'" w:xpath="/ns0:coreProperties[1]/ns1:title[1]" w:storeItemID="{6C3C8BC8-F283-45AE-878A-BAB7291924A1}"/>
                  <w:text/>
                </w:sdtPr>
                <w:sdtEndPr/>
                <w:sdtContent>
                  <w:p w:rsidR="00255712" w:rsidRDefault="00255712" w:rsidP="00255712">
                    <w:pPr>
                      <w:pStyle w:val="Title"/>
                      <w:jc w:val="center"/>
                      <w:rPr>
                        <w:sz w:val="96"/>
                      </w:rPr>
                    </w:pPr>
                    <w:r>
                      <w:rPr>
                        <w:sz w:val="96"/>
                      </w:rPr>
                      <w:t>Coursework Report</w:t>
                    </w:r>
                  </w:p>
                </w:sdtContent>
              </w:sdt>
            </w:tc>
          </w:tr>
          <w:tr w:rsidR="00255712" w:rsidTr="00255712">
            <w:trPr>
              <w:trHeight w:val="698"/>
            </w:trPr>
            <w:tc>
              <w:tcPr>
                <w:tcW w:w="0" w:type="auto"/>
                <w:vAlign w:val="bottom"/>
              </w:tcPr>
              <w:sdt>
                <w:sdtPr>
                  <w:rPr>
                    <w:sz w:val="36"/>
                    <w:szCs w:val="36"/>
                  </w:rPr>
                  <w:alias w:val="Subtitle"/>
                  <w:id w:val="758173203"/>
                  <w:placeholder>
                    <w:docPart w:val="9D63D2CEDC11493EAF67491536501DAD"/>
                  </w:placeholder>
                  <w:dataBinding w:prefixMappings="xmlns:ns0='http://schemas.openxmlformats.org/package/2006/metadata/core-properties' xmlns:ns1='http://purl.org/dc/elements/1.1/'" w:xpath="/ns0:coreProperties[1]/ns1:subject[1]" w:storeItemID="{6C3C8BC8-F283-45AE-878A-BAB7291924A1}"/>
                  <w:text/>
                </w:sdtPr>
                <w:sdtEndPr/>
                <w:sdtContent>
                  <w:p w:rsidR="00255712" w:rsidRDefault="00255712" w:rsidP="00255712">
                    <w:pPr>
                      <w:pStyle w:val="Subtitle"/>
                      <w:jc w:val="center"/>
                      <w:rPr>
                        <w:sz w:val="36"/>
                        <w:szCs w:val="36"/>
                      </w:rPr>
                    </w:pPr>
                    <w:r>
                      <w:rPr>
                        <w:sz w:val="36"/>
                        <w:szCs w:val="36"/>
                      </w:rPr>
                      <w:t>By B00235610</w:t>
                    </w:r>
                  </w:p>
                </w:sdtContent>
              </w:sdt>
            </w:tc>
          </w:tr>
          <w:tr w:rsidR="00255712" w:rsidTr="00255712">
            <w:trPr>
              <w:trHeight w:val="477"/>
            </w:trPr>
            <w:tc>
              <w:tcPr>
                <w:tcW w:w="0" w:type="auto"/>
                <w:vAlign w:val="bottom"/>
              </w:tcPr>
              <w:p w:rsidR="00255712" w:rsidRDefault="00255712" w:rsidP="00255712"/>
            </w:tc>
          </w:tr>
          <w:tr w:rsidR="00255712" w:rsidTr="00255712">
            <w:trPr>
              <w:trHeight w:val="817"/>
            </w:trPr>
            <w:tc>
              <w:tcPr>
                <w:tcW w:w="0" w:type="auto"/>
                <w:vAlign w:val="bottom"/>
              </w:tcPr>
              <w:sdt>
                <w:sdtPr>
                  <w:rPr>
                    <w:lang w:val="en-GB"/>
                  </w:rPr>
                  <w:alias w:val="Abstract"/>
                  <w:id w:val="553592755"/>
                  <w:placeholder>
                    <w:docPart w:val="F557BDFB65B74E61808C65D547A165F6"/>
                  </w:placeholder>
                  <w:dataBinding w:prefixMappings="xmlns:ns0='http://schemas.microsoft.com/office/2006/coverPageProps'" w:xpath="/ns0:CoverPageProperties[1]/ns0:Abstract[1]" w:storeItemID="{55AF091B-3C7A-41E3-B477-F2FDAA23CFDA}"/>
                  <w:text/>
                </w:sdtPr>
                <w:sdtEndPr/>
                <w:sdtContent>
                  <w:p w:rsidR="00255712" w:rsidRDefault="00255712" w:rsidP="00255712">
                    <w:pPr>
                      <w:jc w:val="center"/>
                    </w:pPr>
                    <w:r w:rsidRPr="008C38EE">
                      <w:rPr>
                        <w:lang w:val="en-GB"/>
                      </w:rPr>
                      <w:t>This report sets out how a given C++ application was optimized using various optimiz</w:t>
                    </w:r>
                    <w:r w:rsidR="00EC024D">
                      <w:rPr>
                        <w:lang w:val="en-GB"/>
                      </w:rPr>
                      <w:t>ation techniques and the GPU API</w:t>
                    </w:r>
                    <w:r w:rsidRPr="008C38EE">
                      <w:rPr>
                        <w:lang w:val="en-GB"/>
                      </w:rPr>
                      <w:t xml:space="preserve"> CUDA.</w:t>
                    </w:r>
                  </w:p>
                </w:sdtContent>
              </w:sdt>
            </w:tc>
          </w:tr>
          <w:tr w:rsidR="00255712" w:rsidTr="00255712">
            <w:trPr>
              <w:trHeight w:val="493"/>
            </w:trPr>
            <w:tc>
              <w:tcPr>
                <w:tcW w:w="0" w:type="auto"/>
                <w:vAlign w:val="bottom"/>
              </w:tcPr>
              <w:p w:rsidR="00255712" w:rsidRDefault="00255712" w:rsidP="00255712">
                <w:pPr>
                  <w:jc w:val="center"/>
                </w:pPr>
              </w:p>
              <w:p w:rsidR="007E147D" w:rsidRDefault="007E147D" w:rsidP="00255712">
                <w:pPr>
                  <w:jc w:val="center"/>
                </w:pPr>
              </w:p>
              <w:sdt>
                <w:sdtPr>
                  <w:rPr>
                    <w:rFonts w:asciiTheme="minorHAnsi" w:eastAsiaTheme="minorEastAsia" w:hAnsiTheme="minorHAnsi" w:cstheme="minorBidi"/>
                    <w:b w:val="0"/>
                    <w:bCs w:val="0"/>
                    <w:color w:val="auto"/>
                    <w:sz w:val="22"/>
                    <w:szCs w:val="22"/>
                  </w:rPr>
                  <w:id w:val="1061448312"/>
                  <w:docPartObj>
                    <w:docPartGallery w:val="Table of Contents"/>
                    <w:docPartUnique/>
                  </w:docPartObj>
                </w:sdtPr>
                <w:sdtEndPr>
                  <w:rPr>
                    <w:noProof/>
                  </w:rPr>
                </w:sdtEndPr>
                <w:sdtContent>
                  <w:p w:rsidR="007E147D" w:rsidRDefault="007E147D" w:rsidP="0083029A">
                    <w:pPr>
                      <w:pStyle w:val="TOCHeading"/>
                      <w:spacing w:after="120"/>
                    </w:pPr>
                    <w:r>
                      <w:t>Table of Contents</w:t>
                    </w:r>
                  </w:p>
                  <w:p w:rsidR="00F1505D" w:rsidRDefault="007E147D">
                    <w:pPr>
                      <w:pStyle w:val="TOC1"/>
                      <w:tabs>
                        <w:tab w:val="right" w:leader="dot" w:pos="10790"/>
                      </w:tabs>
                      <w:rPr>
                        <w:noProof/>
                        <w:lang w:val="en-GB" w:eastAsia="en-GB"/>
                      </w:rPr>
                    </w:pPr>
                    <w:r>
                      <w:fldChar w:fldCharType="begin"/>
                    </w:r>
                    <w:r>
                      <w:instrText xml:space="preserve"> TOC \o "1-3" \h \z \u </w:instrText>
                    </w:r>
                    <w:r>
                      <w:fldChar w:fldCharType="separate"/>
                    </w:r>
                    <w:hyperlink w:anchor="_Toc473839829" w:history="1">
                      <w:r w:rsidR="00F1505D" w:rsidRPr="00CC0EC2">
                        <w:rPr>
                          <w:rStyle w:val="Hyperlink"/>
                          <w:noProof/>
                        </w:rPr>
                        <w:t>System Specification</w:t>
                      </w:r>
                      <w:r w:rsidR="00F1505D">
                        <w:rPr>
                          <w:noProof/>
                          <w:webHidden/>
                        </w:rPr>
                        <w:tab/>
                      </w:r>
                      <w:r w:rsidR="00F1505D">
                        <w:rPr>
                          <w:noProof/>
                          <w:webHidden/>
                        </w:rPr>
                        <w:fldChar w:fldCharType="begin"/>
                      </w:r>
                      <w:r w:rsidR="00F1505D">
                        <w:rPr>
                          <w:noProof/>
                          <w:webHidden/>
                        </w:rPr>
                        <w:instrText xml:space="preserve"> PAGEREF _Toc473839829 \h </w:instrText>
                      </w:r>
                      <w:r w:rsidR="00F1505D">
                        <w:rPr>
                          <w:noProof/>
                          <w:webHidden/>
                        </w:rPr>
                      </w:r>
                      <w:r w:rsidR="00F1505D">
                        <w:rPr>
                          <w:noProof/>
                          <w:webHidden/>
                        </w:rPr>
                        <w:fldChar w:fldCharType="separate"/>
                      </w:r>
                      <w:r w:rsidR="00E31729">
                        <w:rPr>
                          <w:noProof/>
                          <w:webHidden/>
                        </w:rPr>
                        <w:t>2</w:t>
                      </w:r>
                      <w:r w:rsidR="00F1505D">
                        <w:rPr>
                          <w:noProof/>
                          <w:webHidden/>
                        </w:rPr>
                        <w:fldChar w:fldCharType="end"/>
                      </w:r>
                    </w:hyperlink>
                  </w:p>
                  <w:p w:rsidR="00F1505D" w:rsidRDefault="00071EA3">
                    <w:pPr>
                      <w:pStyle w:val="TOC1"/>
                      <w:tabs>
                        <w:tab w:val="right" w:leader="dot" w:pos="10790"/>
                      </w:tabs>
                      <w:rPr>
                        <w:noProof/>
                        <w:lang w:val="en-GB" w:eastAsia="en-GB"/>
                      </w:rPr>
                    </w:pPr>
                    <w:hyperlink w:anchor="_Toc473839830" w:history="1">
                      <w:r w:rsidR="00F1505D" w:rsidRPr="00CC0EC2">
                        <w:rPr>
                          <w:rStyle w:val="Hyperlink"/>
                          <w:noProof/>
                        </w:rPr>
                        <w:t>Software Used</w:t>
                      </w:r>
                      <w:r w:rsidR="00F1505D">
                        <w:rPr>
                          <w:noProof/>
                          <w:webHidden/>
                        </w:rPr>
                        <w:tab/>
                      </w:r>
                      <w:r w:rsidR="00F1505D">
                        <w:rPr>
                          <w:noProof/>
                          <w:webHidden/>
                        </w:rPr>
                        <w:fldChar w:fldCharType="begin"/>
                      </w:r>
                      <w:r w:rsidR="00F1505D">
                        <w:rPr>
                          <w:noProof/>
                          <w:webHidden/>
                        </w:rPr>
                        <w:instrText xml:space="preserve"> PAGEREF _Toc473839830 \h </w:instrText>
                      </w:r>
                      <w:r w:rsidR="00F1505D">
                        <w:rPr>
                          <w:noProof/>
                          <w:webHidden/>
                        </w:rPr>
                      </w:r>
                      <w:r w:rsidR="00F1505D">
                        <w:rPr>
                          <w:noProof/>
                          <w:webHidden/>
                        </w:rPr>
                        <w:fldChar w:fldCharType="separate"/>
                      </w:r>
                      <w:r w:rsidR="00E31729">
                        <w:rPr>
                          <w:noProof/>
                          <w:webHidden/>
                        </w:rPr>
                        <w:t>2</w:t>
                      </w:r>
                      <w:r w:rsidR="00F1505D">
                        <w:rPr>
                          <w:noProof/>
                          <w:webHidden/>
                        </w:rPr>
                        <w:fldChar w:fldCharType="end"/>
                      </w:r>
                    </w:hyperlink>
                  </w:p>
                  <w:p w:rsidR="00F1505D" w:rsidRDefault="00071EA3">
                    <w:pPr>
                      <w:pStyle w:val="TOC1"/>
                      <w:tabs>
                        <w:tab w:val="right" w:leader="dot" w:pos="10790"/>
                      </w:tabs>
                      <w:rPr>
                        <w:noProof/>
                        <w:lang w:val="en-GB" w:eastAsia="en-GB"/>
                      </w:rPr>
                    </w:pPr>
                    <w:hyperlink w:anchor="_Toc473839831" w:history="1">
                      <w:r w:rsidR="00F1505D" w:rsidRPr="00CC0EC2">
                        <w:rPr>
                          <w:rStyle w:val="Hyperlink"/>
                          <w:noProof/>
                        </w:rPr>
                        <w:t>Quick Analysis</w:t>
                      </w:r>
                      <w:r w:rsidR="00F1505D">
                        <w:rPr>
                          <w:noProof/>
                          <w:webHidden/>
                        </w:rPr>
                        <w:tab/>
                      </w:r>
                      <w:r w:rsidR="00F1505D">
                        <w:rPr>
                          <w:noProof/>
                          <w:webHidden/>
                        </w:rPr>
                        <w:fldChar w:fldCharType="begin"/>
                      </w:r>
                      <w:r w:rsidR="00F1505D">
                        <w:rPr>
                          <w:noProof/>
                          <w:webHidden/>
                        </w:rPr>
                        <w:instrText xml:space="preserve"> PAGEREF _Toc473839831 \h </w:instrText>
                      </w:r>
                      <w:r w:rsidR="00F1505D">
                        <w:rPr>
                          <w:noProof/>
                          <w:webHidden/>
                        </w:rPr>
                      </w:r>
                      <w:r w:rsidR="00F1505D">
                        <w:rPr>
                          <w:noProof/>
                          <w:webHidden/>
                        </w:rPr>
                        <w:fldChar w:fldCharType="separate"/>
                      </w:r>
                      <w:r w:rsidR="00E31729">
                        <w:rPr>
                          <w:noProof/>
                          <w:webHidden/>
                        </w:rPr>
                        <w:t>3</w:t>
                      </w:r>
                      <w:r w:rsidR="00F1505D">
                        <w:rPr>
                          <w:noProof/>
                          <w:webHidden/>
                        </w:rPr>
                        <w:fldChar w:fldCharType="end"/>
                      </w:r>
                    </w:hyperlink>
                  </w:p>
                  <w:p w:rsidR="00F1505D" w:rsidRDefault="00071EA3">
                    <w:pPr>
                      <w:pStyle w:val="TOC1"/>
                      <w:tabs>
                        <w:tab w:val="right" w:leader="dot" w:pos="10790"/>
                      </w:tabs>
                      <w:rPr>
                        <w:noProof/>
                        <w:lang w:val="en-GB" w:eastAsia="en-GB"/>
                      </w:rPr>
                    </w:pPr>
                    <w:hyperlink w:anchor="_Toc473839832" w:history="1">
                      <w:r w:rsidR="00F1505D" w:rsidRPr="00CC0EC2">
                        <w:rPr>
                          <w:rStyle w:val="Hyperlink"/>
                          <w:noProof/>
                        </w:rPr>
                        <w:t>Benchmark</w:t>
                      </w:r>
                      <w:r w:rsidR="00F1505D">
                        <w:rPr>
                          <w:noProof/>
                          <w:webHidden/>
                        </w:rPr>
                        <w:tab/>
                      </w:r>
                      <w:r w:rsidR="00F1505D">
                        <w:rPr>
                          <w:noProof/>
                          <w:webHidden/>
                        </w:rPr>
                        <w:fldChar w:fldCharType="begin"/>
                      </w:r>
                      <w:r w:rsidR="00F1505D">
                        <w:rPr>
                          <w:noProof/>
                          <w:webHidden/>
                        </w:rPr>
                        <w:instrText xml:space="preserve"> PAGEREF _Toc473839832 \h </w:instrText>
                      </w:r>
                      <w:r w:rsidR="00F1505D">
                        <w:rPr>
                          <w:noProof/>
                          <w:webHidden/>
                        </w:rPr>
                      </w:r>
                      <w:r w:rsidR="00F1505D">
                        <w:rPr>
                          <w:noProof/>
                          <w:webHidden/>
                        </w:rPr>
                        <w:fldChar w:fldCharType="separate"/>
                      </w:r>
                      <w:r w:rsidR="00E31729">
                        <w:rPr>
                          <w:noProof/>
                          <w:webHidden/>
                        </w:rPr>
                        <w:t>4</w:t>
                      </w:r>
                      <w:r w:rsidR="00F1505D">
                        <w:rPr>
                          <w:noProof/>
                          <w:webHidden/>
                        </w:rPr>
                        <w:fldChar w:fldCharType="end"/>
                      </w:r>
                    </w:hyperlink>
                  </w:p>
                  <w:p w:rsidR="00F1505D" w:rsidRDefault="00071EA3">
                    <w:pPr>
                      <w:pStyle w:val="TOC1"/>
                      <w:tabs>
                        <w:tab w:val="right" w:leader="dot" w:pos="10790"/>
                      </w:tabs>
                      <w:rPr>
                        <w:noProof/>
                        <w:lang w:val="en-GB" w:eastAsia="en-GB"/>
                      </w:rPr>
                    </w:pPr>
                    <w:hyperlink w:anchor="_Toc473839833" w:history="1">
                      <w:r w:rsidR="00F1505D" w:rsidRPr="00CC0EC2">
                        <w:rPr>
                          <w:rStyle w:val="Hyperlink"/>
                          <w:noProof/>
                        </w:rPr>
                        <w:t>Profiling</w:t>
                      </w:r>
                      <w:r w:rsidR="00F1505D">
                        <w:rPr>
                          <w:noProof/>
                          <w:webHidden/>
                        </w:rPr>
                        <w:tab/>
                      </w:r>
                      <w:r w:rsidR="00F1505D">
                        <w:rPr>
                          <w:noProof/>
                          <w:webHidden/>
                        </w:rPr>
                        <w:fldChar w:fldCharType="begin"/>
                      </w:r>
                      <w:r w:rsidR="00F1505D">
                        <w:rPr>
                          <w:noProof/>
                          <w:webHidden/>
                        </w:rPr>
                        <w:instrText xml:space="preserve"> PAGEREF _Toc473839833 \h </w:instrText>
                      </w:r>
                      <w:r w:rsidR="00F1505D">
                        <w:rPr>
                          <w:noProof/>
                          <w:webHidden/>
                        </w:rPr>
                      </w:r>
                      <w:r w:rsidR="00F1505D">
                        <w:rPr>
                          <w:noProof/>
                          <w:webHidden/>
                        </w:rPr>
                        <w:fldChar w:fldCharType="separate"/>
                      </w:r>
                      <w:r w:rsidR="00E31729">
                        <w:rPr>
                          <w:noProof/>
                          <w:webHidden/>
                        </w:rPr>
                        <w:t>5</w:t>
                      </w:r>
                      <w:r w:rsidR="00F1505D">
                        <w:rPr>
                          <w:noProof/>
                          <w:webHidden/>
                        </w:rPr>
                        <w:fldChar w:fldCharType="end"/>
                      </w:r>
                    </w:hyperlink>
                  </w:p>
                  <w:p w:rsidR="00F1505D" w:rsidRDefault="00071EA3">
                    <w:pPr>
                      <w:pStyle w:val="TOC1"/>
                      <w:tabs>
                        <w:tab w:val="right" w:leader="dot" w:pos="10790"/>
                      </w:tabs>
                      <w:rPr>
                        <w:noProof/>
                        <w:lang w:val="en-GB" w:eastAsia="en-GB"/>
                      </w:rPr>
                    </w:pPr>
                    <w:hyperlink w:anchor="_Toc473839834" w:history="1">
                      <w:r w:rsidR="00F1505D" w:rsidRPr="00CC0EC2">
                        <w:rPr>
                          <w:rStyle w:val="Hyperlink"/>
                          <w:noProof/>
                        </w:rPr>
                        <w:t>CUDA Port</w:t>
                      </w:r>
                      <w:r w:rsidR="00F1505D">
                        <w:rPr>
                          <w:noProof/>
                          <w:webHidden/>
                        </w:rPr>
                        <w:tab/>
                      </w:r>
                      <w:r w:rsidR="00F1505D">
                        <w:rPr>
                          <w:noProof/>
                          <w:webHidden/>
                        </w:rPr>
                        <w:fldChar w:fldCharType="begin"/>
                      </w:r>
                      <w:r w:rsidR="00F1505D">
                        <w:rPr>
                          <w:noProof/>
                          <w:webHidden/>
                        </w:rPr>
                        <w:instrText xml:space="preserve"> PAGEREF _Toc473839834 \h </w:instrText>
                      </w:r>
                      <w:r w:rsidR="00F1505D">
                        <w:rPr>
                          <w:noProof/>
                          <w:webHidden/>
                        </w:rPr>
                      </w:r>
                      <w:r w:rsidR="00F1505D">
                        <w:rPr>
                          <w:noProof/>
                          <w:webHidden/>
                        </w:rPr>
                        <w:fldChar w:fldCharType="separate"/>
                      </w:r>
                      <w:r w:rsidR="00E31729">
                        <w:rPr>
                          <w:noProof/>
                          <w:webHidden/>
                        </w:rPr>
                        <w:t>6</w:t>
                      </w:r>
                      <w:r w:rsidR="00F1505D">
                        <w:rPr>
                          <w:noProof/>
                          <w:webHidden/>
                        </w:rPr>
                        <w:fldChar w:fldCharType="end"/>
                      </w:r>
                    </w:hyperlink>
                  </w:p>
                  <w:p w:rsidR="00F1505D" w:rsidRDefault="00071EA3">
                    <w:pPr>
                      <w:pStyle w:val="TOC1"/>
                      <w:tabs>
                        <w:tab w:val="right" w:leader="dot" w:pos="10790"/>
                      </w:tabs>
                      <w:rPr>
                        <w:noProof/>
                        <w:lang w:val="en-GB" w:eastAsia="en-GB"/>
                      </w:rPr>
                    </w:pPr>
                    <w:hyperlink w:anchor="_Toc473839835" w:history="1">
                      <w:r w:rsidR="00F1505D" w:rsidRPr="00CC0EC2">
                        <w:rPr>
                          <w:rStyle w:val="Hyperlink"/>
                          <w:noProof/>
                        </w:rPr>
                        <w:t>CUDA Benchmarks</w:t>
                      </w:r>
                      <w:r w:rsidR="00F1505D">
                        <w:rPr>
                          <w:noProof/>
                          <w:webHidden/>
                        </w:rPr>
                        <w:tab/>
                      </w:r>
                      <w:r w:rsidR="00F1505D">
                        <w:rPr>
                          <w:noProof/>
                          <w:webHidden/>
                        </w:rPr>
                        <w:fldChar w:fldCharType="begin"/>
                      </w:r>
                      <w:r w:rsidR="00F1505D">
                        <w:rPr>
                          <w:noProof/>
                          <w:webHidden/>
                        </w:rPr>
                        <w:instrText xml:space="preserve"> PAGEREF _Toc473839835 \h </w:instrText>
                      </w:r>
                      <w:r w:rsidR="00F1505D">
                        <w:rPr>
                          <w:noProof/>
                          <w:webHidden/>
                        </w:rPr>
                      </w:r>
                      <w:r w:rsidR="00F1505D">
                        <w:rPr>
                          <w:noProof/>
                          <w:webHidden/>
                        </w:rPr>
                        <w:fldChar w:fldCharType="separate"/>
                      </w:r>
                      <w:r w:rsidR="00E31729">
                        <w:rPr>
                          <w:noProof/>
                          <w:webHidden/>
                        </w:rPr>
                        <w:t>6</w:t>
                      </w:r>
                      <w:r w:rsidR="00F1505D">
                        <w:rPr>
                          <w:noProof/>
                          <w:webHidden/>
                        </w:rPr>
                        <w:fldChar w:fldCharType="end"/>
                      </w:r>
                    </w:hyperlink>
                  </w:p>
                  <w:p w:rsidR="00F1505D" w:rsidRDefault="00071EA3">
                    <w:pPr>
                      <w:pStyle w:val="TOC1"/>
                      <w:tabs>
                        <w:tab w:val="right" w:leader="dot" w:pos="10790"/>
                      </w:tabs>
                      <w:rPr>
                        <w:noProof/>
                        <w:lang w:val="en-GB" w:eastAsia="en-GB"/>
                      </w:rPr>
                    </w:pPr>
                    <w:hyperlink w:anchor="_Toc473839836" w:history="1">
                      <w:r w:rsidR="00F1505D" w:rsidRPr="00CC0EC2">
                        <w:rPr>
                          <w:rStyle w:val="Hyperlink"/>
                          <w:noProof/>
                        </w:rPr>
                        <w:t>CUDA Optimizations</w:t>
                      </w:r>
                      <w:r w:rsidR="00F1505D">
                        <w:rPr>
                          <w:noProof/>
                          <w:webHidden/>
                        </w:rPr>
                        <w:tab/>
                      </w:r>
                      <w:r w:rsidR="00F1505D">
                        <w:rPr>
                          <w:noProof/>
                          <w:webHidden/>
                        </w:rPr>
                        <w:fldChar w:fldCharType="begin"/>
                      </w:r>
                      <w:r w:rsidR="00F1505D">
                        <w:rPr>
                          <w:noProof/>
                          <w:webHidden/>
                        </w:rPr>
                        <w:instrText xml:space="preserve"> PAGEREF _Toc473839836 \h </w:instrText>
                      </w:r>
                      <w:r w:rsidR="00F1505D">
                        <w:rPr>
                          <w:noProof/>
                          <w:webHidden/>
                        </w:rPr>
                      </w:r>
                      <w:r w:rsidR="00F1505D">
                        <w:rPr>
                          <w:noProof/>
                          <w:webHidden/>
                        </w:rPr>
                        <w:fldChar w:fldCharType="separate"/>
                      </w:r>
                      <w:r w:rsidR="00E31729">
                        <w:rPr>
                          <w:noProof/>
                          <w:webHidden/>
                        </w:rPr>
                        <w:t>6</w:t>
                      </w:r>
                      <w:r w:rsidR="00F1505D">
                        <w:rPr>
                          <w:noProof/>
                          <w:webHidden/>
                        </w:rPr>
                        <w:fldChar w:fldCharType="end"/>
                      </w:r>
                    </w:hyperlink>
                  </w:p>
                  <w:p w:rsidR="00F1505D" w:rsidRDefault="00071EA3">
                    <w:pPr>
                      <w:pStyle w:val="TOC1"/>
                      <w:tabs>
                        <w:tab w:val="right" w:leader="dot" w:pos="10790"/>
                      </w:tabs>
                      <w:rPr>
                        <w:noProof/>
                        <w:lang w:val="en-GB" w:eastAsia="en-GB"/>
                      </w:rPr>
                    </w:pPr>
                    <w:hyperlink w:anchor="_Toc473839837" w:history="1">
                      <w:r w:rsidR="00F1505D" w:rsidRPr="00CC0EC2">
                        <w:rPr>
                          <w:rStyle w:val="Hyperlink"/>
                          <w:noProof/>
                        </w:rPr>
                        <w:t>Conclusion</w:t>
                      </w:r>
                      <w:r w:rsidR="00F1505D">
                        <w:rPr>
                          <w:noProof/>
                          <w:webHidden/>
                        </w:rPr>
                        <w:tab/>
                      </w:r>
                      <w:r w:rsidR="00F1505D">
                        <w:rPr>
                          <w:noProof/>
                          <w:webHidden/>
                        </w:rPr>
                        <w:fldChar w:fldCharType="begin"/>
                      </w:r>
                      <w:r w:rsidR="00F1505D">
                        <w:rPr>
                          <w:noProof/>
                          <w:webHidden/>
                        </w:rPr>
                        <w:instrText xml:space="preserve"> PAGEREF _Toc473839837 \h </w:instrText>
                      </w:r>
                      <w:r w:rsidR="00F1505D">
                        <w:rPr>
                          <w:noProof/>
                          <w:webHidden/>
                        </w:rPr>
                      </w:r>
                      <w:r w:rsidR="00F1505D">
                        <w:rPr>
                          <w:noProof/>
                          <w:webHidden/>
                        </w:rPr>
                        <w:fldChar w:fldCharType="separate"/>
                      </w:r>
                      <w:r w:rsidR="00E31729">
                        <w:rPr>
                          <w:noProof/>
                          <w:webHidden/>
                        </w:rPr>
                        <w:t>6</w:t>
                      </w:r>
                      <w:r w:rsidR="00F1505D">
                        <w:rPr>
                          <w:noProof/>
                          <w:webHidden/>
                        </w:rPr>
                        <w:fldChar w:fldCharType="end"/>
                      </w:r>
                    </w:hyperlink>
                  </w:p>
                  <w:p w:rsidR="007E147D" w:rsidRDefault="007E147D">
                    <w:r>
                      <w:rPr>
                        <w:b/>
                        <w:bCs/>
                        <w:noProof/>
                      </w:rPr>
                      <w:fldChar w:fldCharType="end"/>
                    </w:r>
                  </w:p>
                </w:sdtContent>
              </w:sdt>
              <w:p w:rsidR="007E147D" w:rsidRDefault="007E147D" w:rsidP="00255712">
                <w:pPr>
                  <w:jc w:val="center"/>
                </w:pPr>
              </w:p>
              <w:p w:rsidR="007E147D" w:rsidRDefault="007E147D" w:rsidP="00255712">
                <w:pPr>
                  <w:jc w:val="center"/>
                </w:pPr>
              </w:p>
              <w:p w:rsidR="007E147D" w:rsidRDefault="007E147D" w:rsidP="00255712">
                <w:pPr>
                  <w:jc w:val="center"/>
                </w:pPr>
              </w:p>
              <w:p w:rsidR="007E147D" w:rsidRDefault="007E147D" w:rsidP="00255712">
                <w:pPr>
                  <w:jc w:val="center"/>
                </w:pPr>
              </w:p>
              <w:p w:rsidR="007E147D" w:rsidRDefault="007E147D" w:rsidP="00255712">
                <w:pPr>
                  <w:jc w:val="center"/>
                </w:pPr>
              </w:p>
              <w:p w:rsidR="007E147D" w:rsidRDefault="007E147D" w:rsidP="00255712">
                <w:pPr>
                  <w:jc w:val="center"/>
                </w:pPr>
              </w:p>
              <w:p w:rsidR="007E147D" w:rsidRDefault="007E147D" w:rsidP="00255712">
                <w:pPr>
                  <w:jc w:val="center"/>
                </w:pPr>
              </w:p>
              <w:p w:rsidR="007E147D" w:rsidRDefault="007E147D" w:rsidP="00255712">
                <w:pPr>
                  <w:jc w:val="center"/>
                </w:pPr>
              </w:p>
              <w:p w:rsidR="007E147D" w:rsidRDefault="007E147D" w:rsidP="00255712">
                <w:pPr>
                  <w:jc w:val="center"/>
                </w:pPr>
              </w:p>
              <w:p w:rsidR="007E147D" w:rsidRDefault="007E147D" w:rsidP="00255712">
                <w:pPr>
                  <w:jc w:val="center"/>
                </w:pPr>
              </w:p>
              <w:p w:rsidR="007E147D" w:rsidRDefault="007E147D" w:rsidP="00255712">
                <w:pPr>
                  <w:jc w:val="center"/>
                </w:pPr>
              </w:p>
              <w:p w:rsidR="007E147D" w:rsidRDefault="007E147D" w:rsidP="00255712">
                <w:pPr>
                  <w:jc w:val="center"/>
                </w:pPr>
              </w:p>
              <w:p w:rsidR="007E147D" w:rsidRDefault="007E147D" w:rsidP="00255712">
                <w:pPr>
                  <w:jc w:val="center"/>
                </w:pPr>
              </w:p>
              <w:p w:rsidR="007E147D" w:rsidRDefault="007E147D" w:rsidP="00255712">
                <w:pPr>
                  <w:jc w:val="center"/>
                </w:pPr>
              </w:p>
              <w:p w:rsidR="007E147D" w:rsidRDefault="007E147D" w:rsidP="00255712">
                <w:pPr>
                  <w:jc w:val="center"/>
                </w:pPr>
              </w:p>
              <w:p w:rsidR="007E147D" w:rsidRDefault="007E147D" w:rsidP="00255712">
                <w:pPr>
                  <w:jc w:val="center"/>
                </w:pPr>
              </w:p>
              <w:p w:rsidR="007E147D" w:rsidRDefault="007518FE" w:rsidP="007E147D">
                <w:pPr>
                  <w:pStyle w:val="Heading1"/>
                </w:pPr>
                <w:bookmarkStart w:id="0" w:name="_Toc473839829"/>
                <w:r>
                  <w:rPr>
                    <w:noProof/>
                  </w:rPr>
                  <w:lastRenderedPageBreak/>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2" type="#_x0000_t75" style="position:absolute;margin-left:261.95pt;margin-top:-.35pt;width:277.5pt;height:354pt;z-index:251668480;mso-position-horizontal-relative:text;mso-position-vertical-relative:text;mso-width-relative:page;mso-height-relative:page" wrapcoords="-58 0 -58 21554 21600 21554 21600 0 -58 0">
                      <v:imagedata r:id="rId12" o:title=""/>
                      <w10:wrap type="tight"/>
                    </v:shape>
                    <o:OLEObject Type="Embed" ProgID="PBrush" ShapeID="_x0000_s1032" DrawAspect="Content" ObjectID="_1547666387" r:id="rId13"/>
                  </w:object>
                </w:r>
                <w:r w:rsidR="0074447B">
                  <w:t>Hardware</w:t>
                </w:r>
                <w:r w:rsidR="007E147D">
                  <w:t xml:space="preserve"> </w:t>
                </w:r>
                <w:bookmarkEnd w:id="0"/>
                <w:r w:rsidR="0074447B">
                  <w:t>Used</w:t>
                </w:r>
              </w:p>
              <w:p w:rsidR="007E147D" w:rsidRDefault="007E147D" w:rsidP="007E147D"/>
              <w:p w:rsidR="00235A21" w:rsidRDefault="00235A21" w:rsidP="007E147D"/>
              <w:p w:rsidR="00235A21" w:rsidRDefault="00235A21" w:rsidP="007E147D"/>
              <w:p w:rsidR="00235A21" w:rsidRDefault="00235A21" w:rsidP="007E147D"/>
              <w:p w:rsidR="00235A21" w:rsidRDefault="00235A21" w:rsidP="007E147D"/>
              <w:p w:rsidR="00235A21" w:rsidRDefault="00235A21" w:rsidP="007E147D"/>
              <w:p w:rsidR="00235A21" w:rsidRDefault="00235A21" w:rsidP="007E147D">
                <w:bookmarkStart w:id="1" w:name="_GoBack"/>
                <w:bookmarkEnd w:id="1"/>
              </w:p>
              <w:p w:rsidR="00235A21" w:rsidRDefault="00235A21" w:rsidP="007E147D"/>
              <w:p w:rsidR="00235A21" w:rsidRDefault="00235A21" w:rsidP="007E147D"/>
              <w:p w:rsidR="00235A21" w:rsidRDefault="00235A21" w:rsidP="007E147D"/>
              <w:p w:rsidR="00235A21" w:rsidRDefault="00235A21" w:rsidP="007E147D"/>
              <w:p w:rsidR="00235A21" w:rsidRDefault="00235A21" w:rsidP="007E147D"/>
              <w:p w:rsidR="007E147D" w:rsidRDefault="007518FE" w:rsidP="0074447B">
                <w:pPr>
                  <w:pStyle w:val="Heading1"/>
                  <w:spacing w:after="120"/>
                </w:pPr>
                <w:bookmarkStart w:id="2" w:name="_Toc473839830"/>
                <w:r>
                  <w:rPr>
                    <w:noProof/>
                  </w:rPr>
                  <w:object w:dxaOrig="225" w:dyaOrig="225">
                    <v:shape id="_x0000_s1033" type="#_x0000_t75" style="position:absolute;margin-left:235.1pt;margin-top:24.4pt;width:276.05pt;height:276.75pt;z-index:251670528;mso-position-horizontal-relative:text;mso-position-vertical-relative:text;mso-width-relative:page;mso-height-relative:page" wrapcoords="-54 0 -54 21546 21600 21546 21600 0 -54 0">
                      <v:imagedata r:id="rId14" o:title=""/>
                      <w10:wrap type="tight"/>
                    </v:shape>
                    <o:OLEObject Type="Embed" ProgID="PBrush" ShapeID="_x0000_s1033" DrawAspect="Content" ObjectID="_1547666388" r:id="rId15"/>
                  </w:object>
                </w:r>
                <w:r w:rsidR="007E147D">
                  <w:t>Software Used</w:t>
                </w:r>
                <w:bookmarkEnd w:id="2"/>
              </w:p>
              <w:p w:rsidR="0074447B" w:rsidRDefault="0074447B" w:rsidP="0074447B">
                <w:pPr>
                  <w:pStyle w:val="ListParagraph"/>
                  <w:numPr>
                    <w:ilvl w:val="0"/>
                    <w:numId w:val="2"/>
                  </w:numPr>
                </w:pPr>
                <w:r>
                  <w:t>Visual Studio</w:t>
                </w:r>
              </w:p>
              <w:p w:rsidR="0074447B" w:rsidRDefault="0074447B" w:rsidP="0074447B">
                <w:pPr>
                  <w:pStyle w:val="ListParagraph"/>
                  <w:numPr>
                    <w:ilvl w:val="0"/>
                    <w:numId w:val="2"/>
                  </w:numPr>
                </w:pPr>
                <w:r>
                  <w:t>CUDA Toolkit 8.0</w:t>
                </w:r>
              </w:p>
              <w:p w:rsidR="0074447B" w:rsidRDefault="0074447B" w:rsidP="0074447B">
                <w:pPr>
                  <w:pStyle w:val="ListParagraph"/>
                  <w:numPr>
                    <w:ilvl w:val="0"/>
                    <w:numId w:val="2"/>
                  </w:numPr>
                </w:pPr>
                <w:r>
                  <w:t>GitHub</w:t>
                </w:r>
              </w:p>
              <w:p w:rsidR="0074447B" w:rsidRPr="0074447B" w:rsidRDefault="0074447B" w:rsidP="0074447B">
                <w:pPr>
                  <w:pStyle w:val="ListParagraph"/>
                  <w:numPr>
                    <w:ilvl w:val="0"/>
                    <w:numId w:val="2"/>
                  </w:numPr>
                </w:pPr>
                <w:r>
                  <w:t>Visual Studio Profiling Tools</w:t>
                </w:r>
              </w:p>
              <w:p w:rsidR="007E147D" w:rsidRPr="007E147D" w:rsidRDefault="007E147D" w:rsidP="007E147D"/>
              <w:p w:rsidR="007E147D" w:rsidRDefault="007E147D" w:rsidP="00255712">
                <w:pPr>
                  <w:jc w:val="center"/>
                </w:pPr>
              </w:p>
              <w:p w:rsidR="007E147D" w:rsidRDefault="007E147D" w:rsidP="00255712">
                <w:pPr>
                  <w:jc w:val="center"/>
                </w:pPr>
              </w:p>
              <w:p w:rsidR="007E147D" w:rsidRDefault="007E147D" w:rsidP="00255712">
                <w:pPr>
                  <w:jc w:val="center"/>
                </w:pPr>
              </w:p>
              <w:p w:rsidR="007E147D" w:rsidRDefault="007E147D" w:rsidP="00255712">
                <w:pPr>
                  <w:jc w:val="center"/>
                </w:pPr>
              </w:p>
              <w:p w:rsidR="007E147D" w:rsidRDefault="007E147D" w:rsidP="00255712">
                <w:pPr>
                  <w:jc w:val="center"/>
                </w:pPr>
              </w:p>
              <w:p w:rsidR="007E147D" w:rsidRDefault="007E147D" w:rsidP="00255712">
                <w:pPr>
                  <w:jc w:val="center"/>
                </w:pPr>
              </w:p>
              <w:p w:rsidR="007E147D" w:rsidRDefault="007E147D" w:rsidP="00255712">
                <w:pPr>
                  <w:jc w:val="center"/>
                </w:pPr>
              </w:p>
              <w:p w:rsidR="007E147D" w:rsidRDefault="007E147D" w:rsidP="00255712">
                <w:pPr>
                  <w:jc w:val="center"/>
                </w:pPr>
              </w:p>
            </w:tc>
          </w:tr>
        </w:tbl>
        <w:p w:rsidR="00C02F88" w:rsidRDefault="00C02F88" w:rsidP="00E03E43">
          <w:pPr>
            <w:pStyle w:val="Heading1"/>
            <w:spacing w:after="120"/>
          </w:pPr>
          <w:bookmarkStart w:id="3" w:name="_Toc473839831"/>
          <w:r>
            <w:lastRenderedPageBreak/>
            <w:t>Quick Analysis</w:t>
          </w:r>
          <w:bookmarkEnd w:id="3"/>
        </w:p>
        <w:p w:rsidR="005B3BBC" w:rsidRDefault="001C7736" w:rsidP="005B3BBC">
          <w:r>
            <w:t>The first part of optimizing the application was to do a quick run through looking at various areas that can be improved before the port to CUDA. The first spotted was a double iteration that was not needed.</w:t>
          </w:r>
          <w:r w:rsidR="00CF3B23">
            <w:t xml:space="preserve"> The following loop can be merged with loop that lies above as its operation does not rely on adjacent elements in the array.</w:t>
          </w:r>
          <w:r>
            <w:t xml:space="preserve"> </w:t>
          </w:r>
        </w:p>
        <w:bookmarkStart w:id="4" w:name="_MON_1547576867"/>
        <w:bookmarkEnd w:id="4"/>
        <w:p w:rsidR="001C7736" w:rsidRDefault="001C7736" w:rsidP="005B3BBC">
          <w:r>
            <w:object w:dxaOrig="10466" w:dyaOrig="1335">
              <v:shape id="_x0000_i1027" type="#_x0000_t75" style="width:523.65pt;height:66.4pt" o:ole="">
                <v:imagedata r:id="rId16" o:title=""/>
              </v:shape>
              <o:OLEObject Type="Embed" ProgID="Word.OpenDocumentText.12" ShapeID="_x0000_i1027" DrawAspect="Content" ObjectID="_1547666383" r:id="rId17"/>
            </w:object>
          </w:r>
        </w:p>
        <w:p w:rsidR="00CF3B23" w:rsidRDefault="00CF3B23" w:rsidP="005B3BBC">
          <w:r>
            <w:t>The second section was to remove an unneeded row vector which wasn’t really needed as all it did was point to section of the image. While this would have little effect on the original code, once I ported it to CUDA it would mean less memory to transfer on the device</w:t>
          </w:r>
          <w:r w:rsidR="00A14B73">
            <w:t xml:space="preserve"> and fewer</w:t>
          </w:r>
          <w:r w:rsidR="0096241A">
            <w:t xml:space="preserve"> calls to the CUDA API</w:t>
          </w:r>
          <w:r>
            <w:t>.</w:t>
          </w:r>
        </w:p>
        <w:bookmarkStart w:id="5" w:name="_MON_1547578364"/>
        <w:bookmarkEnd w:id="5"/>
        <w:p w:rsidR="00CF3B23" w:rsidRDefault="009521F4" w:rsidP="005B3BBC">
          <w:r>
            <w:object w:dxaOrig="9360" w:dyaOrig="445">
              <v:shape id="_x0000_i1028" type="#_x0000_t75" style="width:468.45pt;height:22.45pt" o:ole="">
                <v:imagedata r:id="rId18" o:title=""/>
              </v:shape>
              <o:OLEObject Type="Embed" ProgID="Word.OpenDocumentText.12" ShapeID="_x0000_i1028" DrawAspect="Content" ObjectID="_1547666384" r:id="rId19"/>
            </w:object>
          </w:r>
        </w:p>
        <w:p w:rsidR="00037217" w:rsidRDefault="00CF3B23" w:rsidP="005B3BBC">
          <w:r>
            <w:t xml:space="preserve">Additionally, there was a stack allocated </w:t>
          </w:r>
          <w:r w:rsidR="00E03E43">
            <w:t>array</w:t>
          </w:r>
          <w:r>
            <w:t xml:space="preserve"> which at least in debug mode</w:t>
          </w:r>
          <w:r w:rsidR="00E03E43">
            <w:t xml:space="preserve"> where no </w:t>
          </w:r>
          <w:r w:rsidR="009521F4">
            <w:t>optimizations</w:t>
          </w:r>
          <w:r w:rsidR="00E03E43">
            <w:t xml:space="preserve"> where used</w:t>
          </w:r>
          <w:r>
            <w:t xml:space="preserve"> made the code slower</w:t>
          </w:r>
          <w:r w:rsidR="00E03E43">
            <w:t xml:space="preserve"> as this array was being allocated every time a color was set for the image.</w:t>
          </w:r>
          <w:r>
            <w:t xml:space="preserve"> However as expected it was optimized out </w:t>
          </w:r>
          <w:r w:rsidR="00E03E43">
            <w:t>when optimization flags were turned on.</w:t>
          </w:r>
        </w:p>
        <w:bookmarkStart w:id="6" w:name="_MON_1547578333"/>
        <w:bookmarkEnd w:id="6"/>
        <w:p w:rsidR="00CF3B23" w:rsidRDefault="009521F4" w:rsidP="005B3BBC">
          <w:r>
            <w:object w:dxaOrig="9360" w:dyaOrig="2447">
              <v:shape id="_x0000_i1029" type="#_x0000_t75" style="width:468.45pt;height:122.5pt" o:ole="">
                <v:imagedata r:id="rId20" o:title=""/>
              </v:shape>
              <o:OLEObject Type="Embed" ProgID="Word.OpenDocumentText.12" ShapeID="_x0000_i1029" DrawAspect="Content" ObjectID="_1547666385" r:id="rId21"/>
            </w:object>
          </w:r>
        </w:p>
        <w:p w:rsidR="009521F4" w:rsidRDefault="009521F4" w:rsidP="005B3BBC">
          <w:r>
            <w:t>Finally, there was some missing if blocks which could have stop unneeded code from executing. If the first if statement validates to true it does not need evaluate the second if statement or enter the do while block. While a tiny improvement it is, it is a small improvement that could go a long way.</w:t>
          </w:r>
        </w:p>
        <w:bookmarkStart w:id="7" w:name="_MON_1547579604"/>
        <w:bookmarkEnd w:id="7"/>
        <w:p w:rsidR="009521F4" w:rsidRDefault="009521F4" w:rsidP="005B3BBC">
          <w:r>
            <w:object w:dxaOrig="9026" w:dyaOrig="2625">
              <v:shape id="_x0000_i1030" type="#_x0000_t75" style="width:451.65pt;height:130.9pt" o:ole="">
                <v:imagedata r:id="rId22" o:title=""/>
              </v:shape>
              <o:OLEObject Type="Embed" ProgID="Word.OpenDocumentText.12" ShapeID="_x0000_i1030" DrawAspect="Content" ObjectID="_1547666386" r:id="rId23"/>
            </w:object>
          </w:r>
        </w:p>
        <w:p w:rsidR="00E44798" w:rsidRDefault="00E44798" w:rsidP="00E03E43">
          <w:pPr>
            <w:pStyle w:val="Heading1"/>
            <w:spacing w:after="120"/>
          </w:pPr>
          <w:bookmarkStart w:id="8" w:name="_Toc473839832"/>
          <w:r>
            <w:lastRenderedPageBreak/>
            <w:t>Benchmark</w:t>
          </w:r>
          <w:bookmarkEnd w:id="8"/>
        </w:p>
        <w:p w:rsidR="00E923D1" w:rsidRDefault="00E923D1" w:rsidP="00E923D1">
          <w:r>
            <w:t>To better understand the scale of the challenge I benchmarked the given code with all optimizations on. The benchmarking was made possible with a small function I personal wrote that time</w:t>
          </w:r>
          <w:r w:rsidR="009521F4">
            <w:t>s</w:t>
          </w:r>
          <w:r>
            <w:t xml:space="preserve"> a function call and outputs it to a CSV file for viewing. </w:t>
          </w:r>
        </w:p>
        <w:p w:rsidR="00BF382F" w:rsidRPr="00BE3937" w:rsidRDefault="00BE3937" w:rsidP="00BE3937">
          <w:pPr>
            <w:jc w:val="center"/>
            <w:rPr>
              <w:rStyle w:val="SubtleEmphasis"/>
            </w:rPr>
          </w:pPr>
          <w:r w:rsidRPr="00BE3937">
            <w:rPr>
              <w:rStyle w:val="SubtleEmphasis"/>
              <w:noProof/>
              <w:lang w:val="en-GB" w:eastAsia="en-GB"/>
            </w:rPr>
            <w:drawing>
              <wp:anchor distT="0" distB="0" distL="114300" distR="114300" simplePos="0" relativeHeight="251664384" behindDoc="1" locked="0" layoutInCell="1" allowOverlap="1" wp14:anchorId="6781DB35" wp14:editId="7BC36DDF">
                <wp:simplePos x="0" y="0"/>
                <wp:positionH relativeFrom="page">
                  <wp:posOffset>195835</wp:posOffset>
                </wp:positionH>
                <wp:positionV relativeFrom="paragraph">
                  <wp:posOffset>5391488</wp:posOffset>
                </wp:positionV>
                <wp:extent cx="3571240" cy="2386965"/>
                <wp:effectExtent l="0" t="0" r="10160" b="13335"/>
                <wp:wrapTight wrapText="bothSides">
                  <wp:wrapPolygon edited="0">
                    <wp:start x="0" y="0"/>
                    <wp:lineTo x="0" y="21548"/>
                    <wp:lineTo x="21546" y="21548"/>
                    <wp:lineTo x="21546" y="0"/>
                    <wp:lineTo x="0" y="0"/>
                  </wp:wrapPolygon>
                </wp:wrapTight>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margin">
                  <wp14:pctWidth>0</wp14:pctWidth>
                </wp14:sizeRelH>
                <wp14:sizeRelV relativeFrom="margin">
                  <wp14:pctHeight>0</wp14:pctHeight>
                </wp14:sizeRelV>
              </wp:anchor>
            </w:drawing>
          </w:r>
          <w:r w:rsidRPr="00BE3937">
            <w:rPr>
              <w:rStyle w:val="SubtleEmphasis"/>
              <w:noProof/>
              <w:lang w:val="en-GB" w:eastAsia="en-GB"/>
            </w:rPr>
            <w:drawing>
              <wp:anchor distT="0" distB="0" distL="114300" distR="114300" simplePos="0" relativeHeight="251661312" behindDoc="1" locked="0" layoutInCell="1" allowOverlap="1" wp14:anchorId="135AFA40" wp14:editId="243F3501">
                <wp:simplePos x="0" y="0"/>
                <wp:positionH relativeFrom="column">
                  <wp:posOffset>-284480</wp:posOffset>
                </wp:positionH>
                <wp:positionV relativeFrom="paragraph">
                  <wp:posOffset>2885390</wp:posOffset>
                </wp:positionV>
                <wp:extent cx="3552825" cy="2320290"/>
                <wp:effectExtent l="0" t="0" r="9525" b="3810"/>
                <wp:wrapTight wrapText="bothSides">
                  <wp:wrapPolygon edited="0">
                    <wp:start x="0" y="0"/>
                    <wp:lineTo x="0" y="21458"/>
                    <wp:lineTo x="21542" y="21458"/>
                    <wp:lineTo x="21542" y="0"/>
                    <wp:lineTo x="0" y="0"/>
                  </wp:wrapPolygon>
                </wp:wrapTight>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H relativeFrom="margin">
                  <wp14:pctWidth>0</wp14:pctWidth>
                </wp14:sizeRelH>
                <wp14:sizeRelV relativeFrom="margin">
                  <wp14:pctHeight>0</wp14:pctHeight>
                </wp14:sizeRelV>
              </wp:anchor>
            </w:drawing>
          </w:r>
          <w:r w:rsidRPr="00BE3937">
            <w:rPr>
              <w:rStyle w:val="SubtleEmphasis"/>
              <w:noProof/>
              <w:lang w:val="en-GB" w:eastAsia="en-GB"/>
            </w:rPr>
            <w:drawing>
              <wp:anchor distT="0" distB="0" distL="114300" distR="114300" simplePos="0" relativeHeight="251659264" behindDoc="1" locked="0" layoutInCell="1" allowOverlap="1" wp14:anchorId="27E13358" wp14:editId="057B717E">
                <wp:simplePos x="0" y="0"/>
                <wp:positionH relativeFrom="page">
                  <wp:posOffset>180975</wp:posOffset>
                </wp:positionH>
                <wp:positionV relativeFrom="paragraph">
                  <wp:posOffset>406408</wp:posOffset>
                </wp:positionV>
                <wp:extent cx="3514725" cy="2303145"/>
                <wp:effectExtent l="0" t="0" r="9525" b="1905"/>
                <wp:wrapTight wrapText="bothSides">
                  <wp:wrapPolygon edited="0">
                    <wp:start x="0" y="0"/>
                    <wp:lineTo x="0" y="21439"/>
                    <wp:lineTo x="21541" y="21439"/>
                    <wp:lineTo x="21541" y="0"/>
                    <wp:lineTo x="0" y="0"/>
                  </wp:wrapPolygon>
                </wp:wrapTight>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H relativeFrom="margin">
                  <wp14:pctWidth>0</wp14:pctWidth>
                </wp14:sizeRelH>
                <wp14:sizeRelV relativeFrom="margin">
                  <wp14:pctHeight>0</wp14:pctHeight>
                </wp14:sizeRelV>
              </wp:anchor>
            </w:drawing>
          </w:r>
          <w:r w:rsidRPr="00BE3937">
            <w:rPr>
              <w:rStyle w:val="SubtleEmphasis"/>
              <w:noProof/>
              <w:lang w:val="en-GB" w:eastAsia="en-GB"/>
            </w:rPr>
            <w:drawing>
              <wp:anchor distT="0" distB="0" distL="114300" distR="114300" simplePos="0" relativeHeight="251663360" behindDoc="1" locked="0" layoutInCell="1" allowOverlap="1" wp14:anchorId="6BBD9CED" wp14:editId="643A2C1A">
                <wp:simplePos x="0" y="0"/>
                <wp:positionH relativeFrom="page">
                  <wp:posOffset>3959225</wp:posOffset>
                </wp:positionH>
                <wp:positionV relativeFrom="paragraph">
                  <wp:posOffset>5364752</wp:posOffset>
                </wp:positionV>
                <wp:extent cx="3457575" cy="2378075"/>
                <wp:effectExtent l="0" t="0" r="9525" b="3175"/>
                <wp:wrapTight wrapText="bothSides">
                  <wp:wrapPolygon edited="0">
                    <wp:start x="0" y="0"/>
                    <wp:lineTo x="0" y="21456"/>
                    <wp:lineTo x="21540" y="21456"/>
                    <wp:lineTo x="21540" y="0"/>
                    <wp:lineTo x="0" y="0"/>
                  </wp:wrapPolygon>
                </wp:wrapTight>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14:sizeRelV relativeFrom="margin">
                  <wp14:pctHeight>0</wp14:pctHeight>
                </wp14:sizeRelV>
              </wp:anchor>
            </w:drawing>
          </w:r>
          <w:r w:rsidRPr="00BE3937">
            <w:rPr>
              <w:rStyle w:val="SubtleEmphasis"/>
              <w:noProof/>
              <w:lang w:val="en-GB" w:eastAsia="en-GB"/>
            </w:rPr>
            <w:drawing>
              <wp:anchor distT="0" distB="0" distL="114300" distR="114300" simplePos="0" relativeHeight="251662336" behindDoc="1" locked="0" layoutInCell="1" allowOverlap="1" wp14:anchorId="26BAD2F7" wp14:editId="683C0853">
                <wp:simplePos x="0" y="0"/>
                <wp:positionH relativeFrom="margin">
                  <wp:posOffset>3513455</wp:posOffset>
                </wp:positionH>
                <wp:positionV relativeFrom="paragraph">
                  <wp:posOffset>2833189</wp:posOffset>
                </wp:positionV>
                <wp:extent cx="3437255" cy="2320290"/>
                <wp:effectExtent l="0" t="0" r="10795" b="3810"/>
                <wp:wrapTight wrapText="bothSides">
                  <wp:wrapPolygon edited="0">
                    <wp:start x="0" y="0"/>
                    <wp:lineTo x="0" y="21458"/>
                    <wp:lineTo x="21548" y="21458"/>
                    <wp:lineTo x="21548" y="0"/>
                    <wp:lineTo x="0" y="0"/>
                  </wp:wrapPolygon>
                </wp:wrapTight>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14:sizeRelH relativeFrom="margin">
                  <wp14:pctWidth>0</wp14:pctWidth>
                </wp14:sizeRelH>
                <wp14:sizeRelV relativeFrom="margin">
                  <wp14:pctHeight>0</wp14:pctHeight>
                </wp14:sizeRelV>
              </wp:anchor>
            </w:drawing>
          </w:r>
          <w:r w:rsidRPr="00BE3937">
            <w:rPr>
              <w:rStyle w:val="SubtleEmphasis"/>
              <w:noProof/>
              <w:lang w:val="en-GB" w:eastAsia="en-GB"/>
            </w:rPr>
            <w:drawing>
              <wp:anchor distT="0" distB="0" distL="114300" distR="114300" simplePos="0" relativeHeight="251660288" behindDoc="1" locked="0" layoutInCell="1" allowOverlap="1" wp14:anchorId="621833A3" wp14:editId="5581EC19">
                <wp:simplePos x="0" y="0"/>
                <wp:positionH relativeFrom="page">
                  <wp:posOffset>3959225</wp:posOffset>
                </wp:positionH>
                <wp:positionV relativeFrom="paragraph">
                  <wp:posOffset>361892</wp:posOffset>
                </wp:positionV>
                <wp:extent cx="3438525" cy="2294255"/>
                <wp:effectExtent l="0" t="0" r="9525" b="10795"/>
                <wp:wrapTight wrapText="bothSides">
                  <wp:wrapPolygon edited="0">
                    <wp:start x="0" y="0"/>
                    <wp:lineTo x="0" y="21522"/>
                    <wp:lineTo x="21540" y="21522"/>
                    <wp:lineTo x="21540" y="0"/>
                    <wp:lineTo x="0" y="0"/>
                  </wp:wrapPolygon>
                </wp:wrapTight>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14:sizeRelH relativeFrom="margin">
                  <wp14:pctWidth>0</wp14:pctWidth>
                </wp14:sizeRelH>
                <wp14:sizeRelV relativeFrom="margin">
                  <wp14:pctHeight>0</wp14:pctHeight>
                </wp14:sizeRelV>
              </wp:anchor>
            </w:drawing>
          </w:r>
          <w:r w:rsidRPr="00BE3937">
            <w:rPr>
              <w:rStyle w:val="SubtleEmphasis"/>
            </w:rPr>
            <w:t>Extra Small (256x256), Small (512x512), Medium (1024x1024), Large(4096x4096)</w:t>
          </w:r>
        </w:p>
        <w:p w:rsidR="009521F4" w:rsidRDefault="009521F4" w:rsidP="00BF382F">
          <w:r>
            <w:lastRenderedPageBreak/>
            <w:t>As we can see from the above tables this code does not scale well w</w:t>
          </w:r>
          <w:r w:rsidR="00A22F0A">
            <w:t>hen it comes to big image sizes</w:t>
          </w:r>
          <w:r w:rsidR="00F10043">
            <w:t>. The larger the image the bigger the performance penalty as should be expected with basic sequential code.</w:t>
          </w:r>
        </w:p>
        <w:p w:rsidR="00E44798" w:rsidRDefault="00E44798" w:rsidP="00E44798">
          <w:pPr>
            <w:pStyle w:val="Heading1"/>
          </w:pPr>
          <w:bookmarkStart w:id="9" w:name="_Toc473839833"/>
          <w:r>
            <w:t>Profiling</w:t>
          </w:r>
          <w:bookmarkEnd w:id="9"/>
        </w:p>
        <w:p w:rsidR="00F10043" w:rsidRDefault="00A31417" w:rsidP="00F10043">
          <w:r>
            <w:rPr>
              <w:noProof/>
              <w:lang w:val="en-GB" w:eastAsia="en-GB"/>
            </w:rPr>
            <w:drawing>
              <wp:anchor distT="0" distB="0" distL="114300" distR="114300" simplePos="0" relativeHeight="251665408" behindDoc="1" locked="0" layoutInCell="1" allowOverlap="1" wp14:anchorId="744B6CE5" wp14:editId="0C9D8A07">
                <wp:simplePos x="0" y="0"/>
                <wp:positionH relativeFrom="margin">
                  <wp:align>center</wp:align>
                </wp:positionH>
                <wp:positionV relativeFrom="paragraph">
                  <wp:posOffset>889000</wp:posOffset>
                </wp:positionV>
                <wp:extent cx="4725035" cy="3000375"/>
                <wp:effectExtent l="152400" t="152400" r="361315" b="37147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25035" cy="300037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F10043">
            <w:t>Before moving the code over to CUDA I thought it best to actually identify the expensive operations using Visual Studios built in profiler.</w:t>
          </w:r>
          <w:r>
            <w:t xml:space="preserve"> Running the profiler did nothing but confirm previous suspicions. The double iteration comes up in the profile as can be seen in the below screenshot.</w:t>
          </w:r>
        </w:p>
        <w:p w:rsidR="00A31417" w:rsidRDefault="00A31417" w:rsidP="00A31417">
          <w:r>
            <w:rPr>
              <w:noProof/>
              <w:lang w:val="en-GB" w:eastAsia="en-GB"/>
            </w:rPr>
            <w:drawing>
              <wp:anchor distT="0" distB="0" distL="114300" distR="114300" simplePos="0" relativeHeight="251666432" behindDoc="1" locked="0" layoutInCell="1" allowOverlap="1" wp14:anchorId="12C4D356" wp14:editId="23EC44D7">
                <wp:simplePos x="0" y="0"/>
                <wp:positionH relativeFrom="margin">
                  <wp:align>center</wp:align>
                </wp:positionH>
                <wp:positionV relativeFrom="paragraph">
                  <wp:posOffset>4518660</wp:posOffset>
                </wp:positionV>
                <wp:extent cx="3688080" cy="2571750"/>
                <wp:effectExtent l="152400" t="152400" r="369570" b="36195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688080" cy="25717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t xml:space="preserve">The call to </w:t>
          </w:r>
          <w:proofErr w:type="spellStart"/>
          <w:r>
            <w:t>hypot</w:t>
          </w:r>
          <w:proofErr w:type="spellEnd"/>
          <w:r>
            <w:t xml:space="preserve"> was also shown in the benchmark and this isn’t a surprise either. As the number of times this function is called is entirely based on the amount of pixels in the generated image. Ideally we should see this and the iteration loop actually fall off as a potential bottleneck once these operations are done in parallel as opposed to sequentially.</w:t>
          </w:r>
        </w:p>
        <w:p w:rsidR="00992568" w:rsidRDefault="00992568" w:rsidP="00992568">
          <w:pPr>
            <w:pStyle w:val="Heading1"/>
          </w:pPr>
          <w:bookmarkStart w:id="10" w:name="_Toc473839834"/>
          <w:r>
            <w:lastRenderedPageBreak/>
            <w:t>CUDA Port</w:t>
          </w:r>
          <w:bookmarkEnd w:id="10"/>
        </w:p>
        <w:p w:rsidR="00EC024D" w:rsidRDefault="00EC024D" w:rsidP="00992568">
          <w:r>
            <w:t>Explain concept</w:t>
          </w:r>
        </w:p>
        <w:p w:rsidR="00992568" w:rsidRDefault="0083029A" w:rsidP="00992568">
          <w:pPr>
            <w:pStyle w:val="Heading1"/>
          </w:pPr>
          <w:bookmarkStart w:id="11" w:name="_Toc473839835"/>
          <w:r>
            <w:t>CUDA</w:t>
          </w:r>
          <w:r w:rsidR="00992568">
            <w:t xml:space="preserve"> Benchmarks</w:t>
          </w:r>
          <w:bookmarkEnd w:id="11"/>
        </w:p>
        <w:p w:rsidR="00992568" w:rsidRDefault="00992568" w:rsidP="00992568"/>
        <w:p w:rsidR="00992568" w:rsidRDefault="008F108D" w:rsidP="00992568">
          <w:pPr>
            <w:pStyle w:val="Heading1"/>
          </w:pPr>
          <w:bookmarkStart w:id="12" w:name="_Toc473839836"/>
          <w:r>
            <w:t xml:space="preserve">CUDA </w:t>
          </w:r>
          <w:r w:rsidR="00841DE3">
            <w:t>Optimizations</w:t>
          </w:r>
          <w:bookmarkEnd w:id="12"/>
        </w:p>
        <w:p w:rsidR="00EC024D" w:rsidRDefault="00EC024D" w:rsidP="00EC024D">
          <w:r>
            <w:t>Block and thread size</w:t>
          </w:r>
        </w:p>
        <w:p w:rsidR="00EC024D" w:rsidRPr="00EC024D" w:rsidRDefault="00EC024D" w:rsidP="00EC024D"/>
        <w:p w:rsidR="00992568" w:rsidRDefault="00992568" w:rsidP="00992568"/>
        <w:p w:rsidR="00992568" w:rsidRPr="00992568" w:rsidRDefault="00992568" w:rsidP="00992568">
          <w:pPr>
            <w:pStyle w:val="Heading1"/>
          </w:pPr>
          <w:bookmarkStart w:id="13" w:name="_Toc473839837"/>
          <w:r>
            <w:t>Conclusion</w:t>
          </w:r>
          <w:bookmarkEnd w:id="13"/>
        </w:p>
        <w:p w:rsidR="00E44798" w:rsidRDefault="00E44798" w:rsidP="00E44798"/>
        <w:p w:rsidR="005146C6" w:rsidRPr="00E44798" w:rsidRDefault="00071EA3" w:rsidP="00E44798">
          <w:pPr>
            <w:pStyle w:val="Heading1"/>
          </w:pPr>
        </w:p>
      </w:sdtContent>
    </w:sdt>
    <w:p w:rsidR="005146C6" w:rsidRDefault="005146C6"/>
    <w:sectPr w:rsidR="005146C6" w:rsidSect="00EC024D">
      <w:headerReference w:type="default" r:id="rId32"/>
      <w:footerReference w:type="even" r:id="rId33"/>
      <w:pgSz w:w="12240" w:h="15840"/>
      <w:pgMar w:top="720" w:right="720" w:bottom="720" w:left="720" w:header="113" w:footer="68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1EA3" w:rsidRDefault="00071EA3">
      <w:pPr>
        <w:spacing w:after="0" w:line="240" w:lineRule="auto"/>
      </w:pPr>
      <w:r>
        <w:separator/>
      </w:r>
    </w:p>
  </w:endnote>
  <w:endnote w:type="continuationSeparator" w:id="0">
    <w:p w:rsidR="00071EA3" w:rsidRDefault="00071E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GSMinchoE">
    <w:altName w:val="MS Gothic"/>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46C6" w:rsidRDefault="005146C6">
    <w:pPr>
      <w:jc w:val="right"/>
    </w:pPr>
  </w:p>
  <w:p w:rsidR="005146C6" w:rsidRDefault="00401A09">
    <w:pPr>
      <w:jc w:val="right"/>
    </w:pPr>
    <w:r>
      <w:fldChar w:fldCharType="begin"/>
    </w:r>
    <w:r>
      <w:instrText xml:space="preserve"> PAGE   \* MERGEFORMAT </w:instrText>
    </w:r>
    <w:r>
      <w:fldChar w:fldCharType="separate"/>
    </w:r>
    <w:r>
      <w:rPr>
        <w:noProof/>
      </w:rPr>
      <w:t>2</w:t>
    </w:r>
    <w:r>
      <w:rPr>
        <w:noProof/>
      </w:rPr>
      <w:fldChar w:fldCharType="end"/>
    </w:r>
    <w:r>
      <w:t xml:space="preserve"> </w:t>
    </w:r>
    <w:r>
      <w:rPr>
        <w:color w:val="297FD5" w:themeColor="accent3"/>
      </w:rPr>
      <w:sym w:font="Wingdings 2" w:char="F097"/>
    </w:r>
    <w:r>
      <w:t xml:space="preserve"> </w:t>
    </w:r>
  </w:p>
  <w:p w:rsidR="005146C6" w:rsidRDefault="00401A09">
    <w:pPr>
      <w:jc w:val="right"/>
    </w:pPr>
    <w:r>
      <w:rPr>
        <w:noProof/>
        <w:lang w:val="en-GB" w:eastAsia="en-GB"/>
      </w:rPr>
      <mc:AlternateContent>
        <mc:Choice Requires="wpg">
          <w:drawing>
            <wp:inline distT="0" distB="0" distL="0" distR="0" wp14:editId="104A847E">
              <wp:extent cx="2327910" cy="45085"/>
              <wp:effectExtent l="9525" t="9525" r="15240" b="12065"/>
              <wp:docPr id="3"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327910" cy="71"/>
                        <a:chOff x="7606" y="15084"/>
                        <a:chExt cx="3666" cy="71"/>
                      </a:xfrm>
                    </wpg:grpSpPr>
                    <wps:wsp>
                      <wps:cNvPr id="6" name="AutoShape 5"/>
                      <wps:cNvCnPr>
                        <a:cxnSpLocks noChangeShapeType="1"/>
                      </wps:cNvCnPr>
                      <wps:spPr bwMode="auto">
                        <a:xfrm rot="10800000">
                          <a:off x="8548" y="15084"/>
                          <a:ext cx="2723" cy="0"/>
                        </a:xfrm>
                        <a:prstGeom prst="straightConnector1">
                          <a:avLst/>
                        </a:prstGeom>
                        <a:noFill/>
                        <a:ln w="19050">
                          <a:solidFill>
                            <a:srgbClr val="438086"/>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wps:wsp>
                      <wps:cNvPr id="7" name="AutoShape 6"/>
                      <wps:cNvCnPr>
                        <a:cxnSpLocks noChangeShapeType="1"/>
                      </wps:cNvCnPr>
                      <wps:spPr bwMode="auto">
                        <a:xfrm rot="10800000">
                          <a:off x="7606" y="15155"/>
                          <a:ext cx="3666" cy="0"/>
                        </a:xfrm>
                        <a:prstGeom prst="straightConnector1">
                          <a:avLst/>
                        </a:prstGeom>
                        <a:noFill/>
                        <a:ln w="3175">
                          <a:solidFill>
                            <a:srgbClr val="438086"/>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ACC6239" id="Group 4" o:spid="_x0000_s1026" style="width:183.3pt;height:3.55pt;mso-position-horizontal-relative:char;mso-position-vertical-relative:line" coordorigin="7606,15084" coordsize="366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">
              <v:shapetype id="_x0000_t32" coordsize="21600,21600" o:spt="32" o:oned="t" path="m,l21600,21600e" filled="f">
                <v:path arrowok="t" fillok="f" o:connecttype="none"/>
                <o:lock v:ext="edit" shapetype="t"/>
              </v:shapetype>
              <v:shape id="AutoShape 5" o:spid="_x0000_s1027" type="#_x0000_t32" style="position:absolute;left:8548;top:15084;width:2723;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" strokecolor="#438086" strokeweight="1.5pt"/>
              <v:shape id="AutoShape 6" o:spid="_x0000_s1028" type="#_x0000_t32" style="position:absolute;left:7606;top:15155;width:366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" strokecolor="#438086" strokeweight=".25pt"/>
              <w10:anchorlock/>
            </v:group>
          </w:pict>
        </mc:Fallback>
      </mc:AlternateContent>
    </w:r>
  </w:p>
  <w:p w:rsidR="005146C6" w:rsidRDefault="005146C6">
    <w:pPr>
      <w:pStyle w:val="NoSpacing"/>
      <w:rPr>
        <w:sz w:val="2"/>
        <w:szCs w:val="2"/>
      </w:rPr>
    </w:pPr>
  </w:p>
  <w:p w:rsidR="005146C6" w:rsidRDefault="005146C6"/>
  <w:p w:rsidR="005146C6" w:rsidRDefault="005146C6"/>
  <w:p w:rsidR="005146C6" w:rsidRDefault="005146C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1EA3" w:rsidRDefault="00071EA3">
      <w:pPr>
        <w:spacing w:after="0" w:line="240" w:lineRule="auto"/>
      </w:pPr>
      <w:r>
        <w:separator/>
      </w:r>
    </w:p>
  </w:footnote>
  <w:footnote w:type="continuationSeparator" w:id="0">
    <w:p w:rsidR="00071EA3" w:rsidRDefault="00071E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146C6" w:rsidRDefault="005146C6">
    <w:pPr>
      <w:jc w:val="center"/>
      <w:rPr>
        <w:color w:val="4A66AC" w:themeColor="accent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D264C1"/>
    <w:multiLevelType w:val="hybridMultilevel"/>
    <w:tmpl w:val="22D83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0F32F2D"/>
    <w:multiLevelType w:val="hybridMultilevel"/>
    <w:tmpl w:val="25D26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BAB"/>
    <w:rsid w:val="00037217"/>
    <w:rsid w:val="00071EA3"/>
    <w:rsid w:val="00076DAF"/>
    <w:rsid w:val="001238E0"/>
    <w:rsid w:val="001C7736"/>
    <w:rsid w:val="001D0F95"/>
    <w:rsid w:val="001E451A"/>
    <w:rsid w:val="00235A21"/>
    <w:rsid w:val="00255712"/>
    <w:rsid w:val="00275F9A"/>
    <w:rsid w:val="002A5BAB"/>
    <w:rsid w:val="003A0C2F"/>
    <w:rsid w:val="00401A09"/>
    <w:rsid w:val="004E7166"/>
    <w:rsid w:val="005146C6"/>
    <w:rsid w:val="005B3BBC"/>
    <w:rsid w:val="006418FC"/>
    <w:rsid w:val="0067639E"/>
    <w:rsid w:val="0074447B"/>
    <w:rsid w:val="007518FE"/>
    <w:rsid w:val="007E147D"/>
    <w:rsid w:val="0083029A"/>
    <w:rsid w:val="00841DE3"/>
    <w:rsid w:val="008C38EE"/>
    <w:rsid w:val="008E2096"/>
    <w:rsid w:val="008F108D"/>
    <w:rsid w:val="00942A04"/>
    <w:rsid w:val="009521F4"/>
    <w:rsid w:val="0096241A"/>
    <w:rsid w:val="00992568"/>
    <w:rsid w:val="00A14B73"/>
    <w:rsid w:val="00A22F0A"/>
    <w:rsid w:val="00A31417"/>
    <w:rsid w:val="00A359DC"/>
    <w:rsid w:val="00BE3937"/>
    <w:rsid w:val="00BF382F"/>
    <w:rsid w:val="00C02F88"/>
    <w:rsid w:val="00C44EDB"/>
    <w:rsid w:val="00CF3B23"/>
    <w:rsid w:val="00DF7051"/>
    <w:rsid w:val="00E03E43"/>
    <w:rsid w:val="00E31729"/>
    <w:rsid w:val="00E44798"/>
    <w:rsid w:val="00E73E84"/>
    <w:rsid w:val="00E923D1"/>
    <w:rsid w:val="00EC024D"/>
    <w:rsid w:val="00F02C57"/>
    <w:rsid w:val="00F10043"/>
    <w:rsid w:val="00F1505D"/>
    <w:rsid w:val="00FA60C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A422FA0-6E1D-45DC-B94F-6ECBAD2E4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4A66AC" w:themeColor="accent1"/>
      <w:sz w:val="32"/>
      <w:szCs w:val="32"/>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242852" w:themeColor="text2"/>
      <w:sz w:val="28"/>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asciiTheme="majorHAnsi" w:eastAsiaTheme="majorEastAsia" w:hAnsiTheme="majorHAnsi" w:cstheme="majorBidi"/>
      <w:bCs/>
      <w:i/>
      <w:color w:val="242852" w:themeColor="text2"/>
      <w:sz w:val="23"/>
    </w:rPr>
  </w:style>
  <w:style w:type="paragraph" w:styleId="Heading4">
    <w:name w:val="heading 4"/>
    <w:basedOn w:val="Normal"/>
    <w:next w:val="Normal"/>
    <w:link w:val="Heading4Char"/>
    <w:uiPriority w:val="9"/>
    <w:semiHidden/>
    <w:unhideWhenUsed/>
    <w:qFormat/>
    <w:pPr>
      <w:keepNext/>
      <w:keepLines/>
      <w:spacing w:before="200" w:after="0" w:line="264" w:lineRule="auto"/>
      <w:outlineLvl w:val="3"/>
    </w:pPr>
    <w:rPr>
      <w:rFonts w:asciiTheme="majorHAnsi" w:eastAsiaTheme="majorEastAsia" w:hAnsiTheme="majorHAnsi" w:cstheme="majorBidi"/>
      <w:bCs/>
      <w:i/>
      <w:iCs/>
      <w:color w:val="242852" w:themeColor="text2"/>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auto"/>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auto"/>
      <w:sz w:val="28"/>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Cs/>
      <w:i/>
      <w:color w:val="auto"/>
      <w:sz w:val="23"/>
    </w:rPr>
  </w:style>
  <w:style w:type="paragraph" w:styleId="Title">
    <w:name w:val="Title"/>
    <w:basedOn w:val="Normal"/>
    <w:next w:val="Normal"/>
    <w:link w:val="TitleChar"/>
    <w:uiPriority w:val="10"/>
    <w:qFormat/>
    <w:pPr>
      <w:spacing w:after="300" w:line="240" w:lineRule="auto"/>
      <w:contextualSpacing/>
    </w:pPr>
    <w:rPr>
      <w:rFonts w:asciiTheme="majorHAnsi" w:eastAsiaTheme="majorEastAsia" w:hAnsiTheme="majorHAnsi" w:cstheme="majorBidi"/>
      <w:color w:val="242852" w:themeColor="text2"/>
      <w:spacing w:val="5"/>
      <w:kern w:val="28"/>
      <w:sz w:val="60"/>
      <w:szCs w:val="56"/>
      <w14:ligatures w14:val="standardContextual"/>
      <w14:cntxtAlts/>
    </w:rPr>
  </w:style>
  <w:style w:type="character" w:customStyle="1" w:styleId="TitleChar">
    <w:name w:val="Title Char"/>
    <w:basedOn w:val="DefaultParagraphFont"/>
    <w:link w:val="Title"/>
    <w:uiPriority w:val="10"/>
    <w:rPr>
      <w:rFonts w:asciiTheme="majorHAnsi" w:eastAsiaTheme="majorEastAsia" w:hAnsiTheme="majorHAnsi" w:cstheme="majorBidi"/>
      <w:color w:val="auto"/>
      <w:spacing w:val="5"/>
      <w:kern w:val="28"/>
      <w:sz w:val="60"/>
      <w:szCs w:val="56"/>
      <w14:ligatures w14:val="standardContextual"/>
      <w14:cntxtAlts/>
    </w:rPr>
  </w:style>
  <w:style w:type="paragraph" w:styleId="Subtitle">
    <w:name w:val="Subtitle"/>
    <w:basedOn w:val="Normal"/>
    <w:next w:val="Normal"/>
    <w:link w:val="SubtitleChar"/>
    <w:uiPriority w:val="11"/>
    <w:qFormat/>
    <w:pPr>
      <w:numPr>
        <w:ilvl w:val="1"/>
      </w:numPr>
    </w:pPr>
    <w:rPr>
      <w:rFonts w:eastAsiaTheme="majorEastAsia" w:cstheme="majorBidi"/>
      <w:iCs/>
      <w:color w:val="000000" w:themeColor="text1"/>
      <w:spacing w:val="15"/>
      <w:sz w:val="24"/>
      <w:szCs w:val="24"/>
    </w:rPr>
  </w:style>
  <w:style w:type="character" w:customStyle="1" w:styleId="SubtitleChar">
    <w:name w:val="Subtitle Char"/>
    <w:basedOn w:val="DefaultParagraphFont"/>
    <w:link w:val="Subtitle"/>
    <w:uiPriority w:val="11"/>
    <w:rPr>
      <w:rFonts w:eastAsiaTheme="majorEastAsia" w:cstheme="majorBidi"/>
      <w:iCs/>
      <w:color w:val="auto"/>
      <w:spacing w:val="15"/>
      <w:sz w:val="24"/>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Cs/>
      <w:i/>
      <w:iCs/>
      <w:color w:val="auto"/>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pPr>
      <w:spacing w:line="240" w:lineRule="auto"/>
    </w:pPr>
    <w:rPr>
      <w:b/>
      <w:bCs/>
      <w:color w:val="242852" w:themeColor="text2"/>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line="240" w:lineRule="auto"/>
      <w:ind w:left="1008" w:hanging="288"/>
      <w:contextualSpacing/>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4A66AC" w:themeColor="accent1"/>
      <w:sz w:val="24"/>
      <w:lang w:bidi="hi-IN"/>
    </w:rPr>
  </w:style>
  <w:style w:type="character" w:customStyle="1" w:styleId="QuoteChar">
    <w:name w:val="Quote Char"/>
    <w:basedOn w:val="DefaultParagraphFont"/>
    <w:link w:val="Quote"/>
    <w:uiPriority w:val="29"/>
    <w:rPr>
      <w:rFonts w:asciiTheme="majorHAnsi" w:hAnsiTheme="majorHAnsi"/>
      <w:i/>
      <w:iCs/>
      <w:color w:val="auto"/>
      <w:sz w:val="24"/>
      <w:lang w:bidi="hi-IN"/>
    </w:rPr>
  </w:style>
  <w:style w:type="paragraph" w:styleId="IntenseQuote">
    <w:name w:val="Intense Quote"/>
    <w:basedOn w:val="Normal"/>
    <w:next w:val="Normal"/>
    <w:link w:val="IntenseQuoteChar"/>
    <w:uiPriority w:val="30"/>
    <w:qFormat/>
    <w:pPr>
      <w:pBdr>
        <w:top w:val="single" w:sz="36" w:space="8" w:color="4A66AC" w:themeColor="accent1"/>
        <w:left w:val="single" w:sz="36" w:space="8" w:color="4A66AC" w:themeColor="accent1"/>
        <w:bottom w:val="single" w:sz="36" w:space="8" w:color="4A66AC" w:themeColor="accent1"/>
        <w:right w:val="single" w:sz="36" w:space="8" w:color="4A66AC" w:themeColor="accent1"/>
      </w:pBdr>
      <w:shd w:val="clear" w:color="auto" w:fill="4A66AC" w:themeFill="accent1"/>
      <w:spacing w:before="200" w:after="280" w:line="300" w:lineRule="auto"/>
      <w:ind w:left="936" w:right="936"/>
      <w:jc w:val="center"/>
    </w:pPr>
    <w:rPr>
      <w:rFonts w:asciiTheme="majorHAnsi" w:eastAsiaTheme="majorEastAsia" w:hAnsiTheme="majorHAnsi"/>
      <w:bCs/>
      <w:i/>
      <w:iCs/>
      <w:color w:val="000000"/>
      <w:sz w:val="24"/>
      <w:lang w:bidi="hi-IN"/>
      <w14:ligatures w14:val="standardContextual"/>
      <w14:cntxtAlts/>
    </w:rPr>
  </w:style>
  <w:style w:type="character" w:customStyle="1" w:styleId="IntenseQuoteChar">
    <w:name w:val="Intense Quote Char"/>
    <w:basedOn w:val="DefaultParagraphFont"/>
    <w:link w:val="IntenseQuote"/>
    <w:uiPriority w:val="30"/>
    <w:rPr>
      <w:rFonts w:asciiTheme="majorHAnsi" w:eastAsiaTheme="majorEastAsia" w:hAnsiTheme="majorHAnsi"/>
      <w:bCs/>
      <w:i/>
      <w:iCs/>
      <w:color w:val="000000"/>
      <w:sz w:val="24"/>
      <w:shd w:val="clear" w:color="auto" w:fill="4A66AC" w:themeFill="accent1"/>
      <w:lang w:bidi="hi-IN"/>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unhideWhenUsed/>
    <w:qFormat/>
    <w:pPr>
      <w:spacing w:before="480" w:line="276" w:lineRule="auto"/>
      <w:outlineLvl w:val="9"/>
    </w:pPr>
    <w:rPr>
      <w:b/>
      <w:i w:val="0"/>
      <w:sz w:val="28"/>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TOC1">
    <w:name w:val="toc 1"/>
    <w:basedOn w:val="Normal"/>
    <w:next w:val="Normal"/>
    <w:autoRedefine/>
    <w:uiPriority w:val="39"/>
    <w:unhideWhenUsed/>
    <w:rsid w:val="007E147D"/>
    <w:pPr>
      <w:spacing w:after="100"/>
    </w:pPr>
  </w:style>
  <w:style w:type="character" w:styleId="Hyperlink">
    <w:name w:val="Hyperlink"/>
    <w:basedOn w:val="DefaultParagraphFont"/>
    <w:uiPriority w:val="99"/>
    <w:unhideWhenUsed/>
    <w:rsid w:val="007E147D"/>
    <w:rPr>
      <w:color w:val="9454C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oleObject" Target="embeddings/oleObject1.bin"/><Relationship Id="rId18" Type="http://schemas.openxmlformats.org/officeDocument/2006/relationships/image" Target="media/image5.emf"/><Relationship Id="rId26" Type="http://schemas.openxmlformats.org/officeDocument/2006/relationships/chart" Target="charts/chart3.xml"/><Relationship Id="rId3" Type="http://schemas.openxmlformats.org/officeDocument/2006/relationships/customXml" Target="../customXml/item3.xml"/><Relationship Id="rId21" Type="http://schemas.openxmlformats.org/officeDocument/2006/relationships/oleObject" Target="embeddings/oleObject5.bin"/><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oleObject" Target="embeddings/oleObject3.bin"/><Relationship Id="rId25" Type="http://schemas.openxmlformats.org/officeDocument/2006/relationships/chart" Target="charts/chart2.xml"/><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chart" Target="charts/chart1.xml"/><Relationship Id="rId32"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chart" Target="charts/chart5.xm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oleObject" Target="embeddings/oleObject4.bin"/><Relationship Id="rId31"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7.emf"/><Relationship Id="rId27" Type="http://schemas.openxmlformats.org/officeDocument/2006/relationships/chart" Target="charts/chart4.xml"/><Relationship Id="rId30" Type="http://schemas.openxmlformats.org/officeDocument/2006/relationships/image" Target="media/image8.png"/><Relationship Id="rId35"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0023\AppData\Roaming\Microsoft\Templates\Report%20(Executive%20design).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B0023\Desktop\Work\accelerator-programming\docs\cpu.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0023\Desktop\Work\accelerator-programming\docs\1024x1024.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B0023\Desktop\Work\accelerator-programming\part-1\Cpu\benchmark.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B0023\Desktop\Work\accelerator-programming\docs\cpu.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B0023\Desktop\Work\accelerator-programming\docs\4096x4096.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B0023\Desktop\Work\accelerator-programming\docs\512x512.xlsx"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Total</a:t>
            </a:r>
            <a:r>
              <a:rPr lang="en-GB" baseline="0"/>
              <a:t> Time Per Image Size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Sheet1!$A$27:$A$30</c:f>
              <c:strCache>
                <c:ptCount val="4"/>
                <c:pt idx="0">
                  <c:v>256x256</c:v>
                </c:pt>
                <c:pt idx="1">
                  <c:v>512x512</c:v>
                </c:pt>
                <c:pt idx="2">
                  <c:v>1024x1024</c:v>
                </c:pt>
                <c:pt idx="3">
                  <c:v>4096x4096</c:v>
                </c:pt>
              </c:strCache>
            </c:strRef>
          </c:cat>
          <c:val>
            <c:numRef>
              <c:f>Sheet1!$B$27:$B$30</c:f>
              <c:numCache>
                <c:formatCode>General</c:formatCode>
                <c:ptCount val="4"/>
                <c:pt idx="0">
                  <c:v>304</c:v>
                </c:pt>
                <c:pt idx="1">
                  <c:v>500</c:v>
                </c:pt>
                <c:pt idx="2">
                  <c:v>1706</c:v>
                </c:pt>
                <c:pt idx="3">
                  <c:v>25216</c:v>
                </c:pt>
              </c:numCache>
            </c:numRef>
          </c:val>
          <c:extLst>
            <c:ext xmlns:c16="http://schemas.microsoft.com/office/drawing/2014/chart" uri="{C3380CC4-5D6E-409C-BE32-E72D297353CC}">
              <c16:uniqueId val="{00000000-F21E-4A19-8998-BA014B954973}"/>
            </c:ext>
          </c:extLst>
        </c:ser>
        <c:dLbls>
          <c:showLegendKey val="0"/>
          <c:showVal val="0"/>
          <c:showCatName val="0"/>
          <c:showSerName val="0"/>
          <c:showPercent val="0"/>
          <c:showBubbleSize val="0"/>
        </c:dLbls>
        <c:gapWidth val="219"/>
        <c:overlap val="-27"/>
        <c:axId val="387105544"/>
        <c:axId val="387100296"/>
      </c:barChart>
      <c:catAx>
        <c:axId val="38710554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Image</a:t>
                </a:r>
                <a:r>
                  <a:rPr lang="en-GB" baseline="0"/>
                  <a:t> Size</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7100296"/>
        <c:crosses val="autoZero"/>
        <c:auto val="1"/>
        <c:lblAlgn val="ctr"/>
        <c:lblOffset val="100"/>
        <c:noMultiLvlLbl val="0"/>
      </c:catAx>
      <c:valAx>
        <c:axId val="387100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Total</a:t>
                </a:r>
                <a:r>
                  <a:rPr lang="en-GB" baseline="0"/>
                  <a:t> Time Taken (ms)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71055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1024x1024</a:t>
            </a:r>
            <a:r>
              <a:rPr lang="en-GB" baseline="0"/>
              <a:t> - Average 68.24ms - Total 1706ms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benchmark!$B$3:$B$27</c:f>
              <c:numCache>
                <c:formatCode>General</c:formatCode>
                <c:ptCount val="25"/>
                <c:pt idx="0">
                  <c:v>68</c:v>
                </c:pt>
                <c:pt idx="1">
                  <c:v>69</c:v>
                </c:pt>
                <c:pt idx="2">
                  <c:v>68</c:v>
                </c:pt>
                <c:pt idx="3">
                  <c:v>70</c:v>
                </c:pt>
                <c:pt idx="4">
                  <c:v>71</c:v>
                </c:pt>
                <c:pt idx="5">
                  <c:v>69</c:v>
                </c:pt>
                <c:pt idx="6">
                  <c:v>71</c:v>
                </c:pt>
                <c:pt idx="7">
                  <c:v>80</c:v>
                </c:pt>
                <c:pt idx="8">
                  <c:v>70</c:v>
                </c:pt>
                <c:pt idx="9">
                  <c:v>66</c:v>
                </c:pt>
                <c:pt idx="10">
                  <c:v>66</c:v>
                </c:pt>
                <c:pt idx="11">
                  <c:v>69</c:v>
                </c:pt>
                <c:pt idx="12">
                  <c:v>67</c:v>
                </c:pt>
                <c:pt idx="13">
                  <c:v>67</c:v>
                </c:pt>
                <c:pt idx="14">
                  <c:v>72</c:v>
                </c:pt>
                <c:pt idx="15">
                  <c:v>66</c:v>
                </c:pt>
                <c:pt idx="16">
                  <c:v>68</c:v>
                </c:pt>
                <c:pt idx="17">
                  <c:v>63</c:v>
                </c:pt>
                <c:pt idx="18">
                  <c:v>67</c:v>
                </c:pt>
                <c:pt idx="19">
                  <c:v>65</c:v>
                </c:pt>
                <c:pt idx="20">
                  <c:v>69</c:v>
                </c:pt>
                <c:pt idx="21">
                  <c:v>67</c:v>
                </c:pt>
                <c:pt idx="22">
                  <c:v>67</c:v>
                </c:pt>
                <c:pt idx="23">
                  <c:v>66</c:v>
                </c:pt>
                <c:pt idx="24">
                  <c:v>65</c:v>
                </c:pt>
              </c:numCache>
            </c:numRef>
          </c:val>
          <c:smooth val="0"/>
          <c:extLst>
            <c:ext xmlns:c16="http://schemas.microsoft.com/office/drawing/2014/chart" uri="{C3380CC4-5D6E-409C-BE32-E72D297353CC}">
              <c16:uniqueId val="{00000000-F44E-4169-9C3A-87C35E2C276F}"/>
            </c:ext>
          </c:extLst>
        </c:ser>
        <c:dLbls>
          <c:showLegendKey val="0"/>
          <c:showVal val="0"/>
          <c:showCatName val="0"/>
          <c:showSerName val="0"/>
          <c:showPercent val="0"/>
          <c:showBubbleSize val="0"/>
        </c:dLbls>
        <c:smooth val="0"/>
        <c:axId val="389759368"/>
        <c:axId val="389753792"/>
      </c:lineChart>
      <c:catAx>
        <c:axId val="3897593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Test</a:t>
                </a:r>
                <a:r>
                  <a:rPr lang="en-GB" baseline="0"/>
                  <a:t> Number</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9753792"/>
        <c:crosses val="autoZero"/>
        <c:auto val="1"/>
        <c:lblAlgn val="ctr"/>
        <c:lblOffset val="100"/>
        <c:noMultiLvlLbl val="0"/>
      </c:catAx>
      <c:valAx>
        <c:axId val="3897537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a:t>
                </a:r>
                <a:r>
                  <a:rPr lang="en-GB" baseline="0"/>
                  <a:t> Taken (ms)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975936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256x256</a:t>
            </a:r>
            <a:r>
              <a:rPr lang="en-GB" baseline="0"/>
              <a:t> - Average 12.16ms - Total 304ms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benchmark!$B$3:$B$27</c:f>
              <c:numCache>
                <c:formatCode>General</c:formatCode>
                <c:ptCount val="25"/>
                <c:pt idx="0">
                  <c:v>15</c:v>
                </c:pt>
                <c:pt idx="1">
                  <c:v>14</c:v>
                </c:pt>
                <c:pt idx="2">
                  <c:v>12</c:v>
                </c:pt>
                <c:pt idx="3">
                  <c:v>12</c:v>
                </c:pt>
                <c:pt idx="4">
                  <c:v>11</c:v>
                </c:pt>
                <c:pt idx="5">
                  <c:v>13</c:v>
                </c:pt>
                <c:pt idx="6">
                  <c:v>11</c:v>
                </c:pt>
                <c:pt idx="7">
                  <c:v>12</c:v>
                </c:pt>
                <c:pt idx="8">
                  <c:v>11</c:v>
                </c:pt>
                <c:pt idx="9">
                  <c:v>12</c:v>
                </c:pt>
                <c:pt idx="10">
                  <c:v>12</c:v>
                </c:pt>
                <c:pt idx="11">
                  <c:v>11</c:v>
                </c:pt>
                <c:pt idx="12">
                  <c:v>11</c:v>
                </c:pt>
                <c:pt idx="13">
                  <c:v>12</c:v>
                </c:pt>
                <c:pt idx="14">
                  <c:v>12</c:v>
                </c:pt>
                <c:pt idx="15">
                  <c:v>12</c:v>
                </c:pt>
                <c:pt idx="16">
                  <c:v>12</c:v>
                </c:pt>
                <c:pt idx="17">
                  <c:v>12</c:v>
                </c:pt>
                <c:pt idx="18">
                  <c:v>13</c:v>
                </c:pt>
                <c:pt idx="19">
                  <c:v>15</c:v>
                </c:pt>
                <c:pt idx="20">
                  <c:v>11</c:v>
                </c:pt>
                <c:pt idx="21">
                  <c:v>12</c:v>
                </c:pt>
                <c:pt idx="22">
                  <c:v>12</c:v>
                </c:pt>
                <c:pt idx="23">
                  <c:v>13</c:v>
                </c:pt>
                <c:pt idx="24">
                  <c:v>11</c:v>
                </c:pt>
              </c:numCache>
            </c:numRef>
          </c:val>
          <c:smooth val="0"/>
          <c:extLst>
            <c:ext xmlns:c16="http://schemas.microsoft.com/office/drawing/2014/chart" uri="{C3380CC4-5D6E-409C-BE32-E72D297353CC}">
              <c16:uniqueId val="{00000000-5AA5-4E7A-8C92-C32F6ACA8D06}"/>
            </c:ext>
          </c:extLst>
        </c:ser>
        <c:dLbls>
          <c:showLegendKey val="0"/>
          <c:showVal val="0"/>
          <c:showCatName val="0"/>
          <c:showSerName val="0"/>
          <c:showPercent val="0"/>
          <c:showBubbleSize val="0"/>
        </c:dLbls>
        <c:smooth val="0"/>
        <c:axId val="384624928"/>
        <c:axId val="388542592"/>
      </c:lineChart>
      <c:catAx>
        <c:axId val="3846249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Test</a:t>
                </a:r>
                <a:r>
                  <a:rPr lang="en-GB" baseline="0"/>
                  <a:t> Number</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8542592"/>
        <c:crosses val="autoZero"/>
        <c:auto val="1"/>
        <c:lblAlgn val="ctr"/>
        <c:lblOffset val="100"/>
        <c:noMultiLvlLbl val="0"/>
      </c:catAx>
      <c:valAx>
        <c:axId val="3885425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 Taken</a:t>
                </a:r>
                <a:r>
                  <a:rPr lang="en-GB" baseline="0"/>
                  <a:t> (ms)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46249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Average Times</a:t>
            </a:r>
            <a:r>
              <a:rPr lang="en-GB" baseline="0"/>
              <a:t> Per Image Size</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Sheet1!$A$5:$A$8</c:f>
              <c:strCache>
                <c:ptCount val="4"/>
                <c:pt idx="0">
                  <c:v>256x256</c:v>
                </c:pt>
                <c:pt idx="1">
                  <c:v>512x512</c:v>
                </c:pt>
                <c:pt idx="2">
                  <c:v>1024x1024</c:v>
                </c:pt>
                <c:pt idx="3">
                  <c:v>4096x4096</c:v>
                </c:pt>
              </c:strCache>
            </c:strRef>
          </c:cat>
          <c:val>
            <c:numRef>
              <c:f>Sheet1!$B$5:$B$8</c:f>
              <c:numCache>
                <c:formatCode>General</c:formatCode>
                <c:ptCount val="4"/>
                <c:pt idx="0">
                  <c:v>12.16</c:v>
                </c:pt>
                <c:pt idx="1">
                  <c:v>20</c:v>
                </c:pt>
                <c:pt idx="2">
                  <c:v>68.239999999999995</c:v>
                </c:pt>
                <c:pt idx="3">
                  <c:v>1008.64</c:v>
                </c:pt>
              </c:numCache>
            </c:numRef>
          </c:val>
          <c:extLst>
            <c:ext xmlns:c16="http://schemas.microsoft.com/office/drawing/2014/chart" uri="{C3380CC4-5D6E-409C-BE32-E72D297353CC}">
              <c16:uniqueId val="{00000000-BCB4-488A-A181-61BFE4A76EA8}"/>
            </c:ext>
          </c:extLst>
        </c:ser>
        <c:dLbls>
          <c:showLegendKey val="0"/>
          <c:showVal val="0"/>
          <c:showCatName val="0"/>
          <c:showSerName val="0"/>
          <c:showPercent val="0"/>
          <c:showBubbleSize val="0"/>
        </c:dLbls>
        <c:gapWidth val="219"/>
        <c:overlap val="-27"/>
        <c:axId val="387102592"/>
        <c:axId val="387102920"/>
      </c:barChart>
      <c:catAx>
        <c:axId val="38710259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Image</a:t>
                </a:r>
                <a:r>
                  <a:rPr lang="en-GB" baseline="0"/>
                  <a:t> Size</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7102920"/>
        <c:crosses val="autoZero"/>
        <c:auto val="1"/>
        <c:lblAlgn val="ctr"/>
        <c:lblOffset val="100"/>
        <c:noMultiLvlLbl val="0"/>
      </c:catAx>
      <c:valAx>
        <c:axId val="3871029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Average</a:t>
                </a:r>
                <a:r>
                  <a:rPr lang="en-GB" baseline="0"/>
                  <a:t> Time Taken (ms)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710259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4096x4096 - Average</a:t>
            </a:r>
            <a:r>
              <a:rPr lang="en-GB" baseline="0"/>
              <a:t> 1008.64ms - Total 25216ms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'4096x4096'!$B$3:$B$27</c:f>
              <c:numCache>
                <c:formatCode>General</c:formatCode>
                <c:ptCount val="25"/>
                <c:pt idx="0">
                  <c:v>1056</c:v>
                </c:pt>
                <c:pt idx="1">
                  <c:v>1007</c:v>
                </c:pt>
                <c:pt idx="2">
                  <c:v>1030</c:v>
                </c:pt>
                <c:pt idx="3">
                  <c:v>1019</c:v>
                </c:pt>
                <c:pt idx="4">
                  <c:v>1004</c:v>
                </c:pt>
                <c:pt idx="5">
                  <c:v>1004</c:v>
                </c:pt>
                <c:pt idx="6">
                  <c:v>998</c:v>
                </c:pt>
                <c:pt idx="7">
                  <c:v>982</c:v>
                </c:pt>
                <c:pt idx="8">
                  <c:v>988</c:v>
                </c:pt>
                <c:pt idx="9">
                  <c:v>1030</c:v>
                </c:pt>
                <c:pt idx="10">
                  <c:v>1008</c:v>
                </c:pt>
                <c:pt idx="11">
                  <c:v>998</c:v>
                </c:pt>
                <c:pt idx="12">
                  <c:v>999</c:v>
                </c:pt>
                <c:pt idx="13">
                  <c:v>1007</c:v>
                </c:pt>
                <c:pt idx="14">
                  <c:v>991</c:v>
                </c:pt>
                <c:pt idx="15">
                  <c:v>1011</c:v>
                </c:pt>
                <c:pt idx="16">
                  <c:v>984</c:v>
                </c:pt>
                <c:pt idx="17">
                  <c:v>1003</c:v>
                </c:pt>
                <c:pt idx="18">
                  <c:v>1007</c:v>
                </c:pt>
                <c:pt idx="19">
                  <c:v>1044</c:v>
                </c:pt>
                <c:pt idx="20">
                  <c:v>1026</c:v>
                </c:pt>
                <c:pt idx="21">
                  <c:v>1005</c:v>
                </c:pt>
                <c:pt idx="22">
                  <c:v>1008</c:v>
                </c:pt>
                <c:pt idx="23">
                  <c:v>989</c:v>
                </c:pt>
                <c:pt idx="24">
                  <c:v>1018</c:v>
                </c:pt>
              </c:numCache>
            </c:numRef>
          </c:val>
          <c:smooth val="0"/>
          <c:extLst>
            <c:ext xmlns:c16="http://schemas.microsoft.com/office/drawing/2014/chart" uri="{C3380CC4-5D6E-409C-BE32-E72D297353CC}">
              <c16:uniqueId val="{00000000-4914-4F77-8A78-93C698F3BBCD}"/>
            </c:ext>
          </c:extLst>
        </c:ser>
        <c:dLbls>
          <c:showLegendKey val="0"/>
          <c:showVal val="0"/>
          <c:showCatName val="0"/>
          <c:showSerName val="0"/>
          <c:showPercent val="0"/>
          <c:showBubbleSize val="0"/>
        </c:dLbls>
        <c:smooth val="0"/>
        <c:axId val="381381760"/>
        <c:axId val="381376512"/>
      </c:lineChart>
      <c:catAx>
        <c:axId val="3813817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376512"/>
        <c:crosses val="autoZero"/>
        <c:auto val="1"/>
        <c:lblAlgn val="ctr"/>
        <c:lblOffset val="100"/>
        <c:noMultiLvlLbl val="0"/>
      </c:catAx>
      <c:valAx>
        <c:axId val="3813765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138176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512x512 - Average</a:t>
            </a:r>
            <a:r>
              <a:rPr lang="en-GB" baseline="0"/>
              <a:t> 20ms - Total 500ms</a:t>
            </a:r>
            <a:endParaRPr lang="en-GB"/>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spPr>
            <a:ln w="28575" cap="rnd">
              <a:solidFill>
                <a:schemeClr val="accent1"/>
              </a:solidFill>
              <a:round/>
            </a:ln>
            <a:effectLst/>
          </c:spPr>
          <c:marker>
            <c:symbol val="none"/>
          </c:marker>
          <c:val>
            <c:numRef>
              <c:f>benchmark!$B$3:$B$27</c:f>
              <c:numCache>
                <c:formatCode>General</c:formatCode>
                <c:ptCount val="25"/>
                <c:pt idx="0">
                  <c:v>20</c:v>
                </c:pt>
                <c:pt idx="1">
                  <c:v>21</c:v>
                </c:pt>
                <c:pt idx="2">
                  <c:v>20</c:v>
                </c:pt>
                <c:pt idx="3">
                  <c:v>21</c:v>
                </c:pt>
                <c:pt idx="4">
                  <c:v>19</c:v>
                </c:pt>
                <c:pt idx="5">
                  <c:v>19</c:v>
                </c:pt>
                <c:pt idx="6">
                  <c:v>18</c:v>
                </c:pt>
                <c:pt idx="7">
                  <c:v>21</c:v>
                </c:pt>
                <c:pt idx="8">
                  <c:v>19</c:v>
                </c:pt>
                <c:pt idx="9">
                  <c:v>19</c:v>
                </c:pt>
                <c:pt idx="10">
                  <c:v>22</c:v>
                </c:pt>
                <c:pt idx="11">
                  <c:v>21</c:v>
                </c:pt>
                <c:pt idx="12">
                  <c:v>21</c:v>
                </c:pt>
                <c:pt idx="13">
                  <c:v>22</c:v>
                </c:pt>
                <c:pt idx="14">
                  <c:v>20</c:v>
                </c:pt>
                <c:pt idx="15">
                  <c:v>20</c:v>
                </c:pt>
                <c:pt idx="16">
                  <c:v>19</c:v>
                </c:pt>
                <c:pt idx="17">
                  <c:v>20</c:v>
                </c:pt>
                <c:pt idx="18">
                  <c:v>21</c:v>
                </c:pt>
                <c:pt idx="19">
                  <c:v>19</c:v>
                </c:pt>
                <c:pt idx="20">
                  <c:v>21</c:v>
                </c:pt>
                <c:pt idx="21">
                  <c:v>19</c:v>
                </c:pt>
                <c:pt idx="22">
                  <c:v>20</c:v>
                </c:pt>
                <c:pt idx="23">
                  <c:v>19</c:v>
                </c:pt>
                <c:pt idx="24">
                  <c:v>19</c:v>
                </c:pt>
              </c:numCache>
            </c:numRef>
          </c:val>
          <c:smooth val="0"/>
          <c:extLst>
            <c:ext xmlns:c16="http://schemas.microsoft.com/office/drawing/2014/chart" uri="{C3380CC4-5D6E-409C-BE32-E72D297353CC}">
              <c16:uniqueId val="{00000000-EDBE-4BAD-8E38-0F6A5DB5E004}"/>
            </c:ext>
          </c:extLst>
        </c:ser>
        <c:dLbls>
          <c:showLegendKey val="0"/>
          <c:showVal val="0"/>
          <c:showCatName val="0"/>
          <c:showSerName val="0"/>
          <c:showPercent val="0"/>
          <c:showBubbleSize val="0"/>
        </c:dLbls>
        <c:smooth val="0"/>
        <c:axId val="389581584"/>
        <c:axId val="389585520"/>
      </c:lineChart>
      <c:catAx>
        <c:axId val="38958158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Test</a:t>
                </a:r>
                <a:r>
                  <a:rPr lang="en-GB" baseline="0"/>
                  <a:t> Number</a:t>
                </a:r>
                <a:endParaRPr lang="en-GB"/>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9585520"/>
        <c:crosses val="autoZero"/>
        <c:auto val="1"/>
        <c:lblAlgn val="ctr"/>
        <c:lblOffset val="100"/>
        <c:noMultiLvlLbl val="0"/>
      </c:catAx>
      <c:valAx>
        <c:axId val="3895855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a:t>
                </a:r>
                <a:r>
                  <a:rPr lang="en-GB" baseline="0"/>
                  <a:t> Taken (ms)</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8958158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26089A4A28046558AC37D93119F02FF"/>
        <w:category>
          <w:name w:val="General"/>
          <w:gallery w:val="placeholder"/>
        </w:category>
        <w:types>
          <w:type w:val="bbPlcHdr"/>
        </w:types>
        <w:behaviors>
          <w:behavior w:val="content"/>
        </w:behaviors>
        <w:guid w:val="{010E9814-EE68-4553-8648-A7E0D61357EE}"/>
      </w:docPartPr>
      <w:docPartBody>
        <w:p w:rsidR="007B6777" w:rsidRDefault="00953067" w:rsidP="00953067">
          <w:pPr>
            <w:pStyle w:val="026089A4A28046558AC37D93119F02FF"/>
          </w:pPr>
          <w:r>
            <w:rPr>
              <w:rFonts w:asciiTheme="majorHAnsi" w:eastAsiaTheme="majorEastAsia" w:hAnsiTheme="majorHAnsi" w:cstheme="majorBidi"/>
              <w:sz w:val="80"/>
              <w:szCs w:val="80"/>
            </w:rPr>
            <w:t>[Type the document title]</w:t>
          </w:r>
        </w:p>
      </w:docPartBody>
    </w:docPart>
    <w:docPart>
      <w:docPartPr>
        <w:name w:val="9D63D2CEDC11493EAF67491536501DAD"/>
        <w:category>
          <w:name w:val="General"/>
          <w:gallery w:val="placeholder"/>
        </w:category>
        <w:types>
          <w:type w:val="bbPlcHdr"/>
        </w:types>
        <w:behaviors>
          <w:behavior w:val="content"/>
        </w:behaviors>
        <w:guid w:val="{C2D8A158-C6B0-408A-B13C-B190126D5211}"/>
      </w:docPartPr>
      <w:docPartBody>
        <w:p w:rsidR="007B6777" w:rsidRDefault="00953067" w:rsidP="00953067">
          <w:pPr>
            <w:pStyle w:val="9D63D2CEDC11493EAF67491536501DAD"/>
          </w:pPr>
          <w:r>
            <w:rPr>
              <w:rFonts w:asciiTheme="majorHAnsi" w:eastAsiaTheme="majorEastAsia" w:hAnsiTheme="majorHAnsi" w:cstheme="majorBidi"/>
              <w:sz w:val="44"/>
              <w:szCs w:val="44"/>
            </w:rPr>
            <w:t>[Type the document subtitle]</w:t>
          </w:r>
        </w:p>
      </w:docPartBody>
    </w:docPart>
    <w:docPart>
      <w:docPartPr>
        <w:name w:val="F557BDFB65B74E61808C65D547A165F6"/>
        <w:category>
          <w:name w:val="General"/>
          <w:gallery w:val="placeholder"/>
        </w:category>
        <w:types>
          <w:type w:val="bbPlcHdr"/>
        </w:types>
        <w:behaviors>
          <w:behavior w:val="content"/>
        </w:behaviors>
        <w:guid w:val="{A3893DBA-5E63-43E9-AFF0-CDECAB500FA7}"/>
      </w:docPartPr>
      <w:docPartBody>
        <w:p w:rsidR="007B6777" w:rsidRDefault="00953067" w:rsidP="00953067">
          <w:pPr>
            <w:pStyle w:val="F557BDFB65B74E61808C65D547A165F6"/>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GSMinchoE">
    <w:altName w:val="MS Gothic"/>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BA7"/>
    <w:rsid w:val="0004650B"/>
    <w:rsid w:val="00304E4D"/>
    <w:rsid w:val="004F2F3E"/>
    <w:rsid w:val="005D1BA7"/>
    <w:rsid w:val="00747585"/>
    <w:rsid w:val="007B6777"/>
    <w:rsid w:val="00953067"/>
    <w:rsid w:val="00AB0C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0" w:line="240" w:lineRule="auto"/>
      <w:outlineLvl w:val="0"/>
    </w:pPr>
    <w:rPr>
      <w:rFonts w:asciiTheme="majorHAnsi" w:eastAsiaTheme="majorEastAsia" w:hAnsiTheme="majorHAnsi" w:cstheme="majorBidi"/>
      <w:bCs/>
      <w:i/>
      <w:color w:val="5B9BD5" w:themeColor="accent1"/>
      <w:sz w:val="32"/>
      <w:szCs w:val="32"/>
      <w:lang w:val="en-US" w:eastAsia="ja-JP"/>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lang w:val="en-US" w:eastAsia="ja-JP"/>
    </w:rPr>
  </w:style>
  <w:style w:type="paragraph" w:styleId="Heading3">
    <w:name w:val="heading 3"/>
    <w:basedOn w:val="Normal"/>
    <w:next w:val="Normal"/>
    <w:link w:val="Heading3Char"/>
    <w:uiPriority w:val="9"/>
    <w:unhideWhenUsed/>
    <w:qFormat/>
    <w:pPr>
      <w:keepNext/>
      <w:keepLines/>
      <w:spacing w:before="60" w:after="0" w:line="240" w:lineRule="auto"/>
      <w:outlineLvl w:val="2"/>
    </w:pPr>
    <w:rPr>
      <w:rFonts w:eastAsiaTheme="majorEastAsia" w:cstheme="majorBidi"/>
      <w:b/>
      <w:bCs/>
      <w:caps/>
      <w:color w:val="44546A" w:themeColor="text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25BC17F9674F8E9E1B96BD617D92FA">
    <w:name w:val="FA25BC17F9674F8E9E1B96BD617D92FA"/>
  </w:style>
  <w:style w:type="paragraph" w:customStyle="1" w:styleId="652CCEF214094A92A75FE2DB982137DB">
    <w:name w:val="652CCEF214094A92A75FE2DB982137DB"/>
  </w:style>
  <w:style w:type="paragraph" w:customStyle="1" w:styleId="51C37B9CC95D492CA981F45ACA053407">
    <w:name w:val="51C37B9CC95D492CA981F45ACA053407"/>
  </w:style>
  <w:style w:type="character" w:customStyle="1" w:styleId="Heading1Char">
    <w:name w:val="Heading 1 Char"/>
    <w:basedOn w:val="DefaultParagraphFont"/>
    <w:link w:val="Heading1"/>
    <w:uiPriority w:val="9"/>
    <w:rPr>
      <w:rFonts w:asciiTheme="majorHAnsi" w:eastAsiaTheme="majorEastAsia" w:hAnsiTheme="majorHAnsi" w:cstheme="majorBidi"/>
      <w:bCs/>
      <w:i/>
      <w:color w:val="5B9BD5" w:themeColor="accent1"/>
      <w:sz w:val="32"/>
      <w:szCs w:val="32"/>
      <w:lang w:val="en-US" w:eastAsia="ja-JP"/>
    </w:rPr>
  </w:style>
  <w:style w:type="character" w:customStyle="1" w:styleId="Heading2Char">
    <w:name w:val="Heading 2 Char"/>
    <w:basedOn w:val="DefaultParagraphFont"/>
    <w:link w:val="Heading2"/>
    <w:uiPriority w:val="9"/>
    <w:rPr>
      <w:rFonts w:asciiTheme="majorHAnsi" w:eastAsiaTheme="majorEastAsia" w:hAnsiTheme="majorHAnsi" w:cstheme="majorBidi"/>
      <w:bCs/>
      <w:color w:val="44546A" w:themeColor="text2"/>
      <w:sz w:val="28"/>
      <w:szCs w:val="26"/>
      <w:lang w:val="en-US" w:eastAsia="ja-JP"/>
    </w:rPr>
  </w:style>
  <w:style w:type="character" w:customStyle="1" w:styleId="Heading3Char">
    <w:name w:val="Heading 3 Char"/>
    <w:basedOn w:val="DefaultParagraphFont"/>
    <w:link w:val="Heading3"/>
    <w:uiPriority w:val="9"/>
    <w:rPr>
      <w:rFonts w:eastAsiaTheme="majorEastAsia" w:cstheme="majorBidi"/>
      <w:b/>
      <w:bCs/>
      <w:caps/>
      <w:color w:val="44546A" w:themeColor="text2"/>
      <w:lang w:val="en-US" w:eastAsia="en-US"/>
    </w:rPr>
  </w:style>
  <w:style w:type="paragraph" w:customStyle="1" w:styleId="7306DBAD7A9449849242BFCB9478F7C6">
    <w:name w:val="7306DBAD7A9449849242BFCB9478F7C6"/>
  </w:style>
  <w:style w:type="paragraph" w:customStyle="1" w:styleId="026089A4A28046558AC37D93119F02FF">
    <w:name w:val="026089A4A28046558AC37D93119F02FF"/>
    <w:rsid w:val="00953067"/>
  </w:style>
  <w:style w:type="paragraph" w:customStyle="1" w:styleId="9D63D2CEDC11493EAF67491536501DAD">
    <w:name w:val="9D63D2CEDC11493EAF67491536501DAD"/>
    <w:rsid w:val="00953067"/>
  </w:style>
  <w:style w:type="paragraph" w:customStyle="1" w:styleId="F557BDFB65B74E61808C65D547A165F6">
    <w:name w:val="F557BDFB65B74E61808C65D547A165F6"/>
    <w:rsid w:val="009530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Executiv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This report sets out how a given C++ application was optimized using various optimization techniques and the GPU API CUDA.</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AA9BBAF-2A1F-4D95-901E-4FFB9D2C6CBC}">
  <ds:schemaRefs>
    <ds:schemaRef ds:uri="http://schemas.microsoft.com/office/2009/outspace/metadata"/>
  </ds:schemaRefs>
</ds:datastoreItem>
</file>

<file path=customXml/itemProps3.xml><?xml version="1.0" encoding="utf-8"?>
<ds:datastoreItem xmlns:ds="http://schemas.openxmlformats.org/officeDocument/2006/customXml" ds:itemID="{1083CA12-5842-482C-AF8F-1352C3F1AC3D}">
  <ds:schemaRefs>
    <ds:schemaRef ds:uri="http://schemas.microsoft.com/sharepoint/v3/contenttype/forms"/>
  </ds:schemaRefs>
</ds:datastoreItem>
</file>

<file path=customXml/itemProps4.xml><?xml version="1.0" encoding="utf-8"?>
<ds:datastoreItem xmlns:ds="http://schemas.openxmlformats.org/officeDocument/2006/customXml" ds:itemID="{55EB57A7-47CA-4741-860B-6FBF01701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(Executive design)</Template>
  <TotalTime>242</TotalTime>
  <Pages>7</Pages>
  <Words>561</Words>
  <Characters>3203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Coursework Report</vt:lpstr>
    </vt:vector>
  </TitlesOfParts>
  <Company/>
  <LinksUpToDate>false</LinksUpToDate>
  <CharactersWithSpaces>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Coursework Report</dc:title>
  <dc:subject>By B00235610</dc:subject>
  <dc:creator>William Taylor</dc:creator>
  <cp:keywords/>
  <cp:lastModifiedBy>William Taylor</cp:lastModifiedBy>
  <cp:revision>37</cp:revision>
  <cp:lastPrinted>2009-08-05T20:41:00Z</cp:lastPrinted>
  <dcterms:created xsi:type="dcterms:W3CDTF">2017-01-30T15:45:00Z</dcterms:created>
  <dcterms:modified xsi:type="dcterms:W3CDTF">2017-02-03T22:33:00Z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TC017730589991</vt:lpwstr>
  </property>
</Properties>
</file>