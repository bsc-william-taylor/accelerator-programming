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bookmarkStart w:id="1" w:name="_Toc321147149" w:displacedByCustomXml="next"/>
    <w:bookmarkStart w:id="2" w:name="_Toc318188227" w:displacedByCustomXml="next"/>
    <w:bookmarkStart w:id="3" w:name="_Toc318188327" w:displacedByCustomXml="next"/>
    <w:bookmarkStart w:id="4" w:name="_Toc318189312" w:displacedByCustomXml="next"/>
    <w:bookmarkStart w:id="5" w:name="_Toc321147011" w:displacedByCustomXml="next"/>
    <w:sdt>
      <w:sdtPr>
        <w:rPr>
          <w:color w:val="242852" w:themeColor="text2"/>
          <w:sz w:val="24"/>
          <w:szCs w:val="24"/>
          <w:lang w:val="en-GB"/>
        </w:rPr>
        <w:id w:val="1068995422"/>
        <w:docPartObj>
          <w:docPartGallery w:val="Cover Pages"/>
          <w:docPartUnique/>
        </w:docPartObj>
      </w:sdtPr>
      <w:sdtEndPr>
        <w:rPr>
          <w:sz w:val="20"/>
          <w:szCs w:val="20"/>
        </w:rPr>
      </w:sdtEndPr>
      <w:sdtContent>
        <w:p w:rsidR="00995501" w:rsidRDefault="00653154">
          <w:pPr>
            <w:pStyle w:val="NoSpacing"/>
            <w:rPr>
              <w:sz w:val="24"/>
            </w:rPr>
          </w:pPr>
          <w:r>
            <w:rPr>
              <w:noProof/>
              <w:lang w:val="en-GB" w:eastAsia="en-GB"/>
            </w:rPr>
            <w:drawing>
              <wp:anchor distT="0" distB="0" distL="114300" distR="114300" simplePos="0" relativeHeight="251659264" behindDoc="1" locked="0" layoutInCell="1" allowOverlap="0" wp14:anchorId="25884D9C" wp14:editId="791610BE">
                <wp:simplePos x="0" y="0"/>
                <wp:positionH relativeFrom="margin">
                  <wp:posOffset>259715</wp:posOffset>
                </wp:positionH>
                <wp:positionV relativeFrom="page">
                  <wp:posOffset>1531620</wp:posOffset>
                </wp:positionV>
                <wp:extent cx="6282690" cy="4711700"/>
                <wp:effectExtent l="266700" t="285750" r="270510" b="27940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6282690" cy="47117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r w:rsidR="00962DDF">
            <w:rPr>
              <w:noProof/>
              <w:lang w:val="en-GB" w:eastAsia="en-GB"/>
            </w:rPr>
            <mc:AlternateContent>
              <mc:Choice Requires="wps">
                <w:drawing>
                  <wp:anchor distT="0" distB="0" distL="114300" distR="114300" simplePos="0" relativeHeight="251660288" behindDoc="0" locked="0" layoutInCell="1" allowOverlap="0" wp14:anchorId="5E8D3644" wp14:editId="6A67C89C">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5501" w:rsidRDefault="008252C6">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type w14:anchorId="5E8D3644"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995501" w:rsidRDefault="00794666">
                          <w:pPr>
                            <w:pStyle w:val="ContactInfo"/>
                          </w:pPr>
                          <w:sdt>
                            <w:sdtPr>
                              <w:alias w:val="Name"/>
                              <w:tag w:val=""/>
                              <w:id w:val="-1725445335"/>
                              <w:placeholder>
                                <w:docPart w:val="9846D150AE0947CC9D8452815A6EB367"/>
                              </w:placeholder>
                              <w:dataBinding w:prefixMappings="xmlns:ns0='http://purl.org/dc/elements/1.1/' xmlns:ns1='http://schemas.openxmlformats.org/package/2006/metadata/core-properties' " w:xpath="/ns1:coreProperties[1]/ns0:creator[1]" w:storeItemID="{6C3C8BC8-F283-45AE-878A-BAB7291924A1}"/>
                              <w:text/>
                            </w:sdtPr>
                            <w:sdtEndPr/>
                            <w:sdtContent>
                              <w:r w:rsidR="00653154">
                                <w:t>William Taylor</w:t>
                              </w:r>
                            </w:sdtContent>
                          </w:sdt>
                          <w:r w:rsidR="00962DDF">
                            <w:t> | </w:t>
                          </w:r>
                          <w:sdt>
                            <w:sdtPr>
                              <w:alias w:val="Course Title"/>
                              <w:tag w:val=""/>
                              <w:id w:val="1461449827"/>
                              <w:placeholder>
                                <w:docPart w:val="C03E24D826A04D0D8A1AC731896032D4"/>
                              </w:placeholder>
                              <w:dataBinding w:prefixMappings="xmlns:ns0='http://purl.org/dc/elements/1.1/' xmlns:ns1='http://schemas.openxmlformats.org/package/2006/metadata/core-properties' " w:xpath="/ns1:coreProperties[1]/ns1:keywords[1]" w:storeItemID="{6C3C8BC8-F283-45AE-878A-BAB7291924A1}"/>
                              <w:text/>
                            </w:sdtPr>
                            <w:sdtEndPr/>
                            <w:sdtContent>
                              <w:r w:rsidR="00653154">
                                <w:t>Compute</w:t>
                              </w:r>
                              <w:r w:rsidR="00510D6E">
                                <w:t>r</w:t>
                              </w:r>
                              <w:r w:rsidR="00653154">
                                <w:t xml:space="preserve"> Games Technology</w:t>
                              </w:r>
                            </w:sdtContent>
                          </w:sdt>
                          <w:r w:rsidR="00962DDF">
                            <w:t> | </w:t>
                          </w:r>
                          <w:sdt>
                            <w:sdtPr>
                              <w:alias w:val="Date"/>
                              <w:tag w:val=""/>
                              <w:id w:val="-87007477"/>
                              <w:placeholder>
                                <w:docPart w:val="C7AD28F375EF49108A19AFA76CB77881"/>
                              </w:placeholder>
                              <w:dataBinding w:prefixMappings="xmlns:ns0='http://schemas.microsoft.com/office/2006/coverPageProps' " w:xpath="/ns0:CoverPageProperties[1]/ns0:PublishDate[1]" w:storeItemID="{55AF091B-3C7A-41E3-B477-F2FDAA23CFDA}"/>
                              <w:date w:fullDate="2017-02-12T00:00:00Z">
                                <w:dateFormat w:val="MMMM d, yyyy"/>
                                <w:lid w:val="en-US"/>
                                <w:storeMappedDataAs w:val="dateTime"/>
                                <w:calendar w:val="gregorian"/>
                              </w:date>
                            </w:sdtPr>
                            <w:sdtEndPr/>
                            <w:sdtContent>
                              <w:r w:rsidR="00653154">
                                <w:t>February 12, 2017</w:t>
                              </w:r>
                            </w:sdtContent>
                          </w:sdt>
                        </w:p>
                      </w:txbxContent>
                    </v:textbox>
                    <w10:wrap type="square" anchorx="margin" anchory="margin"/>
                  </v:shape>
                </w:pict>
              </mc:Fallback>
            </mc:AlternateContent>
          </w:r>
          <w:r w:rsidR="00962DDF">
            <w:rPr>
              <w:noProof/>
              <w:lang w:val="en-GB" w:eastAsia="en-GB"/>
            </w:rPr>
            <mc:AlternateContent>
              <mc:Choice Requires="wps">
                <w:drawing>
                  <wp:anchor distT="0" distB="0" distL="114300" distR="114300" simplePos="0" relativeHeight="251661312" behindDoc="0" locked="0" layoutInCell="1" allowOverlap="0" wp14:anchorId="2A87F6D1" wp14:editId="3D148A37">
                    <wp:simplePos x="0" y="0"/>
                    <wp:positionH relativeFrom="margin">
                      <wp:align>center</wp:align>
                    </wp:positionH>
                    <mc:AlternateContent>
                      <mc:Choice Requires="wp14">
                        <wp:positionV relativeFrom="margin">
                          <wp14:pctPosVOffset>75000</wp14:pctPosVOffset>
                        </wp:positionV>
                      </mc:Choice>
                      <mc:Fallback>
                        <wp:positionV relativeFrom="page">
                          <wp:posOffset>7315200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8252C6">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8252C6" w:rsidP="00351888">
                                <w:pPr>
                                  <w:pStyle w:val="Quote"/>
                                  <w:rPr>
                                    <w:b/>
                                    <w:i w:val="0"/>
                                    <w:sz w:val="32"/>
                                    <w:u w:val="single"/>
                                  </w:rPr>
                                </w:pPr>
                                <w:hyperlink r:id="rId11" w:history="1">
                                  <w:r w:rsidR="00351888" w:rsidRPr="00351888">
                                    <w:rPr>
                                      <w:rStyle w:val="Hyperlink"/>
                                      <w:b/>
                                      <w:i w:val="0"/>
                                      <w:sz w:val="32"/>
                                    </w:rPr>
                                    <w:t>Github Repository</w:t>
                                  </w:r>
                                </w:hyperlink>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shape w14:anchorId="2A87F6D1"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sdt>
                          <w:sdtPr>
                            <w:alias w:val="Title"/>
                            <w:tag w:val=""/>
                            <w:id w:val="-1989238033"/>
                            <w:dataBinding w:prefixMappings="xmlns:ns0='http://purl.org/dc/elements/1.1/' xmlns:ns1='http://schemas.openxmlformats.org/package/2006/metadata/core-properties' " w:xpath="/ns1:coreProperties[1]/ns0:title[1]" w:storeItemID="{6C3C8BC8-F283-45AE-878A-BAB7291924A1}"/>
                            <w:text/>
                          </w:sdtPr>
                          <w:sdtEndPr/>
                          <w:sdtContent>
                            <w:p w:rsidR="00995501" w:rsidRDefault="00653154">
                              <w:pPr>
                                <w:pStyle w:val="Title"/>
                              </w:pPr>
                              <w:r>
                                <w:t xml:space="preserve">Mandelbrot </w:t>
                              </w:r>
                              <w:r w:rsidR="00EC5350">
                                <w:t xml:space="preserve">CUDA </w:t>
                              </w:r>
                              <w:r>
                                <w:t>Assignment</w:t>
                              </w:r>
                            </w:p>
                          </w:sdtContent>
                        </w:sdt>
                        <w:p w:rsidR="00995501" w:rsidRDefault="00794666">
                          <w:pPr>
                            <w:pStyle w:val="Subtitle"/>
                          </w:pPr>
                          <w:sdt>
                            <w:sdtPr>
                              <w:alias w:val="Subtitle"/>
                              <w:tag w:val=""/>
                              <w:id w:val="-109054697"/>
                              <w:dataBinding w:prefixMappings="xmlns:ns0='http://purl.org/dc/elements/1.1/' xmlns:ns1='http://schemas.openxmlformats.org/package/2006/metadata/core-properties' " w:xpath="/ns1:coreProperties[1]/ns0:subject[1]" w:storeItemID="{6C3C8BC8-F283-45AE-878A-BAB7291924A1}"/>
                              <w:text/>
                            </w:sdtPr>
                            <w:sdtEndPr/>
                            <w:sdtContent>
                              <w:r w:rsidR="00653154">
                                <w:t>coursework part 1</w:t>
                              </w:r>
                            </w:sdtContent>
                          </w:sdt>
                        </w:p>
                        <w:p w:rsidR="00351888" w:rsidRPr="00351888" w:rsidRDefault="00794666" w:rsidP="00351888">
                          <w:pPr>
                            <w:pStyle w:val="Quote"/>
                            <w:rPr>
                              <w:b/>
                              <w:i w:val="0"/>
                              <w:sz w:val="32"/>
                              <w:u w:val="single"/>
                            </w:rPr>
                          </w:pPr>
                          <w:hyperlink r:id="rId12" w:history="1">
                            <w:r w:rsidR="00351888" w:rsidRPr="00351888">
                              <w:rPr>
                                <w:rStyle w:val="Hyperlink"/>
                                <w:b/>
                                <w:i w:val="0"/>
                                <w:sz w:val="32"/>
                              </w:rPr>
                              <w:t>Github Repository</w:t>
                            </w:r>
                          </w:hyperlink>
                        </w:p>
                      </w:txbxContent>
                    </v:textbox>
                    <w10:wrap type="square" anchorx="margin" anchory="margin"/>
                  </v:shape>
                </w:pict>
              </mc:Fallback>
            </mc:AlternateContent>
          </w:r>
        </w:p>
        <w:p w:rsidR="00995501" w:rsidRDefault="00995501"/>
        <w:p w:rsidR="00DF70DE" w:rsidRDefault="00962DDF">
          <w:pPr>
            <w:rPr>
              <w:color w:val="auto"/>
            </w:rPr>
          </w:pPr>
          <w:r>
            <w:rPr>
              <w:color w:val="auto"/>
            </w:rPr>
            <w:br w:type="page"/>
          </w:r>
        </w:p>
        <w:sdt>
          <w:sdtPr>
            <w:rPr>
              <w:rFonts w:asciiTheme="minorHAnsi" w:eastAsiaTheme="minorEastAsia" w:hAnsiTheme="minorHAnsi" w:cstheme="minorBidi"/>
              <w:color w:val="242852" w:themeColor="text2"/>
              <w:sz w:val="20"/>
              <w:szCs w:val="20"/>
            </w:rPr>
            <w:id w:val="302577900"/>
            <w:docPartObj>
              <w:docPartGallery w:val="Table of Contents"/>
              <w:docPartUnique/>
            </w:docPartObj>
          </w:sdtPr>
          <w:sdtEndPr>
            <w:rPr>
              <w:b/>
              <w:bCs/>
              <w:noProof/>
            </w:rPr>
          </w:sdtEndPr>
          <w:sdtContent>
            <w:p w:rsidR="00DF70DE" w:rsidRDefault="00DF70DE">
              <w:pPr>
                <w:pStyle w:val="TOCHeading"/>
              </w:pPr>
              <w:r>
                <w:t>Table of Contents</w:t>
              </w:r>
            </w:p>
            <w:p w:rsidR="00AF34C9" w:rsidRDefault="00DF70DE">
              <w:pPr>
                <w:pStyle w:val="TOC1"/>
                <w:tabs>
                  <w:tab w:val="right" w:leader="dot" w:pos="10790"/>
                </w:tabs>
                <w:rPr>
                  <w:noProof/>
                  <w:color w:val="auto"/>
                  <w:sz w:val="22"/>
                  <w:szCs w:val="22"/>
                  <w:lang w:eastAsia="en-GB"/>
                </w:rPr>
              </w:pPr>
              <w:r>
                <w:fldChar w:fldCharType="begin"/>
              </w:r>
              <w:r>
                <w:instrText xml:space="preserve"> TOC \o "1-3" \h \z \u </w:instrText>
              </w:r>
              <w:r>
                <w:fldChar w:fldCharType="separate"/>
              </w:r>
              <w:hyperlink w:anchor="_Toc475312874" w:history="1">
                <w:r w:rsidR="00AF34C9" w:rsidRPr="003D7B20">
                  <w:rPr>
                    <w:rStyle w:val="Hyperlink"/>
                    <w:noProof/>
                  </w:rPr>
                  <w:t>Introduction</w:t>
                </w:r>
                <w:r w:rsidR="00AF34C9">
                  <w:rPr>
                    <w:noProof/>
                    <w:webHidden/>
                  </w:rPr>
                  <w:tab/>
                </w:r>
                <w:r w:rsidR="00AF34C9">
                  <w:rPr>
                    <w:noProof/>
                    <w:webHidden/>
                  </w:rPr>
                  <w:fldChar w:fldCharType="begin"/>
                </w:r>
                <w:r w:rsidR="00AF34C9">
                  <w:rPr>
                    <w:noProof/>
                    <w:webHidden/>
                  </w:rPr>
                  <w:instrText xml:space="preserve"> PAGEREF _Toc475312874 \h </w:instrText>
                </w:r>
                <w:r w:rsidR="00AF34C9">
                  <w:rPr>
                    <w:noProof/>
                    <w:webHidden/>
                  </w:rPr>
                </w:r>
                <w:r w:rsidR="00AF34C9">
                  <w:rPr>
                    <w:noProof/>
                    <w:webHidden/>
                  </w:rPr>
                  <w:fldChar w:fldCharType="separate"/>
                </w:r>
                <w:r w:rsidR="00E263FD">
                  <w:rPr>
                    <w:noProof/>
                    <w:webHidden/>
                  </w:rPr>
                  <w:t>2</w:t>
                </w:r>
                <w:r w:rsidR="00AF34C9">
                  <w:rPr>
                    <w:noProof/>
                    <w:webHidden/>
                  </w:rPr>
                  <w:fldChar w:fldCharType="end"/>
                </w:r>
              </w:hyperlink>
            </w:p>
            <w:p w:rsidR="00AF34C9" w:rsidRDefault="008252C6">
              <w:pPr>
                <w:pStyle w:val="TOC2"/>
                <w:tabs>
                  <w:tab w:val="right" w:leader="dot" w:pos="10790"/>
                </w:tabs>
                <w:rPr>
                  <w:noProof/>
                  <w:color w:val="auto"/>
                  <w:sz w:val="22"/>
                  <w:szCs w:val="22"/>
                  <w:lang w:eastAsia="en-GB"/>
                </w:rPr>
              </w:pPr>
              <w:hyperlink w:anchor="_Toc475312875" w:history="1">
                <w:r w:rsidR="00AF34C9" w:rsidRPr="003D7B20">
                  <w:rPr>
                    <w:rStyle w:val="Hyperlink"/>
                    <w:noProof/>
                  </w:rPr>
                  <w:t>Problem</w:t>
                </w:r>
                <w:r w:rsidR="00AF34C9">
                  <w:rPr>
                    <w:noProof/>
                    <w:webHidden/>
                  </w:rPr>
                  <w:tab/>
                </w:r>
                <w:r w:rsidR="00AF34C9">
                  <w:rPr>
                    <w:noProof/>
                    <w:webHidden/>
                  </w:rPr>
                  <w:fldChar w:fldCharType="begin"/>
                </w:r>
                <w:r w:rsidR="00AF34C9">
                  <w:rPr>
                    <w:noProof/>
                    <w:webHidden/>
                  </w:rPr>
                  <w:instrText xml:space="preserve"> PAGEREF _Toc475312875 \h </w:instrText>
                </w:r>
                <w:r w:rsidR="00AF34C9">
                  <w:rPr>
                    <w:noProof/>
                    <w:webHidden/>
                  </w:rPr>
                </w:r>
                <w:r w:rsidR="00AF34C9">
                  <w:rPr>
                    <w:noProof/>
                    <w:webHidden/>
                  </w:rPr>
                  <w:fldChar w:fldCharType="separate"/>
                </w:r>
                <w:r w:rsidR="00E263FD">
                  <w:rPr>
                    <w:noProof/>
                    <w:webHidden/>
                  </w:rPr>
                  <w:t>2</w:t>
                </w:r>
                <w:r w:rsidR="00AF34C9">
                  <w:rPr>
                    <w:noProof/>
                    <w:webHidden/>
                  </w:rPr>
                  <w:fldChar w:fldCharType="end"/>
                </w:r>
              </w:hyperlink>
            </w:p>
            <w:p w:rsidR="00AF34C9" w:rsidRDefault="008252C6">
              <w:pPr>
                <w:pStyle w:val="TOC2"/>
                <w:tabs>
                  <w:tab w:val="right" w:leader="dot" w:pos="10790"/>
                </w:tabs>
                <w:rPr>
                  <w:noProof/>
                  <w:color w:val="auto"/>
                  <w:sz w:val="22"/>
                  <w:szCs w:val="22"/>
                  <w:lang w:eastAsia="en-GB"/>
                </w:rPr>
              </w:pPr>
              <w:hyperlink w:anchor="_Toc475312876" w:history="1">
                <w:r w:rsidR="00AF34C9" w:rsidRPr="003D7B20">
                  <w:rPr>
                    <w:rStyle w:val="Hyperlink"/>
                    <w:noProof/>
                  </w:rPr>
                  <w:t>Hardware</w:t>
                </w:r>
                <w:r w:rsidR="00AF34C9">
                  <w:rPr>
                    <w:noProof/>
                    <w:webHidden/>
                  </w:rPr>
                  <w:tab/>
                </w:r>
                <w:r w:rsidR="00AF34C9">
                  <w:rPr>
                    <w:noProof/>
                    <w:webHidden/>
                  </w:rPr>
                  <w:fldChar w:fldCharType="begin"/>
                </w:r>
                <w:r w:rsidR="00AF34C9">
                  <w:rPr>
                    <w:noProof/>
                    <w:webHidden/>
                  </w:rPr>
                  <w:instrText xml:space="preserve"> PAGEREF _Toc475312876 \h </w:instrText>
                </w:r>
                <w:r w:rsidR="00AF34C9">
                  <w:rPr>
                    <w:noProof/>
                    <w:webHidden/>
                  </w:rPr>
                </w:r>
                <w:r w:rsidR="00AF34C9">
                  <w:rPr>
                    <w:noProof/>
                    <w:webHidden/>
                  </w:rPr>
                  <w:fldChar w:fldCharType="separate"/>
                </w:r>
                <w:r w:rsidR="00E263FD">
                  <w:rPr>
                    <w:noProof/>
                    <w:webHidden/>
                  </w:rPr>
                  <w:t>2</w:t>
                </w:r>
                <w:r w:rsidR="00AF34C9">
                  <w:rPr>
                    <w:noProof/>
                    <w:webHidden/>
                  </w:rPr>
                  <w:fldChar w:fldCharType="end"/>
                </w:r>
              </w:hyperlink>
            </w:p>
            <w:p w:rsidR="00AF34C9" w:rsidRDefault="008252C6">
              <w:pPr>
                <w:pStyle w:val="TOC2"/>
                <w:tabs>
                  <w:tab w:val="right" w:leader="dot" w:pos="10790"/>
                </w:tabs>
                <w:rPr>
                  <w:noProof/>
                  <w:color w:val="auto"/>
                  <w:sz w:val="22"/>
                  <w:szCs w:val="22"/>
                  <w:lang w:eastAsia="en-GB"/>
                </w:rPr>
              </w:pPr>
              <w:hyperlink w:anchor="_Toc475312877" w:history="1">
                <w:r w:rsidR="00AF34C9" w:rsidRPr="003D7B20">
                  <w:rPr>
                    <w:rStyle w:val="Hyperlink"/>
                    <w:noProof/>
                  </w:rPr>
                  <w:t>Software</w:t>
                </w:r>
                <w:r w:rsidR="00AF34C9">
                  <w:rPr>
                    <w:noProof/>
                    <w:webHidden/>
                  </w:rPr>
                  <w:tab/>
                </w:r>
                <w:r w:rsidR="00AF34C9">
                  <w:rPr>
                    <w:noProof/>
                    <w:webHidden/>
                  </w:rPr>
                  <w:fldChar w:fldCharType="begin"/>
                </w:r>
                <w:r w:rsidR="00AF34C9">
                  <w:rPr>
                    <w:noProof/>
                    <w:webHidden/>
                  </w:rPr>
                  <w:instrText xml:space="preserve"> PAGEREF _Toc475312877 \h </w:instrText>
                </w:r>
                <w:r w:rsidR="00AF34C9">
                  <w:rPr>
                    <w:noProof/>
                    <w:webHidden/>
                  </w:rPr>
                </w:r>
                <w:r w:rsidR="00AF34C9">
                  <w:rPr>
                    <w:noProof/>
                    <w:webHidden/>
                  </w:rPr>
                  <w:fldChar w:fldCharType="separate"/>
                </w:r>
                <w:r w:rsidR="00E263FD">
                  <w:rPr>
                    <w:noProof/>
                    <w:webHidden/>
                  </w:rPr>
                  <w:t>2</w:t>
                </w:r>
                <w:r w:rsidR="00AF34C9">
                  <w:rPr>
                    <w:noProof/>
                    <w:webHidden/>
                  </w:rPr>
                  <w:fldChar w:fldCharType="end"/>
                </w:r>
              </w:hyperlink>
            </w:p>
            <w:p w:rsidR="00AF34C9" w:rsidRDefault="008252C6">
              <w:pPr>
                <w:pStyle w:val="TOC2"/>
                <w:tabs>
                  <w:tab w:val="right" w:leader="dot" w:pos="10790"/>
                </w:tabs>
                <w:rPr>
                  <w:noProof/>
                  <w:color w:val="auto"/>
                  <w:sz w:val="22"/>
                  <w:szCs w:val="22"/>
                  <w:lang w:eastAsia="en-GB"/>
                </w:rPr>
              </w:pPr>
              <w:hyperlink w:anchor="_Toc475312878" w:history="1">
                <w:r w:rsidR="00AF34C9" w:rsidRPr="003D7B20">
                  <w:rPr>
                    <w:rStyle w:val="Hyperlink"/>
                    <w:noProof/>
                  </w:rPr>
                  <w:t>Goals</w:t>
                </w:r>
                <w:r w:rsidR="00AF34C9">
                  <w:rPr>
                    <w:noProof/>
                    <w:webHidden/>
                  </w:rPr>
                  <w:tab/>
                </w:r>
                <w:r w:rsidR="00AF34C9">
                  <w:rPr>
                    <w:noProof/>
                    <w:webHidden/>
                  </w:rPr>
                  <w:fldChar w:fldCharType="begin"/>
                </w:r>
                <w:r w:rsidR="00AF34C9">
                  <w:rPr>
                    <w:noProof/>
                    <w:webHidden/>
                  </w:rPr>
                  <w:instrText xml:space="preserve"> PAGEREF _Toc475312878 \h </w:instrText>
                </w:r>
                <w:r w:rsidR="00AF34C9">
                  <w:rPr>
                    <w:noProof/>
                    <w:webHidden/>
                  </w:rPr>
                </w:r>
                <w:r w:rsidR="00AF34C9">
                  <w:rPr>
                    <w:noProof/>
                    <w:webHidden/>
                  </w:rPr>
                  <w:fldChar w:fldCharType="separate"/>
                </w:r>
                <w:r w:rsidR="00E263FD">
                  <w:rPr>
                    <w:noProof/>
                    <w:webHidden/>
                  </w:rPr>
                  <w:t>3</w:t>
                </w:r>
                <w:r w:rsidR="00AF34C9">
                  <w:rPr>
                    <w:noProof/>
                    <w:webHidden/>
                  </w:rPr>
                  <w:fldChar w:fldCharType="end"/>
                </w:r>
              </w:hyperlink>
            </w:p>
            <w:p w:rsidR="00AF34C9" w:rsidRDefault="008252C6">
              <w:pPr>
                <w:pStyle w:val="TOC1"/>
                <w:tabs>
                  <w:tab w:val="right" w:leader="dot" w:pos="10790"/>
                </w:tabs>
                <w:rPr>
                  <w:noProof/>
                  <w:color w:val="auto"/>
                  <w:sz w:val="22"/>
                  <w:szCs w:val="22"/>
                  <w:lang w:eastAsia="en-GB"/>
                </w:rPr>
              </w:pPr>
              <w:hyperlink w:anchor="_Toc475312879" w:history="1">
                <w:r w:rsidR="00AF34C9" w:rsidRPr="003D7B20">
                  <w:rPr>
                    <w:rStyle w:val="Hyperlink"/>
                    <w:noProof/>
                  </w:rPr>
                  <w:t>CPU Analysis</w:t>
                </w:r>
                <w:r w:rsidR="00AF34C9">
                  <w:rPr>
                    <w:noProof/>
                    <w:webHidden/>
                  </w:rPr>
                  <w:tab/>
                </w:r>
                <w:r w:rsidR="00AF34C9">
                  <w:rPr>
                    <w:noProof/>
                    <w:webHidden/>
                  </w:rPr>
                  <w:fldChar w:fldCharType="begin"/>
                </w:r>
                <w:r w:rsidR="00AF34C9">
                  <w:rPr>
                    <w:noProof/>
                    <w:webHidden/>
                  </w:rPr>
                  <w:instrText xml:space="preserve"> PAGEREF _Toc475312879 \h </w:instrText>
                </w:r>
                <w:r w:rsidR="00AF34C9">
                  <w:rPr>
                    <w:noProof/>
                    <w:webHidden/>
                  </w:rPr>
                </w:r>
                <w:r w:rsidR="00AF34C9">
                  <w:rPr>
                    <w:noProof/>
                    <w:webHidden/>
                  </w:rPr>
                  <w:fldChar w:fldCharType="separate"/>
                </w:r>
                <w:r w:rsidR="00E263FD">
                  <w:rPr>
                    <w:noProof/>
                    <w:webHidden/>
                  </w:rPr>
                  <w:t>4</w:t>
                </w:r>
                <w:r w:rsidR="00AF34C9">
                  <w:rPr>
                    <w:noProof/>
                    <w:webHidden/>
                  </w:rPr>
                  <w:fldChar w:fldCharType="end"/>
                </w:r>
              </w:hyperlink>
            </w:p>
            <w:p w:rsidR="00AF34C9" w:rsidRDefault="008252C6">
              <w:pPr>
                <w:pStyle w:val="TOC2"/>
                <w:tabs>
                  <w:tab w:val="right" w:leader="dot" w:pos="10790"/>
                </w:tabs>
                <w:rPr>
                  <w:noProof/>
                  <w:color w:val="auto"/>
                  <w:sz w:val="22"/>
                  <w:szCs w:val="22"/>
                  <w:lang w:eastAsia="en-GB"/>
                </w:rPr>
              </w:pPr>
              <w:hyperlink w:anchor="_Toc475312880" w:history="1">
                <w:r w:rsidR="00AF34C9" w:rsidRPr="003D7B20">
                  <w:rPr>
                    <w:rStyle w:val="Hyperlink"/>
                    <w:noProof/>
                  </w:rPr>
                  <w:t>Analysis</w:t>
                </w:r>
                <w:r w:rsidR="00AF34C9">
                  <w:rPr>
                    <w:noProof/>
                    <w:webHidden/>
                  </w:rPr>
                  <w:tab/>
                </w:r>
                <w:r w:rsidR="00AF34C9">
                  <w:rPr>
                    <w:noProof/>
                    <w:webHidden/>
                  </w:rPr>
                  <w:fldChar w:fldCharType="begin"/>
                </w:r>
                <w:r w:rsidR="00AF34C9">
                  <w:rPr>
                    <w:noProof/>
                    <w:webHidden/>
                  </w:rPr>
                  <w:instrText xml:space="preserve"> PAGEREF _Toc475312880 \h </w:instrText>
                </w:r>
                <w:r w:rsidR="00AF34C9">
                  <w:rPr>
                    <w:noProof/>
                    <w:webHidden/>
                  </w:rPr>
                </w:r>
                <w:r w:rsidR="00AF34C9">
                  <w:rPr>
                    <w:noProof/>
                    <w:webHidden/>
                  </w:rPr>
                  <w:fldChar w:fldCharType="separate"/>
                </w:r>
                <w:r w:rsidR="00E263FD">
                  <w:rPr>
                    <w:noProof/>
                    <w:webHidden/>
                  </w:rPr>
                  <w:t>4</w:t>
                </w:r>
                <w:r w:rsidR="00AF34C9">
                  <w:rPr>
                    <w:noProof/>
                    <w:webHidden/>
                  </w:rPr>
                  <w:fldChar w:fldCharType="end"/>
                </w:r>
              </w:hyperlink>
            </w:p>
            <w:p w:rsidR="00AF34C9" w:rsidRDefault="008252C6">
              <w:pPr>
                <w:pStyle w:val="TOC2"/>
                <w:tabs>
                  <w:tab w:val="right" w:leader="dot" w:pos="10790"/>
                </w:tabs>
                <w:rPr>
                  <w:noProof/>
                  <w:color w:val="auto"/>
                  <w:sz w:val="22"/>
                  <w:szCs w:val="22"/>
                  <w:lang w:eastAsia="en-GB"/>
                </w:rPr>
              </w:pPr>
              <w:hyperlink w:anchor="_Toc475312881" w:history="1">
                <w:r w:rsidR="00AF34C9" w:rsidRPr="003D7B20">
                  <w:rPr>
                    <w:rStyle w:val="Hyperlink"/>
                    <w:noProof/>
                  </w:rPr>
                  <w:t>Timings</w:t>
                </w:r>
                <w:r w:rsidR="00AF34C9">
                  <w:rPr>
                    <w:noProof/>
                    <w:webHidden/>
                  </w:rPr>
                  <w:tab/>
                </w:r>
                <w:r w:rsidR="00AF34C9">
                  <w:rPr>
                    <w:noProof/>
                    <w:webHidden/>
                  </w:rPr>
                  <w:fldChar w:fldCharType="begin"/>
                </w:r>
                <w:r w:rsidR="00AF34C9">
                  <w:rPr>
                    <w:noProof/>
                    <w:webHidden/>
                  </w:rPr>
                  <w:instrText xml:space="preserve"> PAGEREF _Toc475312881 \h </w:instrText>
                </w:r>
                <w:r w:rsidR="00AF34C9">
                  <w:rPr>
                    <w:noProof/>
                    <w:webHidden/>
                  </w:rPr>
                </w:r>
                <w:r w:rsidR="00AF34C9">
                  <w:rPr>
                    <w:noProof/>
                    <w:webHidden/>
                  </w:rPr>
                  <w:fldChar w:fldCharType="separate"/>
                </w:r>
                <w:r w:rsidR="00E263FD">
                  <w:rPr>
                    <w:noProof/>
                    <w:webHidden/>
                  </w:rPr>
                  <w:t>5</w:t>
                </w:r>
                <w:r w:rsidR="00AF34C9">
                  <w:rPr>
                    <w:noProof/>
                    <w:webHidden/>
                  </w:rPr>
                  <w:fldChar w:fldCharType="end"/>
                </w:r>
              </w:hyperlink>
            </w:p>
            <w:p w:rsidR="00AF34C9" w:rsidRDefault="008252C6">
              <w:pPr>
                <w:pStyle w:val="TOC2"/>
                <w:tabs>
                  <w:tab w:val="right" w:leader="dot" w:pos="10790"/>
                </w:tabs>
                <w:rPr>
                  <w:noProof/>
                  <w:color w:val="auto"/>
                  <w:sz w:val="22"/>
                  <w:szCs w:val="22"/>
                  <w:lang w:eastAsia="en-GB"/>
                </w:rPr>
              </w:pPr>
              <w:hyperlink w:anchor="_Toc475312882" w:history="1">
                <w:r w:rsidR="00AF34C9" w:rsidRPr="003D7B20">
                  <w:rPr>
                    <w:rStyle w:val="Hyperlink"/>
                    <w:noProof/>
                  </w:rPr>
                  <w:t>Profiling</w:t>
                </w:r>
                <w:r w:rsidR="00AF34C9">
                  <w:rPr>
                    <w:noProof/>
                    <w:webHidden/>
                  </w:rPr>
                  <w:tab/>
                </w:r>
                <w:r w:rsidR="00AF34C9">
                  <w:rPr>
                    <w:noProof/>
                    <w:webHidden/>
                  </w:rPr>
                  <w:fldChar w:fldCharType="begin"/>
                </w:r>
                <w:r w:rsidR="00AF34C9">
                  <w:rPr>
                    <w:noProof/>
                    <w:webHidden/>
                  </w:rPr>
                  <w:instrText xml:space="preserve"> PAGEREF _Toc475312882 \h </w:instrText>
                </w:r>
                <w:r w:rsidR="00AF34C9">
                  <w:rPr>
                    <w:noProof/>
                    <w:webHidden/>
                  </w:rPr>
                </w:r>
                <w:r w:rsidR="00AF34C9">
                  <w:rPr>
                    <w:noProof/>
                    <w:webHidden/>
                  </w:rPr>
                  <w:fldChar w:fldCharType="separate"/>
                </w:r>
                <w:r w:rsidR="00E263FD">
                  <w:rPr>
                    <w:noProof/>
                    <w:webHidden/>
                  </w:rPr>
                  <w:t>6</w:t>
                </w:r>
                <w:r w:rsidR="00AF34C9">
                  <w:rPr>
                    <w:noProof/>
                    <w:webHidden/>
                  </w:rPr>
                  <w:fldChar w:fldCharType="end"/>
                </w:r>
              </w:hyperlink>
            </w:p>
            <w:p w:rsidR="00AF34C9" w:rsidRDefault="008252C6">
              <w:pPr>
                <w:pStyle w:val="TOC3"/>
                <w:tabs>
                  <w:tab w:val="right" w:leader="dot" w:pos="10790"/>
                </w:tabs>
                <w:rPr>
                  <w:i w:val="0"/>
                  <w:iCs w:val="0"/>
                  <w:noProof/>
                  <w:color w:val="auto"/>
                  <w:sz w:val="22"/>
                  <w:szCs w:val="22"/>
                  <w:lang w:eastAsia="en-GB"/>
                </w:rPr>
              </w:pPr>
              <w:hyperlink w:anchor="_Toc475312883" w:history="1">
                <w:r w:rsidR="00AF34C9" w:rsidRPr="003D7B20">
                  <w:rPr>
                    <w:rStyle w:val="Hyperlink"/>
                    <w:noProof/>
                  </w:rPr>
                  <w:t>Sequential Bottleneck</w:t>
                </w:r>
                <w:r w:rsidR="00AF34C9">
                  <w:rPr>
                    <w:noProof/>
                    <w:webHidden/>
                  </w:rPr>
                  <w:tab/>
                </w:r>
                <w:r w:rsidR="00AF34C9">
                  <w:rPr>
                    <w:noProof/>
                    <w:webHidden/>
                  </w:rPr>
                  <w:fldChar w:fldCharType="begin"/>
                </w:r>
                <w:r w:rsidR="00AF34C9">
                  <w:rPr>
                    <w:noProof/>
                    <w:webHidden/>
                  </w:rPr>
                  <w:instrText xml:space="preserve"> PAGEREF _Toc475312883 \h </w:instrText>
                </w:r>
                <w:r w:rsidR="00AF34C9">
                  <w:rPr>
                    <w:noProof/>
                    <w:webHidden/>
                  </w:rPr>
                </w:r>
                <w:r w:rsidR="00AF34C9">
                  <w:rPr>
                    <w:noProof/>
                    <w:webHidden/>
                  </w:rPr>
                  <w:fldChar w:fldCharType="separate"/>
                </w:r>
                <w:r w:rsidR="00E263FD">
                  <w:rPr>
                    <w:noProof/>
                    <w:webHidden/>
                  </w:rPr>
                  <w:t>6</w:t>
                </w:r>
                <w:r w:rsidR="00AF34C9">
                  <w:rPr>
                    <w:noProof/>
                    <w:webHidden/>
                  </w:rPr>
                  <w:fldChar w:fldCharType="end"/>
                </w:r>
              </w:hyperlink>
            </w:p>
            <w:p w:rsidR="00AF34C9" w:rsidRDefault="008252C6">
              <w:pPr>
                <w:pStyle w:val="TOC3"/>
                <w:tabs>
                  <w:tab w:val="right" w:leader="dot" w:pos="10790"/>
                </w:tabs>
                <w:rPr>
                  <w:i w:val="0"/>
                  <w:iCs w:val="0"/>
                  <w:noProof/>
                  <w:color w:val="auto"/>
                  <w:sz w:val="22"/>
                  <w:szCs w:val="22"/>
                  <w:lang w:eastAsia="en-GB"/>
                </w:rPr>
              </w:pPr>
              <w:hyperlink w:anchor="_Toc475312884" w:history="1">
                <w:r w:rsidR="00AF34C9" w:rsidRPr="003D7B20">
                  <w:rPr>
                    <w:rStyle w:val="Hyperlink"/>
                    <w:noProof/>
                  </w:rPr>
                  <w:t>Double Iteration</w:t>
                </w:r>
                <w:r w:rsidR="00AF34C9">
                  <w:rPr>
                    <w:noProof/>
                    <w:webHidden/>
                  </w:rPr>
                  <w:tab/>
                </w:r>
                <w:r w:rsidR="00AF34C9">
                  <w:rPr>
                    <w:noProof/>
                    <w:webHidden/>
                  </w:rPr>
                  <w:fldChar w:fldCharType="begin"/>
                </w:r>
                <w:r w:rsidR="00AF34C9">
                  <w:rPr>
                    <w:noProof/>
                    <w:webHidden/>
                  </w:rPr>
                  <w:instrText xml:space="preserve"> PAGEREF _Toc475312884 \h </w:instrText>
                </w:r>
                <w:r w:rsidR="00AF34C9">
                  <w:rPr>
                    <w:noProof/>
                    <w:webHidden/>
                  </w:rPr>
                </w:r>
                <w:r w:rsidR="00AF34C9">
                  <w:rPr>
                    <w:noProof/>
                    <w:webHidden/>
                  </w:rPr>
                  <w:fldChar w:fldCharType="separate"/>
                </w:r>
                <w:r w:rsidR="00E263FD">
                  <w:rPr>
                    <w:noProof/>
                    <w:webHidden/>
                  </w:rPr>
                  <w:t>6</w:t>
                </w:r>
                <w:r w:rsidR="00AF34C9">
                  <w:rPr>
                    <w:noProof/>
                    <w:webHidden/>
                  </w:rPr>
                  <w:fldChar w:fldCharType="end"/>
                </w:r>
              </w:hyperlink>
            </w:p>
            <w:p w:rsidR="00AF34C9" w:rsidRDefault="008252C6">
              <w:pPr>
                <w:pStyle w:val="TOC3"/>
                <w:tabs>
                  <w:tab w:val="right" w:leader="dot" w:pos="10790"/>
                </w:tabs>
                <w:rPr>
                  <w:i w:val="0"/>
                  <w:iCs w:val="0"/>
                  <w:noProof/>
                  <w:color w:val="auto"/>
                  <w:sz w:val="22"/>
                  <w:szCs w:val="22"/>
                  <w:lang w:eastAsia="en-GB"/>
                </w:rPr>
              </w:pPr>
              <w:hyperlink w:anchor="_Toc475312885" w:history="1">
                <w:r w:rsidR="00AF34C9" w:rsidRPr="003D7B20">
                  <w:rPr>
                    <w:rStyle w:val="Hyperlink"/>
                    <w:noProof/>
                  </w:rPr>
                  <w:t>File Chunks</w:t>
                </w:r>
                <w:r w:rsidR="00AF34C9">
                  <w:rPr>
                    <w:noProof/>
                    <w:webHidden/>
                  </w:rPr>
                  <w:tab/>
                </w:r>
                <w:r w:rsidR="00AF34C9">
                  <w:rPr>
                    <w:noProof/>
                    <w:webHidden/>
                  </w:rPr>
                  <w:fldChar w:fldCharType="begin"/>
                </w:r>
                <w:r w:rsidR="00AF34C9">
                  <w:rPr>
                    <w:noProof/>
                    <w:webHidden/>
                  </w:rPr>
                  <w:instrText xml:space="preserve"> PAGEREF _Toc475312885 \h </w:instrText>
                </w:r>
                <w:r w:rsidR="00AF34C9">
                  <w:rPr>
                    <w:noProof/>
                    <w:webHidden/>
                  </w:rPr>
                </w:r>
                <w:r w:rsidR="00AF34C9">
                  <w:rPr>
                    <w:noProof/>
                    <w:webHidden/>
                  </w:rPr>
                  <w:fldChar w:fldCharType="separate"/>
                </w:r>
                <w:r w:rsidR="00E263FD">
                  <w:rPr>
                    <w:noProof/>
                    <w:webHidden/>
                  </w:rPr>
                  <w:t>6</w:t>
                </w:r>
                <w:r w:rsidR="00AF34C9">
                  <w:rPr>
                    <w:noProof/>
                    <w:webHidden/>
                  </w:rPr>
                  <w:fldChar w:fldCharType="end"/>
                </w:r>
              </w:hyperlink>
            </w:p>
            <w:p w:rsidR="00AF34C9" w:rsidRDefault="008252C6">
              <w:pPr>
                <w:pStyle w:val="TOC3"/>
                <w:tabs>
                  <w:tab w:val="right" w:leader="dot" w:pos="10790"/>
                </w:tabs>
                <w:rPr>
                  <w:i w:val="0"/>
                  <w:iCs w:val="0"/>
                  <w:noProof/>
                  <w:color w:val="auto"/>
                  <w:sz w:val="22"/>
                  <w:szCs w:val="22"/>
                  <w:lang w:eastAsia="en-GB"/>
                </w:rPr>
              </w:pPr>
              <w:hyperlink w:anchor="_Toc475312886" w:history="1">
                <w:r w:rsidR="00AF34C9" w:rsidRPr="003D7B20">
                  <w:rPr>
                    <w:rStyle w:val="Hyperlink"/>
                    <w:noProof/>
                  </w:rPr>
                  <w:t>Action Taken</w:t>
                </w:r>
                <w:r w:rsidR="00AF34C9">
                  <w:rPr>
                    <w:noProof/>
                    <w:webHidden/>
                  </w:rPr>
                  <w:tab/>
                </w:r>
                <w:r w:rsidR="00AF34C9">
                  <w:rPr>
                    <w:noProof/>
                    <w:webHidden/>
                  </w:rPr>
                  <w:fldChar w:fldCharType="begin"/>
                </w:r>
                <w:r w:rsidR="00AF34C9">
                  <w:rPr>
                    <w:noProof/>
                    <w:webHidden/>
                  </w:rPr>
                  <w:instrText xml:space="preserve"> PAGEREF _Toc475312886 \h </w:instrText>
                </w:r>
                <w:r w:rsidR="00AF34C9">
                  <w:rPr>
                    <w:noProof/>
                    <w:webHidden/>
                  </w:rPr>
                </w:r>
                <w:r w:rsidR="00AF34C9">
                  <w:rPr>
                    <w:noProof/>
                    <w:webHidden/>
                  </w:rPr>
                  <w:fldChar w:fldCharType="separate"/>
                </w:r>
                <w:r w:rsidR="00E263FD">
                  <w:rPr>
                    <w:noProof/>
                    <w:webHidden/>
                  </w:rPr>
                  <w:t>6</w:t>
                </w:r>
                <w:r w:rsidR="00AF34C9">
                  <w:rPr>
                    <w:noProof/>
                    <w:webHidden/>
                  </w:rPr>
                  <w:fldChar w:fldCharType="end"/>
                </w:r>
              </w:hyperlink>
            </w:p>
            <w:p w:rsidR="00AF34C9" w:rsidRDefault="008252C6">
              <w:pPr>
                <w:pStyle w:val="TOC1"/>
                <w:tabs>
                  <w:tab w:val="right" w:leader="dot" w:pos="10790"/>
                </w:tabs>
                <w:rPr>
                  <w:noProof/>
                  <w:color w:val="auto"/>
                  <w:sz w:val="22"/>
                  <w:szCs w:val="22"/>
                  <w:lang w:eastAsia="en-GB"/>
                </w:rPr>
              </w:pPr>
              <w:hyperlink w:anchor="_Toc475312887" w:history="1">
                <w:r w:rsidR="00AF34C9" w:rsidRPr="003D7B20">
                  <w:rPr>
                    <w:rStyle w:val="Hyperlink"/>
                    <w:noProof/>
                  </w:rPr>
                  <w:t>GPU Implementation</w:t>
                </w:r>
                <w:r w:rsidR="00AF34C9">
                  <w:rPr>
                    <w:noProof/>
                    <w:webHidden/>
                  </w:rPr>
                  <w:tab/>
                </w:r>
                <w:r w:rsidR="00AF34C9">
                  <w:rPr>
                    <w:noProof/>
                    <w:webHidden/>
                  </w:rPr>
                  <w:fldChar w:fldCharType="begin"/>
                </w:r>
                <w:r w:rsidR="00AF34C9">
                  <w:rPr>
                    <w:noProof/>
                    <w:webHidden/>
                  </w:rPr>
                  <w:instrText xml:space="preserve"> PAGEREF _Toc475312887 \h </w:instrText>
                </w:r>
                <w:r w:rsidR="00AF34C9">
                  <w:rPr>
                    <w:noProof/>
                    <w:webHidden/>
                  </w:rPr>
                </w:r>
                <w:r w:rsidR="00AF34C9">
                  <w:rPr>
                    <w:noProof/>
                    <w:webHidden/>
                  </w:rPr>
                  <w:fldChar w:fldCharType="separate"/>
                </w:r>
                <w:r w:rsidR="00E263FD">
                  <w:rPr>
                    <w:noProof/>
                    <w:webHidden/>
                  </w:rPr>
                  <w:t>7</w:t>
                </w:r>
                <w:r w:rsidR="00AF34C9">
                  <w:rPr>
                    <w:noProof/>
                    <w:webHidden/>
                  </w:rPr>
                  <w:fldChar w:fldCharType="end"/>
                </w:r>
              </w:hyperlink>
            </w:p>
            <w:p w:rsidR="00AF34C9" w:rsidRDefault="008252C6">
              <w:pPr>
                <w:pStyle w:val="TOC2"/>
                <w:tabs>
                  <w:tab w:val="right" w:leader="dot" w:pos="10790"/>
                </w:tabs>
                <w:rPr>
                  <w:noProof/>
                  <w:color w:val="auto"/>
                  <w:sz w:val="22"/>
                  <w:szCs w:val="22"/>
                  <w:lang w:eastAsia="en-GB"/>
                </w:rPr>
              </w:pPr>
              <w:hyperlink w:anchor="_Toc475312888" w:history="1">
                <w:r w:rsidR="00AF34C9" w:rsidRPr="003D7B20">
                  <w:rPr>
                    <w:rStyle w:val="Hyperlink"/>
                    <w:noProof/>
                  </w:rPr>
                  <w:t>Port Overview</w:t>
                </w:r>
                <w:r w:rsidR="00AF34C9">
                  <w:rPr>
                    <w:noProof/>
                    <w:webHidden/>
                  </w:rPr>
                  <w:tab/>
                </w:r>
                <w:r w:rsidR="00AF34C9">
                  <w:rPr>
                    <w:noProof/>
                    <w:webHidden/>
                  </w:rPr>
                  <w:fldChar w:fldCharType="begin"/>
                </w:r>
                <w:r w:rsidR="00AF34C9">
                  <w:rPr>
                    <w:noProof/>
                    <w:webHidden/>
                  </w:rPr>
                  <w:instrText xml:space="preserve"> PAGEREF _Toc475312888 \h </w:instrText>
                </w:r>
                <w:r w:rsidR="00AF34C9">
                  <w:rPr>
                    <w:noProof/>
                    <w:webHidden/>
                  </w:rPr>
                </w:r>
                <w:r w:rsidR="00AF34C9">
                  <w:rPr>
                    <w:noProof/>
                    <w:webHidden/>
                  </w:rPr>
                  <w:fldChar w:fldCharType="separate"/>
                </w:r>
                <w:r w:rsidR="00E263FD">
                  <w:rPr>
                    <w:noProof/>
                    <w:webHidden/>
                  </w:rPr>
                  <w:t>7</w:t>
                </w:r>
                <w:r w:rsidR="00AF34C9">
                  <w:rPr>
                    <w:noProof/>
                    <w:webHidden/>
                  </w:rPr>
                  <w:fldChar w:fldCharType="end"/>
                </w:r>
              </w:hyperlink>
            </w:p>
            <w:p w:rsidR="00AF34C9" w:rsidRDefault="008252C6">
              <w:pPr>
                <w:pStyle w:val="TOC3"/>
                <w:tabs>
                  <w:tab w:val="right" w:leader="dot" w:pos="10790"/>
                </w:tabs>
                <w:rPr>
                  <w:i w:val="0"/>
                  <w:iCs w:val="0"/>
                  <w:noProof/>
                  <w:color w:val="auto"/>
                  <w:sz w:val="22"/>
                  <w:szCs w:val="22"/>
                  <w:lang w:eastAsia="en-GB"/>
                </w:rPr>
              </w:pPr>
              <w:hyperlink w:anchor="_Toc475312889" w:history="1">
                <w:r w:rsidR="00AF34C9" w:rsidRPr="003D7B20">
                  <w:rPr>
                    <w:rStyle w:val="Hyperlink"/>
                    <w:noProof/>
                  </w:rPr>
                  <w:t>Memory</w:t>
                </w:r>
                <w:r w:rsidR="00AF34C9">
                  <w:rPr>
                    <w:noProof/>
                    <w:webHidden/>
                  </w:rPr>
                  <w:tab/>
                </w:r>
                <w:r w:rsidR="00AF34C9">
                  <w:rPr>
                    <w:noProof/>
                    <w:webHidden/>
                  </w:rPr>
                  <w:fldChar w:fldCharType="begin"/>
                </w:r>
                <w:r w:rsidR="00AF34C9">
                  <w:rPr>
                    <w:noProof/>
                    <w:webHidden/>
                  </w:rPr>
                  <w:instrText xml:space="preserve"> PAGEREF _Toc475312889 \h </w:instrText>
                </w:r>
                <w:r w:rsidR="00AF34C9">
                  <w:rPr>
                    <w:noProof/>
                    <w:webHidden/>
                  </w:rPr>
                </w:r>
                <w:r w:rsidR="00AF34C9">
                  <w:rPr>
                    <w:noProof/>
                    <w:webHidden/>
                  </w:rPr>
                  <w:fldChar w:fldCharType="separate"/>
                </w:r>
                <w:r w:rsidR="00E263FD">
                  <w:rPr>
                    <w:noProof/>
                    <w:webHidden/>
                  </w:rPr>
                  <w:t>7</w:t>
                </w:r>
                <w:r w:rsidR="00AF34C9">
                  <w:rPr>
                    <w:noProof/>
                    <w:webHidden/>
                  </w:rPr>
                  <w:fldChar w:fldCharType="end"/>
                </w:r>
              </w:hyperlink>
            </w:p>
            <w:p w:rsidR="00AF34C9" w:rsidRDefault="008252C6">
              <w:pPr>
                <w:pStyle w:val="TOC3"/>
                <w:tabs>
                  <w:tab w:val="right" w:leader="dot" w:pos="10790"/>
                </w:tabs>
                <w:rPr>
                  <w:i w:val="0"/>
                  <w:iCs w:val="0"/>
                  <w:noProof/>
                  <w:color w:val="auto"/>
                  <w:sz w:val="22"/>
                  <w:szCs w:val="22"/>
                  <w:lang w:eastAsia="en-GB"/>
                </w:rPr>
              </w:pPr>
              <w:hyperlink w:anchor="_Toc475312890" w:history="1">
                <w:r w:rsidR="00AF34C9" w:rsidRPr="003D7B20">
                  <w:rPr>
                    <w:rStyle w:val="Hyperlink"/>
                    <w:noProof/>
                  </w:rPr>
                  <w:t>Kernel</w:t>
                </w:r>
                <w:r w:rsidR="00AF34C9">
                  <w:rPr>
                    <w:noProof/>
                    <w:webHidden/>
                  </w:rPr>
                  <w:tab/>
                </w:r>
                <w:r w:rsidR="00AF34C9">
                  <w:rPr>
                    <w:noProof/>
                    <w:webHidden/>
                  </w:rPr>
                  <w:fldChar w:fldCharType="begin"/>
                </w:r>
                <w:r w:rsidR="00AF34C9">
                  <w:rPr>
                    <w:noProof/>
                    <w:webHidden/>
                  </w:rPr>
                  <w:instrText xml:space="preserve"> PAGEREF _Toc475312890 \h </w:instrText>
                </w:r>
                <w:r w:rsidR="00AF34C9">
                  <w:rPr>
                    <w:noProof/>
                    <w:webHidden/>
                  </w:rPr>
                </w:r>
                <w:r w:rsidR="00AF34C9">
                  <w:rPr>
                    <w:noProof/>
                    <w:webHidden/>
                  </w:rPr>
                  <w:fldChar w:fldCharType="separate"/>
                </w:r>
                <w:r w:rsidR="00E263FD">
                  <w:rPr>
                    <w:noProof/>
                    <w:webHidden/>
                  </w:rPr>
                  <w:t>7</w:t>
                </w:r>
                <w:r w:rsidR="00AF34C9">
                  <w:rPr>
                    <w:noProof/>
                    <w:webHidden/>
                  </w:rPr>
                  <w:fldChar w:fldCharType="end"/>
                </w:r>
              </w:hyperlink>
            </w:p>
            <w:p w:rsidR="00AF34C9" w:rsidRDefault="008252C6">
              <w:pPr>
                <w:pStyle w:val="TOC3"/>
                <w:tabs>
                  <w:tab w:val="right" w:leader="dot" w:pos="10790"/>
                </w:tabs>
                <w:rPr>
                  <w:i w:val="0"/>
                  <w:iCs w:val="0"/>
                  <w:noProof/>
                  <w:color w:val="auto"/>
                  <w:sz w:val="22"/>
                  <w:szCs w:val="22"/>
                  <w:lang w:eastAsia="en-GB"/>
                </w:rPr>
              </w:pPr>
              <w:hyperlink w:anchor="_Toc475312891" w:history="1">
                <w:r w:rsidR="00AF34C9" w:rsidRPr="003D7B20">
                  <w:rPr>
                    <w:rStyle w:val="Hyperlink"/>
                    <w:noProof/>
                  </w:rPr>
                  <w:t>Output</w:t>
                </w:r>
                <w:r w:rsidR="00AF34C9">
                  <w:rPr>
                    <w:noProof/>
                    <w:webHidden/>
                  </w:rPr>
                  <w:tab/>
                </w:r>
                <w:r w:rsidR="00AF34C9">
                  <w:rPr>
                    <w:noProof/>
                    <w:webHidden/>
                  </w:rPr>
                  <w:fldChar w:fldCharType="begin"/>
                </w:r>
                <w:r w:rsidR="00AF34C9">
                  <w:rPr>
                    <w:noProof/>
                    <w:webHidden/>
                  </w:rPr>
                  <w:instrText xml:space="preserve"> PAGEREF _Toc475312891 \h </w:instrText>
                </w:r>
                <w:r w:rsidR="00AF34C9">
                  <w:rPr>
                    <w:noProof/>
                    <w:webHidden/>
                  </w:rPr>
                </w:r>
                <w:r w:rsidR="00AF34C9">
                  <w:rPr>
                    <w:noProof/>
                    <w:webHidden/>
                  </w:rPr>
                  <w:fldChar w:fldCharType="separate"/>
                </w:r>
                <w:r w:rsidR="00E263FD">
                  <w:rPr>
                    <w:noProof/>
                    <w:webHidden/>
                  </w:rPr>
                  <w:t>7</w:t>
                </w:r>
                <w:r w:rsidR="00AF34C9">
                  <w:rPr>
                    <w:noProof/>
                    <w:webHidden/>
                  </w:rPr>
                  <w:fldChar w:fldCharType="end"/>
                </w:r>
              </w:hyperlink>
            </w:p>
            <w:p w:rsidR="00AF34C9" w:rsidRDefault="008252C6">
              <w:pPr>
                <w:pStyle w:val="TOC2"/>
                <w:tabs>
                  <w:tab w:val="right" w:leader="dot" w:pos="10790"/>
                </w:tabs>
                <w:rPr>
                  <w:noProof/>
                  <w:color w:val="auto"/>
                  <w:sz w:val="22"/>
                  <w:szCs w:val="22"/>
                  <w:lang w:eastAsia="en-GB"/>
                </w:rPr>
              </w:pPr>
              <w:hyperlink w:anchor="_Toc475312892" w:history="1">
                <w:r w:rsidR="00AF34C9" w:rsidRPr="003D7B20">
                  <w:rPr>
                    <w:rStyle w:val="Hyperlink"/>
                    <w:noProof/>
                  </w:rPr>
                  <w:t>Optimisations</w:t>
                </w:r>
                <w:r w:rsidR="00AF34C9">
                  <w:rPr>
                    <w:noProof/>
                    <w:webHidden/>
                  </w:rPr>
                  <w:tab/>
                </w:r>
                <w:r w:rsidR="00AF34C9">
                  <w:rPr>
                    <w:noProof/>
                    <w:webHidden/>
                  </w:rPr>
                  <w:fldChar w:fldCharType="begin"/>
                </w:r>
                <w:r w:rsidR="00AF34C9">
                  <w:rPr>
                    <w:noProof/>
                    <w:webHidden/>
                  </w:rPr>
                  <w:instrText xml:space="preserve"> PAGEREF _Toc475312892 \h </w:instrText>
                </w:r>
                <w:r w:rsidR="00AF34C9">
                  <w:rPr>
                    <w:noProof/>
                    <w:webHidden/>
                  </w:rPr>
                </w:r>
                <w:r w:rsidR="00AF34C9">
                  <w:rPr>
                    <w:noProof/>
                    <w:webHidden/>
                  </w:rPr>
                  <w:fldChar w:fldCharType="separate"/>
                </w:r>
                <w:r w:rsidR="00E263FD">
                  <w:rPr>
                    <w:noProof/>
                    <w:webHidden/>
                  </w:rPr>
                  <w:t>8</w:t>
                </w:r>
                <w:r w:rsidR="00AF34C9">
                  <w:rPr>
                    <w:noProof/>
                    <w:webHidden/>
                  </w:rPr>
                  <w:fldChar w:fldCharType="end"/>
                </w:r>
              </w:hyperlink>
            </w:p>
            <w:p w:rsidR="00AF34C9" w:rsidRDefault="008252C6">
              <w:pPr>
                <w:pStyle w:val="TOC3"/>
                <w:tabs>
                  <w:tab w:val="right" w:leader="dot" w:pos="10790"/>
                </w:tabs>
                <w:rPr>
                  <w:i w:val="0"/>
                  <w:iCs w:val="0"/>
                  <w:noProof/>
                  <w:color w:val="auto"/>
                  <w:sz w:val="22"/>
                  <w:szCs w:val="22"/>
                  <w:lang w:eastAsia="en-GB"/>
                </w:rPr>
              </w:pPr>
              <w:hyperlink w:anchor="_Toc475312893" w:history="1">
                <w:r w:rsidR="00AF34C9" w:rsidRPr="003D7B20">
                  <w:rPr>
                    <w:rStyle w:val="Hyperlink"/>
                    <w:noProof/>
                  </w:rPr>
                  <w:t>Kernel Launch</w:t>
                </w:r>
                <w:r w:rsidR="00AF34C9">
                  <w:rPr>
                    <w:noProof/>
                    <w:webHidden/>
                  </w:rPr>
                  <w:tab/>
                </w:r>
                <w:r w:rsidR="00AF34C9">
                  <w:rPr>
                    <w:noProof/>
                    <w:webHidden/>
                  </w:rPr>
                  <w:fldChar w:fldCharType="begin"/>
                </w:r>
                <w:r w:rsidR="00AF34C9">
                  <w:rPr>
                    <w:noProof/>
                    <w:webHidden/>
                  </w:rPr>
                  <w:instrText xml:space="preserve"> PAGEREF _Toc475312893 \h </w:instrText>
                </w:r>
                <w:r w:rsidR="00AF34C9">
                  <w:rPr>
                    <w:noProof/>
                    <w:webHidden/>
                  </w:rPr>
                </w:r>
                <w:r w:rsidR="00AF34C9">
                  <w:rPr>
                    <w:noProof/>
                    <w:webHidden/>
                  </w:rPr>
                  <w:fldChar w:fldCharType="separate"/>
                </w:r>
                <w:r w:rsidR="00E263FD">
                  <w:rPr>
                    <w:noProof/>
                    <w:webHidden/>
                  </w:rPr>
                  <w:t>8</w:t>
                </w:r>
                <w:r w:rsidR="00AF34C9">
                  <w:rPr>
                    <w:noProof/>
                    <w:webHidden/>
                  </w:rPr>
                  <w:fldChar w:fldCharType="end"/>
                </w:r>
              </w:hyperlink>
            </w:p>
            <w:p w:rsidR="00AF34C9" w:rsidRDefault="008252C6">
              <w:pPr>
                <w:pStyle w:val="TOC3"/>
                <w:tabs>
                  <w:tab w:val="right" w:leader="dot" w:pos="10790"/>
                </w:tabs>
                <w:rPr>
                  <w:i w:val="0"/>
                  <w:iCs w:val="0"/>
                  <w:noProof/>
                  <w:color w:val="auto"/>
                  <w:sz w:val="22"/>
                  <w:szCs w:val="22"/>
                  <w:lang w:eastAsia="en-GB"/>
                </w:rPr>
              </w:pPr>
              <w:hyperlink w:anchor="_Toc475312894" w:history="1">
                <w:r w:rsidR="00AF34C9" w:rsidRPr="003D7B20">
                  <w:rPr>
                    <w:rStyle w:val="Hyperlink"/>
                    <w:noProof/>
                  </w:rPr>
                  <w:t>Early Exit</w:t>
                </w:r>
                <w:r w:rsidR="00AF34C9">
                  <w:rPr>
                    <w:noProof/>
                    <w:webHidden/>
                  </w:rPr>
                  <w:tab/>
                </w:r>
                <w:r w:rsidR="00AF34C9">
                  <w:rPr>
                    <w:noProof/>
                    <w:webHidden/>
                  </w:rPr>
                  <w:fldChar w:fldCharType="begin"/>
                </w:r>
                <w:r w:rsidR="00AF34C9">
                  <w:rPr>
                    <w:noProof/>
                    <w:webHidden/>
                  </w:rPr>
                  <w:instrText xml:space="preserve"> PAGEREF _Toc475312894 \h </w:instrText>
                </w:r>
                <w:r w:rsidR="00AF34C9">
                  <w:rPr>
                    <w:noProof/>
                    <w:webHidden/>
                  </w:rPr>
                </w:r>
                <w:r w:rsidR="00AF34C9">
                  <w:rPr>
                    <w:noProof/>
                    <w:webHidden/>
                  </w:rPr>
                  <w:fldChar w:fldCharType="separate"/>
                </w:r>
                <w:r w:rsidR="00E263FD">
                  <w:rPr>
                    <w:noProof/>
                    <w:webHidden/>
                  </w:rPr>
                  <w:t>8</w:t>
                </w:r>
                <w:r w:rsidR="00AF34C9">
                  <w:rPr>
                    <w:noProof/>
                    <w:webHidden/>
                  </w:rPr>
                  <w:fldChar w:fldCharType="end"/>
                </w:r>
              </w:hyperlink>
            </w:p>
            <w:p w:rsidR="00AF34C9" w:rsidRDefault="008252C6">
              <w:pPr>
                <w:pStyle w:val="TOC3"/>
                <w:tabs>
                  <w:tab w:val="right" w:leader="dot" w:pos="10790"/>
                </w:tabs>
                <w:rPr>
                  <w:i w:val="0"/>
                  <w:iCs w:val="0"/>
                  <w:noProof/>
                  <w:color w:val="auto"/>
                  <w:sz w:val="22"/>
                  <w:szCs w:val="22"/>
                  <w:lang w:eastAsia="en-GB"/>
                </w:rPr>
              </w:pPr>
              <w:hyperlink w:anchor="_Toc475312895" w:history="1">
                <w:r w:rsidR="00AF34C9" w:rsidRPr="003D7B20">
                  <w:rPr>
                    <w:rStyle w:val="Hyperlink"/>
                    <w:noProof/>
                  </w:rPr>
                  <w:t>Flags</w:t>
                </w:r>
                <w:r w:rsidR="00AF34C9">
                  <w:rPr>
                    <w:noProof/>
                    <w:webHidden/>
                  </w:rPr>
                  <w:tab/>
                </w:r>
                <w:r w:rsidR="00AF34C9">
                  <w:rPr>
                    <w:noProof/>
                    <w:webHidden/>
                  </w:rPr>
                  <w:fldChar w:fldCharType="begin"/>
                </w:r>
                <w:r w:rsidR="00AF34C9">
                  <w:rPr>
                    <w:noProof/>
                    <w:webHidden/>
                  </w:rPr>
                  <w:instrText xml:space="preserve"> PAGEREF _Toc475312895 \h </w:instrText>
                </w:r>
                <w:r w:rsidR="00AF34C9">
                  <w:rPr>
                    <w:noProof/>
                    <w:webHidden/>
                  </w:rPr>
                </w:r>
                <w:r w:rsidR="00AF34C9">
                  <w:rPr>
                    <w:noProof/>
                    <w:webHidden/>
                  </w:rPr>
                  <w:fldChar w:fldCharType="separate"/>
                </w:r>
                <w:r w:rsidR="00E263FD">
                  <w:rPr>
                    <w:noProof/>
                    <w:webHidden/>
                  </w:rPr>
                  <w:t>8</w:t>
                </w:r>
                <w:r w:rsidR="00AF34C9">
                  <w:rPr>
                    <w:noProof/>
                    <w:webHidden/>
                  </w:rPr>
                  <w:fldChar w:fldCharType="end"/>
                </w:r>
              </w:hyperlink>
            </w:p>
            <w:p w:rsidR="00AF34C9" w:rsidRDefault="008252C6">
              <w:pPr>
                <w:pStyle w:val="TOC2"/>
                <w:tabs>
                  <w:tab w:val="right" w:leader="dot" w:pos="10790"/>
                </w:tabs>
                <w:rPr>
                  <w:noProof/>
                  <w:color w:val="auto"/>
                  <w:sz w:val="22"/>
                  <w:szCs w:val="22"/>
                  <w:lang w:eastAsia="en-GB"/>
                </w:rPr>
              </w:pPr>
              <w:hyperlink w:anchor="_Toc475312896" w:history="1">
                <w:r w:rsidR="00AF34C9" w:rsidRPr="003D7B20">
                  <w:rPr>
                    <w:rStyle w:val="Hyperlink"/>
                    <w:noProof/>
                  </w:rPr>
                  <w:t>Timings</w:t>
                </w:r>
                <w:r w:rsidR="00AF34C9">
                  <w:rPr>
                    <w:noProof/>
                    <w:webHidden/>
                  </w:rPr>
                  <w:tab/>
                </w:r>
                <w:r w:rsidR="00AF34C9">
                  <w:rPr>
                    <w:noProof/>
                    <w:webHidden/>
                  </w:rPr>
                  <w:fldChar w:fldCharType="begin"/>
                </w:r>
                <w:r w:rsidR="00AF34C9">
                  <w:rPr>
                    <w:noProof/>
                    <w:webHidden/>
                  </w:rPr>
                  <w:instrText xml:space="preserve"> PAGEREF _Toc475312896 \h </w:instrText>
                </w:r>
                <w:r w:rsidR="00AF34C9">
                  <w:rPr>
                    <w:noProof/>
                    <w:webHidden/>
                  </w:rPr>
                </w:r>
                <w:r w:rsidR="00AF34C9">
                  <w:rPr>
                    <w:noProof/>
                    <w:webHidden/>
                  </w:rPr>
                  <w:fldChar w:fldCharType="separate"/>
                </w:r>
                <w:r w:rsidR="00E263FD">
                  <w:rPr>
                    <w:noProof/>
                    <w:webHidden/>
                  </w:rPr>
                  <w:t>9</w:t>
                </w:r>
                <w:r w:rsidR="00AF34C9">
                  <w:rPr>
                    <w:noProof/>
                    <w:webHidden/>
                  </w:rPr>
                  <w:fldChar w:fldCharType="end"/>
                </w:r>
              </w:hyperlink>
            </w:p>
            <w:p w:rsidR="00AF34C9" w:rsidRDefault="008252C6">
              <w:pPr>
                <w:pStyle w:val="TOC1"/>
                <w:tabs>
                  <w:tab w:val="right" w:leader="dot" w:pos="10790"/>
                </w:tabs>
                <w:rPr>
                  <w:noProof/>
                  <w:color w:val="auto"/>
                  <w:sz w:val="22"/>
                  <w:szCs w:val="22"/>
                  <w:lang w:eastAsia="en-GB"/>
                </w:rPr>
              </w:pPr>
              <w:hyperlink w:anchor="_Toc475312897" w:history="1">
                <w:r w:rsidR="00AF34C9" w:rsidRPr="003D7B20">
                  <w:rPr>
                    <w:rStyle w:val="Hyperlink"/>
                    <w:noProof/>
                  </w:rPr>
                  <w:t>Project Results</w:t>
                </w:r>
                <w:r w:rsidR="00AF34C9">
                  <w:rPr>
                    <w:noProof/>
                    <w:webHidden/>
                  </w:rPr>
                  <w:tab/>
                </w:r>
                <w:r w:rsidR="00AF34C9">
                  <w:rPr>
                    <w:noProof/>
                    <w:webHidden/>
                  </w:rPr>
                  <w:fldChar w:fldCharType="begin"/>
                </w:r>
                <w:r w:rsidR="00AF34C9">
                  <w:rPr>
                    <w:noProof/>
                    <w:webHidden/>
                  </w:rPr>
                  <w:instrText xml:space="preserve"> PAGEREF _Toc475312897 \h </w:instrText>
                </w:r>
                <w:r w:rsidR="00AF34C9">
                  <w:rPr>
                    <w:noProof/>
                    <w:webHidden/>
                  </w:rPr>
                </w:r>
                <w:r w:rsidR="00AF34C9">
                  <w:rPr>
                    <w:noProof/>
                    <w:webHidden/>
                  </w:rPr>
                  <w:fldChar w:fldCharType="separate"/>
                </w:r>
                <w:r w:rsidR="00E263FD">
                  <w:rPr>
                    <w:noProof/>
                    <w:webHidden/>
                  </w:rPr>
                  <w:t>10</w:t>
                </w:r>
                <w:r w:rsidR="00AF34C9">
                  <w:rPr>
                    <w:noProof/>
                    <w:webHidden/>
                  </w:rPr>
                  <w:fldChar w:fldCharType="end"/>
                </w:r>
              </w:hyperlink>
            </w:p>
            <w:p w:rsidR="00AF34C9" w:rsidRDefault="008252C6">
              <w:pPr>
                <w:pStyle w:val="TOC2"/>
                <w:tabs>
                  <w:tab w:val="right" w:leader="dot" w:pos="10790"/>
                </w:tabs>
                <w:rPr>
                  <w:noProof/>
                  <w:color w:val="auto"/>
                  <w:sz w:val="22"/>
                  <w:szCs w:val="22"/>
                  <w:lang w:eastAsia="en-GB"/>
                </w:rPr>
              </w:pPr>
              <w:hyperlink w:anchor="_Toc475312898" w:history="1">
                <w:r w:rsidR="00AF34C9" w:rsidRPr="003D7B20">
                  <w:rPr>
                    <w:rStyle w:val="Hyperlink"/>
                    <w:noProof/>
                  </w:rPr>
                  <w:t>Testing</w:t>
                </w:r>
                <w:r w:rsidR="00AF34C9">
                  <w:rPr>
                    <w:noProof/>
                    <w:webHidden/>
                  </w:rPr>
                  <w:tab/>
                </w:r>
                <w:r w:rsidR="00AF34C9">
                  <w:rPr>
                    <w:noProof/>
                    <w:webHidden/>
                  </w:rPr>
                  <w:fldChar w:fldCharType="begin"/>
                </w:r>
                <w:r w:rsidR="00AF34C9">
                  <w:rPr>
                    <w:noProof/>
                    <w:webHidden/>
                  </w:rPr>
                  <w:instrText xml:space="preserve"> PAGEREF _Toc475312898 \h </w:instrText>
                </w:r>
                <w:r w:rsidR="00AF34C9">
                  <w:rPr>
                    <w:noProof/>
                    <w:webHidden/>
                  </w:rPr>
                </w:r>
                <w:r w:rsidR="00AF34C9">
                  <w:rPr>
                    <w:noProof/>
                    <w:webHidden/>
                  </w:rPr>
                  <w:fldChar w:fldCharType="separate"/>
                </w:r>
                <w:r w:rsidR="00E263FD">
                  <w:rPr>
                    <w:noProof/>
                    <w:webHidden/>
                  </w:rPr>
                  <w:t>10</w:t>
                </w:r>
                <w:r w:rsidR="00AF34C9">
                  <w:rPr>
                    <w:noProof/>
                    <w:webHidden/>
                  </w:rPr>
                  <w:fldChar w:fldCharType="end"/>
                </w:r>
              </w:hyperlink>
            </w:p>
            <w:p w:rsidR="00AF34C9" w:rsidRDefault="008252C6">
              <w:pPr>
                <w:pStyle w:val="TOC2"/>
                <w:tabs>
                  <w:tab w:val="right" w:leader="dot" w:pos="10790"/>
                </w:tabs>
                <w:rPr>
                  <w:noProof/>
                  <w:color w:val="auto"/>
                  <w:sz w:val="22"/>
                  <w:szCs w:val="22"/>
                  <w:lang w:eastAsia="en-GB"/>
                </w:rPr>
              </w:pPr>
              <w:hyperlink w:anchor="_Toc475312899" w:history="1">
                <w:r w:rsidR="00AF34C9" w:rsidRPr="003D7B20">
                  <w:rPr>
                    <w:rStyle w:val="Hyperlink"/>
                    <w:noProof/>
                  </w:rPr>
                  <w:t>Comparison</w:t>
                </w:r>
                <w:r w:rsidR="00AF34C9">
                  <w:rPr>
                    <w:noProof/>
                    <w:webHidden/>
                  </w:rPr>
                  <w:tab/>
                </w:r>
                <w:r w:rsidR="00AF34C9">
                  <w:rPr>
                    <w:noProof/>
                    <w:webHidden/>
                  </w:rPr>
                  <w:fldChar w:fldCharType="begin"/>
                </w:r>
                <w:r w:rsidR="00AF34C9">
                  <w:rPr>
                    <w:noProof/>
                    <w:webHidden/>
                  </w:rPr>
                  <w:instrText xml:space="preserve"> PAGEREF _Toc475312899 \h </w:instrText>
                </w:r>
                <w:r w:rsidR="00AF34C9">
                  <w:rPr>
                    <w:noProof/>
                    <w:webHidden/>
                  </w:rPr>
                </w:r>
                <w:r w:rsidR="00AF34C9">
                  <w:rPr>
                    <w:noProof/>
                    <w:webHidden/>
                  </w:rPr>
                  <w:fldChar w:fldCharType="separate"/>
                </w:r>
                <w:r w:rsidR="00E263FD">
                  <w:rPr>
                    <w:noProof/>
                    <w:webHidden/>
                  </w:rPr>
                  <w:t>10</w:t>
                </w:r>
                <w:r w:rsidR="00AF34C9">
                  <w:rPr>
                    <w:noProof/>
                    <w:webHidden/>
                  </w:rPr>
                  <w:fldChar w:fldCharType="end"/>
                </w:r>
              </w:hyperlink>
            </w:p>
            <w:p w:rsidR="00AF34C9" w:rsidRDefault="008252C6">
              <w:pPr>
                <w:pStyle w:val="TOC2"/>
                <w:tabs>
                  <w:tab w:val="right" w:leader="dot" w:pos="10790"/>
                </w:tabs>
                <w:rPr>
                  <w:noProof/>
                  <w:color w:val="auto"/>
                  <w:sz w:val="22"/>
                  <w:szCs w:val="22"/>
                  <w:lang w:eastAsia="en-GB"/>
                </w:rPr>
              </w:pPr>
              <w:hyperlink w:anchor="_Toc475312900" w:history="1">
                <w:r w:rsidR="00AF34C9" w:rsidRPr="003D7B20">
                  <w:rPr>
                    <w:rStyle w:val="Hyperlink"/>
                    <w:noProof/>
                  </w:rPr>
                  <w:t>Disadvantages</w:t>
                </w:r>
                <w:r w:rsidR="00AF34C9">
                  <w:rPr>
                    <w:noProof/>
                    <w:webHidden/>
                  </w:rPr>
                  <w:tab/>
                </w:r>
                <w:r w:rsidR="00AF34C9">
                  <w:rPr>
                    <w:noProof/>
                    <w:webHidden/>
                  </w:rPr>
                  <w:fldChar w:fldCharType="begin"/>
                </w:r>
                <w:r w:rsidR="00AF34C9">
                  <w:rPr>
                    <w:noProof/>
                    <w:webHidden/>
                  </w:rPr>
                  <w:instrText xml:space="preserve"> PAGEREF _Toc475312900 \h </w:instrText>
                </w:r>
                <w:r w:rsidR="00AF34C9">
                  <w:rPr>
                    <w:noProof/>
                    <w:webHidden/>
                  </w:rPr>
                </w:r>
                <w:r w:rsidR="00AF34C9">
                  <w:rPr>
                    <w:noProof/>
                    <w:webHidden/>
                  </w:rPr>
                  <w:fldChar w:fldCharType="separate"/>
                </w:r>
                <w:r w:rsidR="00E263FD">
                  <w:rPr>
                    <w:noProof/>
                    <w:webHidden/>
                  </w:rPr>
                  <w:t>11</w:t>
                </w:r>
                <w:r w:rsidR="00AF34C9">
                  <w:rPr>
                    <w:noProof/>
                    <w:webHidden/>
                  </w:rPr>
                  <w:fldChar w:fldCharType="end"/>
                </w:r>
              </w:hyperlink>
            </w:p>
            <w:p w:rsidR="00AF34C9" w:rsidRDefault="008252C6">
              <w:pPr>
                <w:pStyle w:val="TOC2"/>
                <w:tabs>
                  <w:tab w:val="right" w:leader="dot" w:pos="10790"/>
                </w:tabs>
                <w:rPr>
                  <w:noProof/>
                  <w:color w:val="auto"/>
                  <w:sz w:val="22"/>
                  <w:szCs w:val="22"/>
                  <w:lang w:eastAsia="en-GB"/>
                </w:rPr>
              </w:pPr>
              <w:hyperlink w:anchor="_Toc475312901" w:history="1">
                <w:r w:rsidR="00AF34C9" w:rsidRPr="003D7B20">
                  <w:rPr>
                    <w:rStyle w:val="Hyperlink"/>
                    <w:noProof/>
                  </w:rPr>
                  <w:t>Conclusion</w:t>
                </w:r>
                <w:r w:rsidR="00AF34C9">
                  <w:rPr>
                    <w:noProof/>
                    <w:webHidden/>
                  </w:rPr>
                  <w:tab/>
                </w:r>
                <w:r w:rsidR="00AF34C9">
                  <w:rPr>
                    <w:noProof/>
                    <w:webHidden/>
                  </w:rPr>
                  <w:fldChar w:fldCharType="begin"/>
                </w:r>
                <w:r w:rsidR="00AF34C9">
                  <w:rPr>
                    <w:noProof/>
                    <w:webHidden/>
                  </w:rPr>
                  <w:instrText xml:space="preserve"> PAGEREF _Toc475312901 \h </w:instrText>
                </w:r>
                <w:r w:rsidR="00AF34C9">
                  <w:rPr>
                    <w:noProof/>
                    <w:webHidden/>
                  </w:rPr>
                </w:r>
                <w:r w:rsidR="00AF34C9">
                  <w:rPr>
                    <w:noProof/>
                    <w:webHidden/>
                  </w:rPr>
                  <w:fldChar w:fldCharType="separate"/>
                </w:r>
                <w:r w:rsidR="00E263FD">
                  <w:rPr>
                    <w:noProof/>
                    <w:webHidden/>
                  </w:rPr>
                  <w:t>11</w:t>
                </w:r>
                <w:r w:rsidR="00AF34C9">
                  <w:rPr>
                    <w:noProof/>
                    <w:webHidden/>
                  </w:rPr>
                  <w:fldChar w:fldCharType="end"/>
                </w:r>
              </w:hyperlink>
            </w:p>
            <w:p w:rsidR="00AF34C9" w:rsidRDefault="008252C6">
              <w:pPr>
                <w:pStyle w:val="TOC1"/>
                <w:tabs>
                  <w:tab w:val="right" w:leader="dot" w:pos="10790"/>
                </w:tabs>
                <w:rPr>
                  <w:noProof/>
                  <w:color w:val="auto"/>
                  <w:sz w:val="22"/>
                  <w:szCs w:val="22"/>
                  <w:lang w:eastAsia="en-GB"/>
                </w:rPr>
              </w:pPr>
              <w:hyperlink w:anchor="_Toc475312902" w:history="1">
                <w:r w:rsidR="00AF34C9" w:rsidRPr="003D7B20">
                  <w:rPr>
                    <w:rStyle w:val="Hyperlink"/>
                    <w:noProof/>
                  </w:rPr>
                  <w:t>Appendix 1 – Chrono Benchmark Method</w:t>
                </w:r>
                <w:r w:rsidR="00AF34C9">
                  <w:rPr>
                    <w:noProof/>
                    <w:webHidden/>
                  </w:rPr>
                  <w:tab/>
                </w:r>
                <w:r w:rsidR="00AF34C9">
                  <w:rPr>
                    <w:noProof/>
                    <w:webHidden/>
                  </w:rPr>
                  <w:fldChar w:fldCharType="begin"/>
                </w:r>
                <w:r w:rsidR="00AF34C9">
                  <w:rPr>
                    <w:noProof/>
                    <w:webHidden/>
                  </w:rPr>
                  <w:instrText xml:space="preserve"> PAGEREF _Toc475312902 \h </w:instrText>
                </w:r>
                <w:r w:rsidR="00AF34C9">
                  <w:rPr>
                    <w:noProof/>
                    <w:webHidden/>
                  </w:rPr>
                </w:r>
                <w:r w:rsidR="00AF34C9">
                  <w:rPr>
                    <w:noProof/>
                    <w:webHidden/>
                  </w:rPr>
                  <w:fldChar w:fldCharType="separate"/>
                </w:r>
                <w:r w:rsidR="00E263FD">
                  <w:rPr>
                    <w:noProof/>
                    <w:webHidden/>
                  </w:rPr>
                  <w:t>13</w:t>
                </w:r>
                <w:r w:rsidR="00AF34C9">
                  <w:rPr>
                    <w:noProof/>
                    <w:webHidden/>
                  </w:rPr>
                  <w:fldChar w:fldCharType="end"/>
                </w:r>
              </w:hyperlink>
            </w:p>
            <w:p w:rsidR="00AF34C9" w:rsidRDefault="008252C6">
              <w:pPr>
                <w:pStyle w:val="TOC1"/>
                <w:tabs>
                  <w:tab w:val="right" w:leader="dot" w:pos="10790"/>
                </w:tabs>
                <w:rPr>
                  <w:noProof/>
                  <w:color w:val="auto"/>
                  <w:sz w:val="22"/>
                  <w:szCs w:val="22"/>
                  <w:lang w:eastAsia="en-GB"/>
                </w:rPr>
              </w:pPr>
              <w:hyperlink w:anchor="_Toc475312903" w:history="1">
                <w:r w:rsidR="00AF34C9" w:rsidRPr="003D7B20">
                  <w:rPr>
                    <w:rStyle w:val="Hyperlink"/>
                    <w:noProof/>
                  </w:rPr>
                  <w:t>Appendix 2 – CUDA Benchmark Method</w:t>
                </w:r>
                <w:r w:rsidR="00AF34C9">
                  <w:rPr>
                    <w:noProof/>
                    <w:webHidden/>
                  </w:rPr>
                  <w:tab/>
                </w:r>
                <w:r w:rsidR="00AF34C9">
                  <w:rPr>
                    <w:noProof/>
                    <w:webHidden/>
                  </w:rPr>
                  <w:fldChar w:fldCharType="begin"/>
                </w:r>
                <w:r w:rsidR="00AF34C9">
                  <w:rPr>
                    <w:noProof/>
                    <w:webHidden/>
                  </w:rPr>
                  <w:instrText xml:space="preserve"> PAGEREF _Toc475312903 \h </w:instrText>
                </w:r>
                <w:r w:rsidR="00AF34C9">
                  <w:rPr>
                    <w:noProof/>
                    <w:webHidden/>
                  </w:rPr>
                </w:r>
                <w:r w:rsidR="00AF34C9">
                  <w:rPr>
                    <w:noProof/>
                    <w:webHidden/>
                  </w:rPr>
                  <w:fldChar w:fldCharType="separate"/>
                </w:r>
                <w:r w:rsidR="00E263FD">
                  <w:rPr>
                    <w:noProof/>
                    <w:webHidden/>
                  </w:rPr>
                  <w:t>14</w:t>
                </w:r>
                <w:r w:rsidR="00AF34C9">
                  <w:rPr>
                    <w:noProof/>
                    <w:webHidden/>
                  </w:rPr>
                  <w:fldChar w:fldCharType="end"/>
                </w:r>
              </w:hyperlink>
            </w:p>
            <w:p w:rsidR="00AF34C9" w:rsidRDefault="008252C6">
              <w:pPr>
                <w:pStyle w:val="TOC1"/>
                <w:tabs>
                  <w:tab w:val="right" w:leader="dot" w:pos="10790"/>
                </w:tabs>
                <w:rPr>
                  <w:noProof/>
                  <w:color w:val="auto"/>
                  <w:sz w:val="22"/>
                  <w:szCs w:val="22"/>
                  <w:lang w:eastAsia="en-GB"/>
                </w:rPr>
              </w:pPr>
              <w:hyperlink w:anchor="_Toc475312904" w:history="1">
                <w:r w:rsidR="00AF34C9" w:rsidRPr="003D7B20">
                  <w:rPr>
                    <w:rStyle w:val="Hyperlink"/>
                    <w:noProof/>
                  </w:rPr>
                  <w:t>Appendix 3 – CUDA Kernel</w:t>
                </w:r>
                <w:r w:rsidR="00AF34C9">
                  <w:rPr>
                    <w:noProof/>
                    <w:webHidden/>
                  </w:rPr>
                  <w:tab/>
                </w:r>
                <w:r w:rsidR="00AF34C9">
                  <w:rPr>
                    <w:noProof/>
                    <w:webHidden/>
                  </w:rPr>
                  <w:fldChar w:fldCharType="begin"/>
                </w:r>
                <w:r w:rsidR="00AF34C9">
                  <w:rPr>
                    <w:noProof/>
                    <w:webHidden/>
                  </w:rPr>
                  <w:instrText xml:space="preserve"> PAGEREF _Toc475312904 \h </w:instrText>
                </w:r>
                <w:r w:rsidR="00AF34C9">
                  <w:rPr>
                    <w:noProof/>
                    <w:webHidden/>
                  </w:rPr>
                </w:r>
                <w:r w:rsidR="00AF34C9">
                  <w:rPr>
                    <w:noProof/>
                    <w:webHidden/>
                  </w:rPr>
                  <w:fldChar w:fldCharType="separate"/>
                </w:r>
                <w:r w:rsidR="00E263FD">
                  <w:rPr>
                    <w:noProof/>
                    <w:webHidden/>
                  </w:rPr>
                  <w:t>15</w:t>
                </w:r>
                <w:r w:rsidR="00AF34C9">
                  <w:rPr>
                    <w:noProof/>
                    <w:webHidden/>
                  </w:rPr>
                  <w:fldChar w:fldCharType="end"/>
                </w:r>
              </w:hyperlink>
            </w:p>
            <w:p w:rsidR="00DF70DE" w:rsidRDefault="00DF70DE">
              <w:r>
                <w:rPr>
                  <w:b/>
                  <w:bCs/>
                  <w:noProof/>
                </w:rPr>
                <w:fldChar w:fldCharType="end"/>
              </w:r>
            </w:p>
          </w:sdtContent>
        </w:sdt>
        <w:p w:rsidR="00DF70DE" w:rsidRDefault="00DF70DE">
          <w:pPr>
            <w:rPr>
              <w:color w:val="auto"/>
            </w:rPr>
          </w:pPr>
        </w:p>
        <w:p w:rsidR="009A06E9" w:rsidRDefault="008252C6" w:rsidP="009A06E9"/>
      </w:sdtContent>
    </w:sdt>
    <w:bookmarkEnd w:id="1" w:displacedByCustomXml="prev"/>
    <w:bookmarkEnd w:id="2" w:displacedByCustomXml="prev"/>
    <w:bookmarkEnd w:id="3" w:displacedByCustomXml="prev"/>
    <w:bookmarkEnd w:id="4" w:displacedByCustomXml="prev"/>
    <w:bookmarkEnd w:id="5" w:displacedByCustomXml="prev"/>
    <w:p w:rsidR="00995501" w:rsidRDefault="00653154" w:rsidP="00653154">
      <w:pPr>
        <w:pStyle w:val="Heading1"/>
      </w:pPr>
      <w:bookmarkStart w:id="6" w:name="_Toc475312874"/>
      <w:r>
        <w:lastRenderedPageBreak/>
        <w:t>Introduction</w:t>
      </w:r>
      <w:bookmarkEnd w:id="6"/>
    </w:p>
    <w:p w:rsidR="00653154" w:rsidRDefault="00653154" w:rsidP="00653154">
      <w:pPr>
        <w:pStyle w:val="Heading2"/>
      </w:pPr>
      <w:bookmarkStart w:id="7" w:name="_Toc475312875"/>
      <w:r>
        <w:t>Problem</w:t>
      </w:r>
      <w:bookmarkEnd w:id="7"/>
    </w:p>
    <w:p w:rsidR="00AA0B92" w:rsidRPr="00AA0B92" w:rsidRDefault="00AA0B92" w:rsidP="00AA0B92">
      <w:pPr>
        <w:jc w:val="both"/>
      </w:pPr>
      <w:r>
        <w:t xml:space="preserve">A snippet of code that renders a section of the Mandelbrot set into an image was given. However, the code is sequential and the code could be improved by using parallel compute to generate the image. In this </w:t>
      </w:r>
      <w:r w:rsidR="002D3AE7">
        <w:t>report,</w:t>
      </w:r>
      <w:r>
        <w:t xml:space="preserve"> I set out the hardware and software I used, the steps I took to port the code to CUDA and conclude how the approach I took resulted in a more</w:t>
      </w:r>
      <w:r w:rsidR="00F0396E">
        <w:t xml:space="preserve"> efficient program.</w:t>
      </w:r>
    </w:p>
    <w:p w:rsidR="00653154" w:rsidRDefault="00653154" w:rsidP="00653154">
      <w:pPr>
        <w:pStyle w:val="Heading2"/>
      </w:pPr>
      <w:bookmarkStart w:id="8" w:name="_Toc475312876"/>
      <w:r>
        <w:t>Hardware</w:t>
      </w:r>
      <w:bookmarkEnd w:id="8"/>
    </w:p>
    <w:p w:rsidR="00D960D4" w:rsidRPr="00D960D4" w:rsidRDefault="00B759B9" w:rsidP="00B759B9">
      <w:pPr>
        <w:jc w:val="both"/>
        <w:rPr>
          <w:b/>
        </w:rPr>
      </w:pPr>
      <w:r>
        <w:t>I am not using university lab equipment</w:t>
      </w:r>
      <w:r w:rsidR="00E94D10">
        <w:t xml:space="preserve"> so below are</w:t>
      </w:r>
      <w:r w:rsidR="009263FC">
        <w:t xml:space="preserve"> snapshots of the</w:t>
      </w:r>
      <w:r>
        <w:t xml:space="preserve"> hardware</w:t>
      </w:r>
      <w:r w:rsidR="009263FC">
        <w:t xml:space="preserve"> on my laptop</w:t>
      </w:r>
      <w:r>
        <w:t xml:space="preserve">. My laptop is equipped with a top of the line GPU and CPU. The CPU is a </w:t>
      </w:r>
      <w:r w:rsidR="00EF0F60">
        <w:t>sixth-generation</w:t>
      </w:r>
      <w:r>
        <w:t xml:space="preserve"> core i7 and is still one of the fastest mobile processors out right now. While it is one generation behind the newly released 7</w:t>
      </w:r>
      <w:r w:rsidRPr="0052157D">
        <w:rPr>
          <w:vertAlign w:val="superscript"/>
        </w:rPr>
        <w:t>th</w:t>
      </w:r>
      <w:r>
        <w:t xml:space="preserve"> generation intel processors this CPU is no slouch and will make sure any GPU solution gets a run for its money. My GPU is an NVidia 970m </w:t>
      </w:r>
      <w:r w:rsidR="00B4517D">
        <w:t>which is</w:t>
      </w:r>
      <w:r>
        <w:t xml:space="preserve"> not a workstation card like</w:t>
      </w:r>
      <w:r w:rsidR="00BC6D9C">
        <w:t xml:space="preserve"> the</w:t>
      </w:r>
      <w:r w:rsidR="00B4517D">
        <w:t xml:space="preserve"> NVidia </w:t>
      </w:r>
      <w:r w:rsidR="00B4517D" w:rsidRPr="00EF0F60">
        <w:t>Quadro</w:t>
      </w:r>
      <w:r w:rsidR="00B4517D">
        <w:t xml:space="preserve"> K4000 which is the card</w:t>
      </w:r>
      <w:r>
        <w:t xml:space="preserve"> found in the labs</w:t>
      </w:r>
      <w:r w:rsidR="00B4517D">
        <w:t>. However, the 970m is a very fast</w:t>
      </w:r>
      <w:r w:rsidR="002862E5">
        <w:t xml:space="preserve"> card beating out an NVidia 95</w:t>
      </w:r>
      <w:r>
        <w:t>0 d</w:t>
      </w:r>
      <w:r w:rsidR="00B4517D">
        <w:t xml:space="preserve">esktop class graphics card. The </w:t>
      </w:r>
      <w:r w:rsidR="00AE2E69">
        <w:t>970m</w:t>
      </w:r>
      <w:r w:rsidR="00B4517D">
        <w:t xml:space="preserve"> also comes with additional CUDA cores</w:t>
      </w:r>
      <w:r w:rsidR="001F3DFA">
        <w:t xml:space="preserve"> 1280</w:t>
      </w:r>
      <w:r w:rsidR="00AE2E69">
        <w:t xml:space="preserve"> compared to</w:t>
      </w:r>
      <w:r w:rsidR="00392CD6">
        <w:t xml:space="preserve"> the</w:t>
      </w:r>
      <w:r w:rsidR="00AE2E69">
        <w:t xml:space="preserve"> K4000</w:t>
      </w:r>
      <w:r w:rsidR="001F3DFA">
        <w:t xml:space="preserve"> which has 768</w:t>
      </w:r>
      <w:r w:rsidR="00AE2E69">
        <w:t xml:space="preserve"> allowing more computations to be done in parallel.</w:t>
      </w:r>
    </w:p>
    <w:p w:rsidR="00B759B9" w:rsidRPr="00B759B9" w:rsidRDefault="002B0A4C" w:rsidP="00B759B9">
      <w:r w:rsidRPr="002B0A4C">
        <w:rPr>
          <w:noProof/>
          <w:lang w:eastAsia="en-GB"/>
        </w:rPr>
        <w:drawing>
          <wp:anchor distT="0" distB="0" distL="114300" distR="114300" simplePos="0" relativeHeight="251664384" behindDoc="1" locked="0" layoutInCell="1" allowOverlap="1" wp14:anchorId="58073519" wp14:editId="278CE71C">
            <wp:simplePos x="0" y="0"/>
            <wp:positionH relativeFrom="column">
              <wp:posOffset>3596640</wp:posOffset>
            </wp:positionH>
            <wp:positionV relativeFrom="paragraph">
              <wp:posOffset>116840</wp:posOffset>
            </wp:positionV>
            <wp:extent cx="2904490" cy="3330575"/>
            <wp:effectExtent l="0" t="0" r="0" b="3175"/>
            <wp:wrapThrough wrapText="bothSides">
              <wp:wrapPolygon edited="0">
                <wp:start x="0" y="0"/>
                <wp:lineTo x="0" y="21497"/>
                <wp:lineTo x="21392" y="21497"/>
                <wp:lineTo x="21392" y="0"/>
                <wp:lineTo x="0" y="0"/>
              </wp:wrapPolygon>
            </wp:wrapThrough>
            <wp:docPr id="14" name="Picture 14" descr="C:\Users\B0023\Desktop\Work\accelerator-programming\docs\g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Users\B0023\Desktop\Work\accelerator-programming\docs\gpu-z.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4490" cy="3330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B0A4C">
        <w:rPr>
          <w:noProof/>
          <w:lang w:eastAsia="en-GB"/>
        </w:rPr>
        <w:drawing>
          <wp:anchor distT="0" distB="0" distL="114300" distR="114300" simplePos="0" relativeHeight="251663360" behindDoc="1" locked="0" layoutInCell="1" allowOverlap="1" wp14:anchorId="638AEDA5" wp14:editId="63CBAFED">
            <wp:simplePos x="0" y="0"/>
            <wp:positionH relativeFrom="column">
              <wp:posOffset>191386</wp:posOffset>
            </wp:positionH>
            <wp:positionV relativeFrom="paragraph">
              <wp:posOffset>150082</wp:posOffset>
            </wp:positionV>
            <wp:extent cx="2872740" cy="3310255"/>
            <wp:effectExtent l="0" t="0" r="3810" b="4445"/>
            <wp:wrapThrough wrapText="bothSides">
              <wp:wrapPolygon edited="0">
                <wp:start x="0" y="0"/>
                <wp:lineTo x="0" y="21505"/>
                <wp:lineTo x="21485" y="21505"/>
                <wp:lineTo x="21485" y="0"/>
                <wp:lineTo x="0" y="0"/>
              </wp:wrapPolygon>
            </wp:wrapThrough>
            <wp:docPr id="13" name="Picture 13" descr="C:\Users\B0023\Desktop\Work\accelerator-programming\docs\cpu-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B0023\Desktop\Work\accelerator-programming\docs\cpu-z.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2740" cy="33102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B0A4C" w:rsidRDefault="002B0A4C" w:rsidP="002533BA">
      <w:pPr>
        <w:pStyle w:val="Heading2"/>
      </w:pPr>
    </w:p>
    <w:p w:rsidR="002533BA" w:rsidRDefault="002533BA" w:rsidP="002533BA">
      <w:pPr>
        <w:pStyle w:val="Heading2"/>
      </w:pPr>
      <w:bookmarkStart w:id="9" w:name="_Toc475312877"/>
      <w:r>
        <w:t>Software</w:t>
      </w:r>
      <w:bookmarkEnd w:id="9"/>
    </w:p>
    <w:p w:rsidR="002B0A4C" w:rsidRPr="00F12EF6" w:rsidRDefault="00F54D31" w:rsidP="002B0A4C">
      <w:r>
        <w:t xml:space="preserve">To write the software Visual Studio will be used as its </w:t>
      </w:r>
      <w:r w:rsidR="00865077">
        <w:t>built-in</w:t>
      </w:r>
      <w:r>
        <w:t xml:space="preserve"> profiling tools will help identify expensive sections of the given code with relative ease.</w:t>
      </w:r>
      <w:r w:rsidR="004E2C02">
        <w:t xml:space="preserve"> The code written will be maintained using Git for version control and is hosted online at Github so issues are tracked well. Obviously as I am writing CUDA code I will be using </w:t>
      </w:r>
      <w:r w:rsidR="00677D30">
        <w:t>the latest version of the CUDA T</w:t>
      </w:r>
      <w:r w:rsidR="004E2C02">
        <w:t>oolkit and I will be using the NSight NVidia Profiler to help profile the CUDA kernels written.</w:t>
      </w:r>
    </w:p>
    <w:p w:rsidR="002B0A4C" w:rsidRPr="001E2AF2" w:rsidRDefault="002B0A4C" w:rsidP="002B0A4C">
      <w:pPr>
        <w:pStyle w:val="ListParagraph"/>
        <w:numPr>
          <w:ilvl w:val="0"/>
          <w:numId w:val="7"/>
        </w:numPr>
        <w:rPr>
          <w:sz w:val="22"/>
        </w:rPr>
      </w:pPr>
      <w:r w:rsidRPr="001E2AF2">
        <w:rPr>
          <w:sz w:val="22"/>
        </w:rPr>
        <w:t>Visual Studio</w:t>
      </w:r>
    </w:p>
    <w:p w:rsidR="002B0A4C" w:rsidRPr="001E2AF2" w:rsidRDefault="002B0A4C" w:rsidP="002B0A4C">
      <w:pPr>
        <w:pStyle w:val="ListParagraph"/>
        <w:numPr>
          <w:ilvl w:val="0"/>
          <w:numId w:val="7"/>
        </w:numPr>
        <w:rPr>
          <w:sz w:val="22"/>
        </w:rPr>
      </w:pPr>
      <w:r w:rsidRPr="001E2AF2">
        <w:rPr>
          <w:sz w:val="22"/>
        </w:rPr>
        <w:t>CUDA Toolkit 8.0</w:t>
      </w:r>
    </w:p>
    <w:p w:rsidR="002B0A4C" w:rsidRPr="001E2AF2" w:rsidRDefault="004E2C02" w:rsidP="004E2C02">
      <w:pPr>
        <w:pStyle w:val="ListParagraph"/>
        <w:numPr>
          <w:ilvl w:val="0"/>
          <w:numId w:val="7"/>
        </w:numPr>
        <w:rPr>
          <w:sz w:val="22"/>
        </w:rPr>
      </w:pPr>
      <w:r>
        <w:rPr>
          <w:sz w:val="22"/>
        </w:rPr>
        <w:t xml:space="preserve">GitBash + </w:t>
      </w:r>
      <w:r w:rsidR="002B0A4C" w:rsidRPr="001E2AF2">
        <w:rPr>
          <w:sz w:val="22"/>
        </w:rPr>
        <w:t>GitHub</w:t>
      </w:r>
    </w:p>
    <w:p w:rsidR="002B0A4C" w:rsidRDefault="002B0A4C" w:rsidP="002B0A4C">
      <w:pPr>
        <w:pStyle w:val="ListParagraph"/>
        <w:numPr>
          <w:ilvl w:val="0"/>
          <w:numId w:val="7"/>
        </w:numPr>
        <w:rPr>
          <w:sz w:val="22"/>
        </w:rPr>
      </w:pPr>
      <w:r w:rsidRPr="001E2AF2">
        <w:rPr>
          <w:sz w:val="22"/>
        </w:rPr>
        <w:t>NSight NVidia Profiler</w:t>
      </w:r>
    </w:p>
    <w:p w:rsidR="002B0A4C" w:rsidRPr="002B0A4C" w:rsidRDefault="002B0A4C" w:rsidP="002B0A4C">
      <w:pPr>
        <w:rPr>
          <w:sz w:val="22"/>
        </w:rPr>
      </w:pPr>
    </w:p>
    <w:p w:rsidR="00653154" w:rsidRDefault="00653154" w:rsidP="00653154">
      <w:pPr>
        <w:pStyle w:val="Heading2"/>
      </w:pPr>
      <w:bookmarkStart w:id="10" w:name="_Toc475312878"/>
      <w:r>
        <w:lastRenderedPageBreak/>
        <w:t>Goals</w:t>
      </w:r>
      <w:bookmarkEnd w:id="10"/>
    </w:p>
    <w:p w:rsidR="00F9032C" w:rsidRDefault="000D7E4F" w:rsidP="00653154">
      <w:r>
        <w:t xml:space="preserve">For the </w:t>
      </w:r>
      <w:r w:rsidR="00865077">
        <w:t>project,</w:t>
      </w:r>
      <w:r>
        <w:t xml:space="preserve"> I set some goals on which I could judge its success. The first goal was to output bit for bit the same image. Accuracy was of incredible important as a faster version is only applicable in real world use if it outputs the same image. Secondly a significant speed improvement is desired, this should be a certainty as the sequential CPU code will not be touched. Finally, the interface for running the program should be the same. Currently the</w:t>
      </w:r>
      <w:r w:rsidR="00E232EE">
        <w:t xml:space="preserve"> program accepts two arguments </w:t>
      </w:r>
      <w:r w:rsidR="00E560CE">
        <w:t>which</w:t>
      </w:r>
      <w:r>
        <w:t xml:space="preserve"> represent width and height for the outputted image, the CUDA port of this program will work in the same way for consistency. Following these goals </w:t>
      </w:r>
      <w:r w:rsidR="00767C59">
        <w:t xml:space="preserve">will result in an executable that </w:t>
      </w:r>
      <w:r w:rsidR="00865077">
        <w:t>behaves</w:t>
      </w:r>
      <w:r w:rsidR="00767C59">
        <w:t xml:space="preserve"> exactly as the original, produces an identical result but do</w:t>
      </w:r>
      <w:r w:rsidR="0098142F">
        <w:t>es so in a fraction of the time thus proving the advantage of CUDA in speeding up intensive applications.</w:t>
      </w:r>
    </w:p>
    <w:p w:rsidR="00B30076" w:rsidRDefault="0098142F" w:rsidP="00124412">
      <w:pPr>
        <w:pStyle w:val="Quote"/>
      </w:pPr>
      <w:r>
        <w:t xml:space="preserve">Identical Image </w:t>
      </w:r>
      <w:r w:rsidR="00B30076">
        <w:t>Output</w:t>
      </w:r>
      <w:r w:rsidR="00124412">
        <w:t xml:space="preserve">- </w:t>
      </w:r>
      <w:r>
        <w:t xml:space="preserve">Large </w:t>
      </w:r>
      <w:r w:rsidR="00B30076">
        <w:t>Speed Improvement</w:t>
      </w:r>
      <w:r w:rsidR="00124412">
        <w:t xml:space="preserve">- </w:t>
      </w:r>
      <w:r w:rsidR="00B30076">
        <w:t>Identical Interface</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653154" w:rsidRDefault="00DF70DE" w:rsidP="00DF70DE">
      <w:pPr>
        <w:pStyle w:val="Heading1"/>
      </w:pPr>
      <w:bookmarkStart w:id="11" w:name="_Toc475312879"/>
      <w:r>
        <w:lastRenderedPageBreak/>
        <w:t>CPU Analysis</w:t>
      </w:r>
      <w:bookmarkEnd w:id="11"/>
    </w:p>
    <w:p w:rsidR="00DF70DE" w:rsidRDefault="00383CBA" w:rsidP="00DF70DE">
      <w:pPr>
        <w:pStyle w:val="Heading2"/>
      </w:pPr>
      <w:bookmarkStart w:id="12" w:name="_Toc475312880"/>
      <w:r>
        <w:t>A</w:t>
      </w:r>
      <w:r w:rsidR="00DF70DE">
        <w:t>nalysis</w:t>
      </w:r>
      <w:bookmarkEnd w:id="12"/>
    </w:p>
    <w:p w:rsidR="003A1E63" w:rsidRDefault="00E62490" w:rsidP="00B74BD4">
      <w:pPr>
        <w:jc w:val="both"/>
      </w:pPr>
      <w:r>
        <w:t xml:space="preserve">My first task </w:t>
      </w:r>
      <w:r w:rsidR="00633D85">
        <w:t>involved</w:t>
      </w:r>
      <w:r>
        <w:t xml:space="preserve"> a quick analysis of the given code to look for immediate performance improvements</w:t>
      </w:r>
      <w:r w:rsidR="00AF13CD">
        <w:t xml:space="preserve"> that could serve as the starting point for the CUDA version</w:t>
      </w:r>
      <w:r w:rsidR="00E654C5">
        <w:t>. One of the first things id</w:t>
      </w:r>
      <w:r w:rsidR="009C3AAA">
        <w:t>entified was a double iteration that was unnecessary.</w:t>
      </w:r>
      <w:r w:rsidR="00DF7378">
        <w:t xml:space="preserve"> </w:t>
      </w:r>
    </w:p>
    <w:bookmarkStart w:id="13" w:name="_MON_1547576867"/>
    <w:bookmarkEnd w:id="13"/>
    <w:p w:rsidR="00E654C5" w:rsidRDefault="00D37C5A" w:rsidP="003A1E63">
      <w:r>
        <w:object w:dxaOrig="10466" w:dyaOrig="13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3pt;height:66pt" o:ole="">
            <v:imagedata r:id="rId15" o:title=""/>
          </v:shape>
          <o:OLEObject Type="Embed" ProgID="Word.OpenDocumentText.12" ShapeID="_x0000_i1025" DrawAspect="Content" ObjectID="_1549360932" r:id="rId16"/>
        </w:object>
      </w:r>
    </w:p>
    <w:p w:rsidR="00E654C5" w:rsidRDefault="00E654C5" w:rsidP="00E654C5">
      <w:pPr>
        <w:jc w:val="both"/>
      </w:pPr>
      <w:r>
        <w:t xml:space="preserve">An unneeded row vector </w:t>
      </w:r>
      <w:r w:rsidR="00C5105F">
        <w:t xml:space="preserve">was also identified which </w:t>
      </w:r>
      <w:r>
        <w:t>wasn’t really needed as all it did was point to</w:t>
      </w:r>
      <w:r w:rsidR="00F86111">
        <w:t xml:space="preserve"> a</w:t>
      </w:r>
      <w:r>
        <w:t xml:space="preserve"> section of the image. While this would have little effect on the original code, once I ported it to CUDA it would mean less memory on the device and fewer calls to the CUDA API</w:t>
      </w:r>
      <w:r w:rsidR="0001086B">
        <w:t xml:space="preserve">. This is because an additional </w:t>
      </w:r>
      <w:r w:rsidR="005E2EF4">
        <w:t xml:space="preserve">row </w:t>
      </w:r>
      <w:r w:rsidR="0001086B">
        <w:t xml:space="preserve">pointers </w:t>
      </w:r>
      <w:r w:rsidR="001018CB">
        <w:t>vector,</w:t>
      </w:r>
      <w:r w:rsidR="005E2EF4">
        <w:t xml:space="preserve"> would ne</w:t>
      </w:r>
      <w:r w:rsidR="00357700">
        <w:t>ed to be allocated and transferred</w:t>
      </w:r>
      <w:r w:rsidR="005E2EF4">
        <w:t xml:space="preserve"> onto device memory</w:t>
      </w:r>
      <w:r>
        <w:t>.</w:t>
      </w:r>
    </w:p>
    <w:bookmarkStart w:id="14" w:name="_MON_1547578364"/>
    <w:bookmarkEnd w:id="14"/>
    <w:p w:rsidR="0069152B" w:rsidRDefault="00D37C5A" w:rsidP="00E654C5">
      <w:pPr>
        <w:jc w:val="both"/>
      </w:pPr>
      <w:r>
        <w:object w:dxaOrig="9360" w:dyaOrig="445">
          <v:shape id="_x0000_i1026" type="#_x0000_t75" style="width:468pt;height:22.5pt" o:ole="">
            <v:imagedata r:id="rId17" o:title=""/>
          </v:shape>
          <o:OLEObject Type="Embed" ProgID="Word.OpenDocumentText.12" ShapeID="_x0000_i1026" DrawAspect="Content" ObjectID="_1549360933" r:id="rId18"/>
        </w:object>
      </w:r>
    </w:p>
    <w:p w:rsidR="0069152B" w:rsidRDefault="0069152B" w:rsidP="0069152B">
      <w:pPr>
        <w:jc w:val="both"/>
      </w:pPr>
      <w:r>
        <w:t xml:space="preserve">Additionally, there was a stack allocated array which at least in debug mode where no optimizations </w:t>
      </w:r>
      <w:r w:rsidR="00753463">
        <w:t>were</w:t>
      </w:r>
      <w:r>
        <w:t xml:space="preserve"> used made the code slower as this array was being allocated every time a </w:t>
      </w:r>
      <w:r w:rsidR="0036020B">
        <w:t>colour</w:t>
      </w:r>
      <w:r>
        <w:t xml:space="preserve"> was set for the image. However as expected it was optimized out when optimization flags were turned on.</w:t>
      </w:r>
      <w:r w:rsidR="00223BEF">
        <w:t xml:space="preserve"> Eit</w:t>
      </w:r>
      <w:r w:rsidR="00A65125">
        <w:t>her way putting this code out</w:t>
      </w:r>
      <w:r w:rsidR="00223BEF">
        <w:t xml:space="preserve"> of the local function scope would be an improvement.</w:t>
      </w:r>
    </w:p>
    <w:bookmarkStart w:id="15" w:name="_MON_1547578333"/>
    <w:bookmarkEnd w:id="15"/>
    <w:p w:rsidR="0069152B" w:rsidRDefault="004B25E1" w:rsidP="0069152B">
      <w:pPr>
        <w:jc w:val="both"/>
      </w:pPr>
      <w:r>
        <w:object w:dxaOrig="9360" w:dyaOrig="2607">
          <v:shape id="_x0000_i1027" type="#_x0000_t75" style="width:468pt;height:131.25pt" o:ole="">
            <v:imagedata r:id="rId19" o:title=""/>
          </v:shape>
          <o:OLEObject Type="Embed" ProgID="Word.OpenDocumentText.12" ShapeID="_x0000_i1027" DrawAspect="Content" ObjectID="_1549360934" r:id="rId20"/>
        </w:object>
      </w:r>
    </w:p>
    <w:p w:rsidR="0069152B" w:rsidRDefault="0069152B" w:rsidP="0069152B">
      <w:pPr>
        <w:jc w:val="both"/>
      </w:pPr>
      <w:r>
        <w:t xml:space="preserve">When writing the file to disk </w:t>
      </w:r>
      <w:r w:rsidR="00BB4036">
        <w:t>it writes it in reverse and writes it</w:t>
      </w:r>
      <w:r>
        <w:t xml:space="preserve"> in chunks. While the image will still need to be saved like this in the CUDA version to match the output for the given code, a much better improvement would be to have the code that generates the image to do it in reverse instead and then it can be directly written to disk rather than writing it in chunks.</w:t>
      </w:r>
    </w:p>
    <w:bookmarkStart w:id="16" w:name="_MON_1548487347"/>
    <w:bookmarkEnd w:id="16"/>
    <w:p w:rsidR="0069152B" w:rsidRDefault="00D37C5A" w:rsidP="0069152B">
      <w:pPr>
        <w:jc w:val="both"/>
      </w:pPr>
      <w:r>
        <w:object w:dxaOrig="9026" w:dyaOrig="1943">
          <v:shape id="_x0000_i1028" type="#_x0000_t75" style="width:451.3pt;height:96.75pt" o:ole="">
            <v:imagedata r:id="rId21" o:title=""/>
          </v:shape>
          <o:OLEObject Type="Embed" ProgID="Word.OpenDocumentText.12" ShapeID="_x0000_i1028" DrawAspect="Content" ObjectID="_1549360935" r:id="rId22"/>
        </w:object>
      </w:r>
    </w:p>
    <w:p w:rsidR="00DC2BBA" w:rsidRDefault="00DC2BBA" w:rsidP="0069152B">
      <w:pPr>
        <w:jc w:val="both"/>
      </w:pPr>
      <w:r>
        <w:t xml:space="preserve">In </w:t>
      </w:r>
      <w:r w:rsidR="002F45AC">
        <w:t>areas,</w:t>
      </w:r>
      <w:r>
        <w:t xml:space="preserve"> there </w:t>
      </w:r>
      <w:r w:rsidR="00B50DD7">
        <w:t>were</w:t>
      </w:r>
      <w:r>
        <w:t xml:space="preserve"> a lot of hard written math code that could be </w:t>
      </w:r>
      <w:r w:rsidR="004B25E1">
        <w:t xml:space="preserve">made </w:t>
      </w:r>
      <w:r>
        <w:t>more readable</w:t>
      </w:r>
      <w:r w:rsidR="00A4376D">
        <w:t xml:space="preserve"> by using standard math functions</w:t>
      </w:r>
      <w:r>
        <w:t xml:space="preserve"> and there were some areas where values could be pre-calculated resulting in less computations.</w:t>
      </w:r>
      <w:r w:rsidR="004B25E1">
        <w:t xml:space="preserve"> Not expecting any massive gains from this but more readable code and less operations is always </w:t>
      </w:r>
      <w:r w:rsidR="00BB4036">
        <w:t>advantageous</w:t>
      </w:r>
      <w:r w:rsidR="004B25E1">
        <w:t>.</w:t>
      </w:r>
    </w:p>
    <w:bookmarkStart w:id="17" w:name="_MON_1549029146"/>
    <w:bookmarkEnd w:id="17"/>
    <w:p w:rsidR="00DC2BBA" w:rsidRDefault="002767A1" w:rsidP="0069152B">
      <w:pPr>
        <w:jc w:val="both"/>
      </w:pPr>
      <w:r>
        <w:object w:dxaOrig="9026" w:dyaOrig="836">
          <v:shape id="_x0000_i1029" type="#_x0000_t75" style="width:451.3pt;height:41.25pt" o:ole="">
            <v:imagedata r:id="rId23" o:title=""/>
          </v:shape>
          <o:OLEObject Type="Embed" ProgID="Word.OpenDocumentText.12" ShapeID="_x0000_i1029" DrawAspect="Content" ObjectID="_1549360936" r:id="rId24"/>
        </w:object>
      </w:r>
    </w:p>
    <w:p w:rsidR="0069152B" w:rsidRDefault="0069152B" w:rsidP="0069152B">
      <w:pPr>
        <w:jc w:val="both"/>
      </w:pPr>
      <w:r>
        <w:lastRenderedPageBreak/>
        <w:t>Finally, there was some missing if blocks which could have stop unneeded code from executing.</w:t>
      </w:r>
      <w:r w:rsidR="00100C04">
        <w:t xml:space="preserve"> In the below code i</w:t>
      </w:r>
      <w:r>
        <w:t xml:space="preserve">f the first </w:t>
      </w:r>
      <w:r w:rsidRPr="00754BD0">
        <w:rPr>
          <w:rStyle w:val="Emphasis"/>
          <w:b/>
          <w:i/>
        </w:rPr>
        <w:t>if</w:t>
      </w:r>
      <w:r>
        <w:t xml:space="preserve"> statement validates to true it does not need evaluate the second </w:t>
      </w:r>
      <w:r w:rsidRPr="005025E5">
        <w:rPr>
          <w:rStyle w:val="Emphasis"/>
          <w:b/>
          <w:i/>
        </w:rPr>
        <w:t>if</w:t>
      </w:r>
      <w:r>
        <w:t xml:space="preserve"> statement or enter the </w:t>
      </w:r>
      <w:r w:rsidRPr="00157822">
        <w:rPr>
          <w:rStyle w:val="Emphasis"/>
          <w:b/>
          <w:i/>
        </w:rPr>
        <w:t>do while</w:t>
      </w:r>
      <w:r>
        <w:t xml:space="preserve"> block</w:t>
      </w:r>
      <w:r w:rsidR="002226A6">
        <w:t xml:space="preserve"> </w:t>
      </w:r>
      <w:r w:rsidR="007D3418">
        <w:t xml:space="preserve">as if </w:t>
      </w:r>
      <w:r w:rsidR="007D3418" w:rsidRPr="00560E7A">
        <w:rPr>
          <w:rStyle w:val="Emphasis"/>
          <w:b/>
          <w:i/>
        </w:rPr>
        <w:t>iter</w:t>
      </w:r>
      <w:r w:rsidR="007D3418">
        <w:t xml:space="preserve"> is either 255 or 0 the output is a black pixel</w:t>
      </w:r>
      <w:r>
        <w:t>.</w:t>
      </w:r>
      <w:r w:rsidR="007D3418">
        <w:t xml:space="preserve"> </w:t>
      </w:r>
      <w:r w:rsidR="00323D2D">
        <w:t>So,</w:t>
      </w:r>
      <w:r w:rsidR="007D3418">
        <w:t xml:space="preserve"> by avoiding these unneeded computations we can make the code more efficient.</w:t>
      </w:r>
      <w:r>
        <w:t xml:space="preserve"> While a tiny improvement it is, it is a small improvement that could go a long way.</w:t>
      </w:r>
    </w:p>
    <w:bookmarkStart w:id="18" w:name="_MON_1547579604"/>
    <w:bookmarkEnd w:id="18"/>
    <w:p w:rsidR="0069152B" w:rsidRDefault="002226A6" w:rsidP="0069152B">
      <w:pPr>
        <w:jc w:val="both"/>
      </w:pPr>
      <w:r>
        <w:object w:dxaOrig="9026" w:dyaOrig="2614">
          <v:shape id="_x0000_i1030" type="#_x0000_t75" style="width:451.3pt;height:131.2pt" o:ole="">
            <v:imagedata r:id="rId25" o:title=""/>
          </v:shape>
          <o:OLEObject Type="Embed" ProgID="Word.OpenDocumentText.12" ShapeID="_x0000_i1030" DrawAspect="Content" ObjectID="_1549360937" r:id="rId26"/>
        </w:object>
      </w:r>
    </w:p>
    <w:p w:rsidR="00DF70DE" w:rsidRDefault="00383CBA" w:rsidP="00DF70DE">
      <w:pPr>
        <w:pStyle w:val="Heading2"/>
      </w:pPr>
      <w:bookmarkStart w:id="19" w:name="_Toc475312881"/>
      <w:r>
        <w:t>T</w:t>
      </w:r>
      <w:r w:rsidR="00DF70DE">
        <w:t>imings</w:t>
      </w:r>
      <w:bookmarkEnd w:id="19"/>
    </w:p>
    <w:p w:rsidR="003A1E63" w:rsidRDefault="00127C23" w:rsidP="00B74BD4">
      <w:pPr>
        <w:jc w:val="both"/>
      </w:pPr>
      <w:r>
        <w:t xml:space="preserve">For </w:t>
      </w:r>
      <w:r w:rsidR="00323D2D">
        <w:t>timings,</w:t>
      </w:r>
      <w:r>
        <w:t xml:space="preserve"> I took each function and benchmarked it with various image siz</w:t>
      </w:r>
      <w:r w:rsidR="008A79F4">
        <w:t xml:space="preserve">es and took the average from ten </w:t>
      </w:r>
      <w:r>
        <w:t xml:space="preserve">runs of the function. All </w:t>
      </w:r>
      <w:r w:rsidR="00FD47B2">
        <w:t>optimizations</w:t>
      </w:r>
      <w:r>
        <w:t xml:space="preserve"> were turned on</w:t>
      </w:r>
      <w:r w:rsidR="00FD47B2">
        <w:t xml:space="preserve"> and was compiled as a 64bit executable. Below you can find the breakdown of the results.</w:t>
      </w:r>
      <w:r w:rsidR="00EC53E3">
        <w:t xml:space="preserve"> As we can see</w:t>
      </w:r>
      <w:r w:rsidR="00323D2D">
        <w:t>,</w:t>
      </w:r>
      <w:r w:rsidR="00EC53E3">
        <w:t xml:space="preserve"> the most expensive parts of the application are the </w:t>
      </w:r>
      <w:r w:rsidR="00EC53E3" w:rsidRPr="00B74BD4">
        <w:rPr>
          <w:rStyle w:val="Emphasis"/>
          <w:b/>
          <w:i/>
        </w:rPr>
        <w:t>calc_mandel</w:t>
      </w:r>
      <w:r w:rsidR="00EC53E3">
        <w:t xml:space="preserve"> function and the </w:t>
      </w:r>
      <w:r w:rsidR="00EC53E3" w:rsidRPr="00B74BD4">
        <w:rPr>
          <w:rStyle w:val="Emphasis"/>
          <w:b/>
          <w:i/>
        </w:rPr>
        <w:t>screen_dump</w:t>
      </w:r>
      <w:r w:rsidR="00EC53E3">
        <w:t xml:space="preserve"> function as expected. With </w:t>
      </w:r>
      <w:r w:rsidR="00D52F31">
        <w:t>these assumptions</w:t>
      </w:r>
      <w:r w:rsidR="00EC53E3">
        <w:t xml:space="preserve"> proven correct and backed up by</w:t>
      </w:r>
      <w:r w:rsidR="00BA2FB2">
        <w:t xml:space="preserve"> sufficient evidence I then went</w:t>
      </w:r>
      <w:r w:rsidR="00EC53E3">
        <w:t xml:space="preserve"> to profile the code</w:t>
      </w:r>
      <w:r w:rsidR="002B404A">
        <w:t>. The aim was to find</w:t>
      </w:r>
      <w:r w:rsidR="00EC53E3">
        <w:t xml:space="preserve"> the most expensive sections of the code to have an idea of the gains to be made by the enhancements I had identified earlier.</w:t>
      </w:r>
    </w:p>
    <w:p w:rsidR="00246750" w:rsidRDefault="00FD47B2" w:rsidP="003A1E63">
      <w:r>
        <w:rPr>
          <w:noProof/>
          <w:lang w:eastAsia="en-GB"/>
        </w:rPr>
        <w:drawing>
          <wp:inline distT="0" distB="0" distL="0" distR="0" wp14:anchorId="182900E6" wp14:editId="78143D4F">
            <wp:extent cx="6858000" cy="4582795"/>
            <wp:effectExtent l="0" t="0" r="0" b="825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B74BD4" w:rsidRDefault="00B74BD4" w:rsidP="003A1E63"/>
    <w:p w:rsidR="00DF70DE" w:rsidRDefault="00383CBA" w:rsidP="00DF70DE">
      <w:pPr>
        <w:pStyle w:val="Heading2"/>
      </w:pPr>
      <w:bookmarkStart w:id="20" w:name="_Toc475312882"/>
      <w:r>
        <w:lastRenderedPageBreak/>
        <w:t>P</w:t>
      </w:r>
      <w:r w:rsidR="00DF70DE">
        <w:t>rofiling</w:t>
      </w:r>
      <w:bookmarkEnd w:id="20"/>
    </w:p>
    <w:p w:rsidR="00B74BD4" w:rsidRPr="00B74BD4" w:rsidRDefault="00B74BD4" w:rsidP="00875AC8">
      <w:pPr>
        <w:jc w:val="both"/>
      </w:pPr>
      <w:r>
        <w:t>To profile the sequential code, I was relying on the profiling tools inside Visual Studio. Not only do they present a nice report breaking down the function timings but it also highlights the code in the editor which is handy.</w:t>
      </w:r>
      <w:r w:rsidR="00F966A7">
        <w:t xml:space="preserve"> Running the given code through the profiler produced predictable results.</w:t>
      </w:r>
    </w:p>
    <w:p w:rsidR="00770C80" w:rsidRDefault="00770C80" w:rsidP="00770C80">
      <w:pPr>
        <w:pStyle w:val="Heading3"/>
      </w:pPr>
      <w:bookmarkStart w:id="21" w:name="_Toc475312883"/>
      <w:r>
        <w:t>Sequential Bottleneck</w:t>
      </w:r>
      <w:bookmarkEnd w:id="21"/>
    </w:p>
    <w:p w:rsidR="00F966A7" w:rsidRDefault="00A10B28" w:rsidP="00F966A7">
      <w:pPr>
        <w:jc w:val="both"/>
      </w:pPr>
      <w:r>
        <w:rPr>
          <w:noProof/>
          <w:lang w:eastAsia="en-GB"/>
        </w:rPr>
        <w:drawing>
          <wp:anchor distT="0" distB="0" distL="114300" distR="114300" simplePos="0" relativeHeight="251667456" behindDoc="0" locked="0" layoutInCell="1" allowOverlap="1" wp14:anchorId="3B810406" wp14:editId="5F842BA0">
            <wp:simplePos x="0" y="0"/>
            <wp:positionH relativeFrom="page">
              <wp:align>right</wp:align>
            </wp:positionH>
            <wp:positionV relativeFrom="paragraph">
              <wp:posOffset>116840</wp:posOffset>
            </wp:positionV>
            <wp:extent cx="3765550" cy="2037498"/>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765550" cy="2037498"/>
                    </a:xfrm>
                    <a:prstGeom prst="rect">
                      <a:avLst/>
                    </a:prstGeom>
                  </pic:spPr>
                </pic:pic>
              </a:graphicData>
            </a:graphic>
            <wp14:sizeRelH relativeFrom="margin">
              <wp14:pctWidth>0</wp14:pctWidth>
            </wp14:sizeRelH>
            <wp14:sizeRelV relativeFrom="margin">
              <wp14:pctHeight>0</wp14:pctHeight>
            </wp14:sizeRelV>
          </wp:anchor>
        </w:drawing>
      </w:r>
      <w:r w:rsidR="00F966A7">
        <w:t>The biggest bottleneck</w:t>
      </w:r>
      <w:r w:rsidR="003C4ACA">
        <w:t xml:space="preserve"> identified</w:t>
      </w:r>
      <w:r w:rsidR="00F966A7">
        <w:t xml:space="preserve"> is what I am calling the ‘Sequential Bottleneck’. The issue is that code highlighted on the right is performed sequentially</w:t>
      </w:r>
      <w:r w:rsidR="003C4ACA">
        <w:t xml:space="preserve"> for each pixel in an image</w:t>
      </w:r>
      <w:r w:rsidR="00F966A7">
        <w:t xml:space="preserve">. However, as it doesn’t reply on input data or adjacent elements in the image it is perfectly </w:t>
      </w:r>
      <w:r w:rsidR="003C4ACA">
        <w:t>possible to do this operation in</w:t>
      </w:r>
      <w:r w:rsidR="00F966A7">
        <w:t xml:space="preserve"> parallel rather than sequentially. It also explains why the program doesn’t scale well</w:t>
      </w:r>
      <w:r w:rsidR="003C4ACA">
        <w:t xml:space="preserve"> as the number of operations scale exponentially with larger image sizes</w:t>
      </w:r>
      <w:r w:rsidR="00F966A7">
        <w:t xml:space="preserve">. For a 256x256 </w:t>
      </w:r>
      <w:r w:rsidR="003C4ACA">
        <w:t>image this operation is executed</w:t>
      </w:r>
      <w:r w:rsidR="00F966A7">
        <w:t xml:space="preserve"> </w:t>
      </w:r>
      <w:r w:rsidR="00F966A7" w:rsidRPr="00F966A7">
        <w:t>196608</w:t>
      </w:r>
      <w:r w:rsidR="00F966A7">
        <w:t xml:space="preserve"> times but for a 4096x4096 image this is </w:t>
      </w:r>
      <w:r w:rsidR="00F966A7" w:rsidRPr="00F966A7">
        <w:t>16777216</w:t>
      </w:r>
      <w:r w:rsidR="00F966A7">
        <w:t xml:space="preserve"> times. With the code ported to CUDA we will be able to </w:t>
      </w:r>
      <w:r w:rsidR="00F966A7" w:rsidRPr="00F966A7">
        <w:t xml:space="preserve">parallelize </w:t>
      </w:r>
      <w:r w:rsidR="00F966A7">
        <w:t>this operation and no longer be bound by this limitation.</w:t>
      </w:r>
    </w:p>
    <w:p w:rsidR="00EF4588" w:rsidRDefault="00770C80" w:rsidP="00770C80">
      <w:pPr>
        <w:pStyle w:val="Heading3"/>
      </w:pPr>
      <w:bookmarkStart w:id="22" w:name="_Toc475312884"/>
      <w:r>
        <w:t>Double Iteration</w:t>
      </w:r>
      <w:bookmarkEnd w:id="22"/>
    </w:p>
    <w:p w:rsidR="003A1E63" w:rsidRDefault="0072456B" w:rsidP="007D2FF7">
      <w:pPr>
        <w:jc w:val="both"/>
      </w:pPr>
      <w:r>
        <w:rPr>
          <w:noProof/>
          <w:lang w:eastAsia="en-GB"/>
        </w:rPr>
        <w:drawing>
          <wp:anchor distT="0" distB="0" distL="114300" distR="114300" simplePos="0" relativeHeight="251668480" behindDoc="1" locked="0" layoutInCell="1" allowOverlap="1" wp14:anchorId="6C8A83F8" wp14:editId="18F5C20C">
            <wp:simplePos x="0" y="0"/>
            <wp:positionH relativeFrom="column">
              <wp:posOffset>3517900</wp:posOffset>
            </wp:positionH>
            <wp:positionV relativeFrom="paragraph">
              <wp:posOffset>79375</wp:posOffset>
            </wp:positionV>
            <wp:extent cx="3287395" cy="1612900"/>
            <wp:effectExtent l="0" t="0" r="8255" b="6350"/>
            <wp:wrapTight wrapText="bothSides">
              <wp:wrapPolygon edited="0">
                <wp:start x="0" y="0"/>
                <wp:lineTo x="0" y="21430"/>
                <wp:lineTo x="21529" y="21430"/>
                <wp:lineTo x="215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287395" cy="1612900"/>
                    </a:xfrm>
                    <a:prstGeom prst="rect">
                      <a:avLst/>
                    </a:prstGeom>
                  </pic:spPr>
                </pic:pic>
              </a:graphicData>
            </a:graphic>
            <wp14:sizeRelH relativeFrom="margin">
              <wp14:pctWidth>0</wp14:pctWidth>
            </wp14:sizeRelH>
            <wp14:sizeRelV relativeFrom="margin">
              <wp14:pctHeight>0</wp14:pctHeight>
            </wp14:sizeRelV>
          </wp:anchor>
        </w:drawing>
      </w:r>
      <w:r w:rsidR="003C4ACA">
        <w:t xml:space="preserve">Another big bottleneck that came up in the profiler was the double iteration </w:t>
      </w:r>
      <w:r w:rsidR="00DC20AE">
        <w:t>behaviour</w:t>
      </w:r>
      <w:r w:rsidR="003C4ACA">
        <w:t xml:space="preserve"> of the code that will perform two loops across a given image. The first loop calculates the index for a </w:t>
      </w:r>
      <w:r w:rsidR="00DC20AE">
        <w:t>colour</w:t>
      </w:r>
      <w:r w:rsidR="003C4ACA">
        <w:t xml:space="preserve"> from a map</w:t>
      </w:r>
      <w:r w:rsidR="00DC20AE">
        <w:t>. T</w:t>
      </w:r>
      <w:r w:rsidR="003C4ACA">
        <w:t xml:space="preserve">he next loop then goes through the image again and assigns it a </w:t>
      </w:r>
      <w:r w:rsidR="00DC20AE">
        <w:t>colour</w:t>
      </w:r>
      <w:r w:rsidR="003C4ACA">
        <w:t xml:space="preserve"> from the map based on the value currently contained within that pixel which is the index from the first loop.</w:t>
      </w:r>
      <w:r w:rsidR="00875AC8">
        <w:t xml:space="preserve"> Obviously these two loops can be merged and by doing so we will see a large gain in performance.</w:t>
      </w:r>
    </w:p>
    <w:p w:rsidR="00A05E6B" w:rsidRDefault="00A05E6B" w:rsidP="00A05E6B">
      <w:pPr>
        <w:pStyle w:val="Heading3"/>
      </w:pPr>
      <w:bookmarkStart w:id="23" w:name="_Toc475312885"/>
      <w:r>
        <w:t>File Chunks</w:t>
      </w:r>
      <w:bookmarkEnd w:id="23"/>
    </w:p>
    <w:p w:rsidR="00896651" w:rsidRDefault="009E2811" w:rsidP="007D2FF7">
      <w:pPr>
        <w:jc w:val="both"/>
      </w:pPr>
      <w:r>
        <w:rPr>
          <w:noProof/>
          <w:lang w:eastAsia="en-GB"/>
        </w:rPr>
        <w:drawing>
          <wp:anchor distT="0" distB="0" distL="114300" distR="114300" simplePos="0" relativeHeight="251669504" behindDoc="1" locked="0" layoutInCell="1" allowOverlap="1" wp14:anchorId="27221111" wp14:editId="60F57052">
            <wp:simplePos x="0" y="0"/>
            <wp:positionH relativeFrom="margin">
              <wp:posOffset>3510915</wp:posOffset>
            </wp:positionH>
            <wp:positionV relativeFrom="paragraph">
              <wp:posOffset>140970</wp:posOffset>
            </wp:positionV>
            <wp:extent cx="3538220" cy="1275715"/>
            <wp:effectExtent l="0" t="0" r="508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38220" cy="1275715"/>
                    </a:xfrm>
                    <a:prstGeom prst="rect">
                      <a:avLst/>
                    </a:prstGeom>
                  </pic:spPr>
                </pic:pic>
              </a:graphicData>
            </a:graphic>
            <wp14:sizeRelH relativeFrom="margin">
              <wp14:pctWidth>0</wp14:pctWidth>
            </wp14:sizeRelH>
            <wp14:sizeRelV relativeFrom="margin">
              <wp14:pctHeight>0</wp14:pctHeight>
            </wp14:sizeRelV>
          </wp:anchor>
        </w:drawing>
      </w:r>
      <w:r w:rsidR="0072456B">
        <w:t xml:space="preserve">The final bottleneck found in the application was due to how the file was being written to disk. In the given </w:t>
      </w:r>
      <w:r w:rsidR="00DC20AE">
        <w:t>code,</w:t>
      </w:r>
      <w:r w:rsidR="0072456B">
        <w:t xml:space="preserve"> the</w:t>
      </w:r>
      <w:r w:rsidR="00F70312">
        <w:t xml:space="preserve"> output</w:t>
      </w:r>
      <w:r w:rsidR="0072456B">
        <w:t xml:space="preserve"> image</w:t>
      </w:r>
      <w:r w:rsidR="007020EE">
        <w:t xml:space="preserve"> is</w:t>
      </w:r>
      <w:r w:rsidR="00F70312">
        <w:t xml:space="preserve"> in</w:t>
      </w:r>
      <w:r w:rsidR="007020EE">
        <w:t xml:space="preserve"> reverse with each row being written </w:t>
      </w:r>
      <w:r w:rsidR="00F70312">
        <w:t xml:space="preserve">individually </w:t>
      </w:r>
      <w:r w:rsidR="007020EE">
        <w:t xml:space="preserve">rather than the entire </w:t>
      </w:r>
      <w:r w:rsidR="00F70312">
        <w:t>image</w:t>
      </w:r>
      <w:r w:rsidR="007020EE">
        <w:t xml:space="preserve"> being flushed in one call. It would be much faster just to write the entire image to disk rather than just write each row individual</w:t>
      </w:r>
      <w:r w:rsidR="00CB108E">
        <w:t>ly</w:t>
      </w:r>
      <w:r w:rsidR="007020EE">
        <w:t xml:space="preserve"> till the full image has been written.</w:t>
      </w:r>
    </w:p>
    <w:p w:rsidR="00896651" w:rsidRDefault="007020EE" w:rsidP="007D2FF7">
      <w:pPr>
        <w:jc w:val="both"/>
      </w:pPr>
      <w:r>
        <w:t xml:space="preserve">This however brought about a problem. While the image looked the same if you were to write the entire image at once instead of reversing it, it was not. Doing a simple binary check on the output reveals that the output image is not mirrored horizontally. </w:t>
      </w:r>
      <w:r w:rsidR="00DC20AE">
        <w:t>Thus,</w:t>
      </w:r>
      <w:r>
        <w:t xml:space="preserve"> to ensure the output remains the same while writing the image in one go, the given code will need to be adapted so it calculates the flipped image and write</w:t>
      </w:r>
      <w:r w:rsidR="00313502">
        <w:t>s</w:t>
      </w:r>
      <w:r>
        <w:t xml:space="preserve"> that to disk rather than the normal image then write it to disk </w:t>
      </w:r>
      <w:r w:rsidR="0098213E">
        <w:t>reversed</w:t>
      </w:r>
      <w:r>
        <w:t>.</w:t>
      </w:r>
      <w:r w:rsidR="009D0528">
        <w:t xml:space="preserve"> By doing so we will remove this small bottleneck and instead of writing rows individually to disk</w:t>
      </w:r>
      <w:r w:rsidR="00DC20AE">
        <w:t>,</w:t>
      </w:r>
      <w:r w:rsidR="009D0528">
        <w:t xml:space="preserve"> do it all in one go which will certainly be faster</w:t>
      </w:r>
      <w:r w:rsidR="00F70312">
        <w:t xml:space="preserve"> while maintaining an identical output to the original code</w:t>
      </w:r>
      <w:r w:rsidR="009D0528">
        <w:t>.</w:t>
      </w:r>
    </w:p>
    <w:p w:rsidR="009D0528" w:rsidRDefault="009D0528" w:rsidP="009D0528">
      <w:pPr>
        <w:pStyle w:val="Heading3"/>
      </w:pPr>
      <w:bookmarkStart w:id="24" w:name="_Toc475312886"/>
      <w:r>
        <w:t>Action</w:t>
      </w:r>
      <w:r w:rsidR="00A263EA">
        <w:t xml:space="preserve"> Taken</w:t>
      </w:r>
      <w:bookmarkEnd w:id="24"/>
    </w:p>
    <w:p w:rsidR="0024045D" w:rsidRPr="009D0528" w:rsidRDefault="009D0528" w:rsidP="007D2FF7">
      <w:pPr>
        <w:jc w:val="both"/>
      </w:pPr>
      <w:r>
        <w:t xml:space="preserve">With these bottlenecks identified they would be removed in the CUDA port through the following steps. First the sequential bottleneck would be solved by parallelizing the calculation of each </w:t>
      </w:r>
      <w:r w:rsidR="003447D6">
        <w:t>pixel’s</w:t>
      </w:r>
      <w:r>
        <w:t xml:space="preserve"> value. The double iteration would be solved by merging the two loops into one. </w:t>
      </w:r>
      <w:r w:rsidR="003447D6">
        <w:t>Finally, when writing the output, it would be done in one go by calculating the image in reverse so it doesn’t need to be written in reverse</w:t>
      </w:r>
      <w:r w:rsidR="002E33F3">
        <w:t xml:space="preserve"> in chunks</w:t>
      </w:r>
      <w:r w:rsidR="003447D6">
        <w:t>.</w:t>
      </w:r>
    </w:p>
    <w:p w:rsidR="00DF70DE" w:rsidRDefault="00DF70DE" w:rsidP="00DF70DE">
      <w:pPr>
        <w:pStyle w:val="Heading1"/>
      </w:pPr>
      <w:bookmarkStart w:id="25" w:name="_Toc475312887"/>
      <w:r>
        <w:lastRenderedPageBreak/>
        <w:t>GPU Implementation</w:t>
      </w:r>
      <w:bookmarkEnd w:id="25"/>
    </w:p>
    <w:p w:rsidR="00DF70DE" w:rsidRDefault="004F0EDB" w:rsidP="00DF70DE">
      <w:pPr>
        <w:pStyle w:val="Heading2"/>
      </w:pPr>
      <w:bookmarkStart w:id="26" w:name="_Toc475312888"/>
      <w:r>
        <w:t>P</w:t>
      </w:r>
      <w:r w:rsidR="00DF70DE">
        <w:t>ort</w:t>
      </w:r>
      <w:r>
        <w:t xml:space="preserve"> O</w:t>
      </w:r>
      <w:r w:rsidR="00DF70DE">
        <w:t>verview</w:t>
      </w:r>
      <w:bookmarkEnd w:id="26"/>
    </w:p>
    <w:p w:rsidR="009944FA" w:rsidRDefault="009944FA" w:rsidP="009944FA">
      <w:pPr>
        <w:pStyle w:val="Heading3"/>
      </w:pPr>
      <w:bookmarkStart w:id="27" w:name="_Toc475312889"/>
      <w:r>
        <w:t>Memory</w:t>
      </w:r>
      <w:bookmarkEnd w:id="27"/>
    </w:p>
    <w:p w:rsidR="009C6D4A" w:rsidRDefault="009C6D4A" w:rsidP="00E0208A">
      <w:pPr>
        <w:jc w:val="both"/>
      </w:pPr>
      <w:r>
        <w:t xml:space="preserve">The first part of the port </w:t>
      </w:r>
      <w:r w:rsidR="00B97A29">
        <w:t>involved</w:t>
      </w:r>
      <w:r>
        <w:t xml:space="preserve"> taking data that would need to be accessed on the device</w:t>
      </w:r>
      <w:r w:rsidR="00EE642B">
        <w:t xml:space="preserve"> via a kernel</w:t>
      </w:r>
      <w:r>
        <w:t xml:space="preserve"> and making it available.</w:t>
      </w:r>
      <w:r w:rsidR="00937C74">
        <w:t xml:space="preserve"> This is because all memory that is accessed by the GPU must be in device memory, so any traditional memory in the host needs to be transferred.</w:t>
      </w:r>
      <w:r>
        <w:t xml:space="preserve"> This was done just by making the data constant memory. This would yield benefits as constant memory is always cached allowing for fast reads on the device</w:t>
      </w:r>
      <w:r w:rsidR="00E14D70">
        <w:t xml:space="preserve"> and it </w:t>
      </w:r>
      <w:r w:rsidR="00EB26C9">
        <w:t xml:space="preserve">doesn’t need to be transferred via </w:t>
      </w:r>
      <w:r w:rsidR="00EB26C9" w:rsidRPr="00EB26C9">
        <w:rPr>
          <w:rStyle w:val="Emphasis"/>
          <w:b/>
          <w:i/>
        </w:rPr>
        <w:t>cudaMemcpy</w:t>
      </w:r>
      <w:r w:rsidR="00EB26C9">
        <w:t xml:space="preserve"> calls</w:t>
      </w:r>
      <w:r>
        <w:t xml:space="preserve">. </w:t>
      </w:r>
    </w:p>
    <w:bookmarkStart w:id="28" w:name="_MON_1548532103"/>
    <w:bookmarkEnd w:id="28"/>
    <w:p w:rsidR="009C6D4A" w:rsidRDefault="00F95F20" w:rsidP="009C6D4A">
      <w:r>
        <w:object w:dxaOrig="9026" w:dyaOrig="1503">
          <v:shape id="_x0000_i1031" type="#_x0000_t75" style="width:451.3pt;height:75.75pt" o:ole="">
            <v:imagedata r:id="rId31" o:title=""/>
          </v:shape>
          <o:OLEObject Type="Embed" ProgID="Word.OpenDocumentText.12" ShapeID="_x0000_i1031" DrawAspect="Content" ObjectID="_1549360938" r:id="rId32"/>
        </w:object>
      </w:r>
    </w:p>
    <w:p w:rsidR="005B03F3" w:rsidRDefault="00F247E0" w:rsidP="00E0208A">
      <w:pPr>
        <w:jc w:val="both"/>
      </w:pPr>
      <w:r>
        <w:t>Additionally, global memory was</w:t>
      </w:r>
      <w:r w:rsidR="005B03F3">
        <w:t xml:space="preserve"> allocated which is used to store the image that will then be written to disk. I use my own little helper class to help manage this for me. But what it does is very simple. It allocates global memory the</w:t>
      </w:r>
      <w:r w:rsidR="00D2051F">
        <w:t>n</w:t>
      </w:r>
      <w:r w:rsidR="005B03F3">
        <w:t xml:space="preserve"> sets a default value for it</w:t>
      </w:r>
      <w:r w:rsidR="00D80C73">
        <w:t xml:space="preserve"> and cleans it all up once the object is destroyed</w:t>
      </w:r>
      <w:r w:rsidR="005B03F3">
        <w:t>.</w:t>
      </w:r>
      <w:r w:rsidR="00F8478D">
        <w:t xml:space="preserve"> Basic C style arrays were abandoned in </w:t>
      </w:r>
      <w:r w:rsidR="001F5D51">
        <w:t>favour</w:t>
      </w:r>
      <w:r w:rsidR="00F8478D">
        <w:t xml:space="preserve"> of a standard C++ vector which would handle both allocation and deletion for me</w:t>
      </w:r>
      <w:r w:rsidR="000F00D1">
        <w:t xml:space="preserve"> on the host</w:t>
      </w:r>
      <w:r w:rsidR="00F8478D">
        <w:t>.</w:t>
      </w:r>
      <w:r w:rsidR="005B03F3">
        <w:t xml:space="preserve"> </w:t>
      </w:r>
    </w:p>
    <w:bookmarkStart w:id="29" w:name="_MON_1548532642"/>
    <w:bookmarkEnd w:id="29"/>
    <w:p w:rsidR="005B03F3" w:rsidRPr="009C6D4A" w:rsidRDefault="006141F4" w:rsidP="009C6D4A">
      <w:r>
        <w:object w:dxaOrig="9026" w:dyaOrig="1058">
          <v:shape id="_x0000_i1032" type="#_x0000_t75" style="width:451.3pt;height:53.25pt" o:ole="">
            <v:imagedata r:id="rId33" o:title=""/>
          </v:shape>
          <o:OLEObject Type="Embed" ProgID="Word.OpenDocumentText.12" ShapeID="_x0000_i1032" DrawAspect="Content" ObjectID="_1549360939" r:id="rId34"/>
        </w:object>
      </w:r>
    </w:p>
    <w:p w:rsidR="009944FA" w:rsidRDefault="009944FA" w:rsidP="009944FA">
      <w:pPr>
        <w:pStyle w:val="Heading3"/>
      </w:pPr>
      <w:bookmarkStart w:id="30" w:name="_Toc475312890"/>
      <w:r>
        <w:t>Kernel</w:t>
      </w:r>
      <w:bookmarkEnd w:id="30"/>
    </w:p>
    <w:p w:rsidR="009C6D4A" w:rsidRDefault="009C6D4A" w:rsidP="00E0208A">
      <w:pPr>
        <w:jc w:val="both"/>
      </w:pPr>
      <w:r>
        <w:t xml:space="preserve">The key section of the port was to parallelize the operation that calculates the output </w:t>
      </w:r>
      <w:r w:rsidR="004E0F91">
        <w:t>colour</w:t>
      </w:r>
      <w:r>
        <w:t xml:space="preserve"> so instead of sequentially calculating each pixel </w:t>
      </w:r>
      <w:r w:rsidR="00332D6A">
        <w:t>it</w:t>
      </w:r>
      <w:r>
        <w:t xml:space="preserve"> </w:t>
      </w:r>
      <w:r w:rsidR="00332D6A">
        <w:t>can now</w:t>
      </w:r>
      <w:r>
        <w:t xml:space="preserve"> be done in parallel resulting large performance gains. The kernel is very si</w:t>
      </w:r>
      <w:r w:rsidR="0039238D">
        <w:t xml:space="preserve">mple </w:t>
      </w:r>
      <w:r>
        <w:t>it generates an index for the section of the Mandelbrot set it will work on</w:t>
      </w:r>
      <w:r w:rsidR="004E0F91">
        <w:t>. O</w:t>
      </w:r>
      <w:r w:rsidR="00332D6A">
        <w:t xml:space="preserve">nce it has calculated the </w:t>
      </w:r>
      <w:r w:rsidR="00AF51C3">
        <w:t>value it</w:t>
      </w:r>
      <w:r w:rsidR="00332D6A">
        <w:t xml:space="preserve"> stores this in the device memory explained above</w:t>
      </w:r>
      <w:r>
        <w:t xml:space="preserve">. </w:t>
      </w:r>
    </w:p>
    <w:bookmarkStart w:id="31" w:name="_MON_1548532363"/>
    <w:bookmarkEnd w:id="31"/>
    <w:p w:rsidR="009C6D4A" w:rsidRPr="009C6D4A" w:rsidRDefault="006141F4" w:rsidP="009C6D4A">
      <w:r>
        <w:object w:dxaOrig="9026" w:dyaOrig="1726">
          <v:shape id="_x0000_i1033" type="#_x0000_t75" style="width:451.3pt;height:86.2pt" o:ole="">
            <v:imagedata r:id="rId35" o:title=""/>
          </v:shape>
          <o:OLEObject Type="Embed" ProgID="Word.OpenDocumentText.12" ShapeID="_x0000_i1033" DrawAspect="Content" ObjectID="_1549360940" r:id="rId36"/>
        </w:object>
      </w:r>
    </w:p>
    <w:p w:rsidR="009944FA" w:rsidRDefault="009944FA" w:rsidP="009944FA">
      <w:pPr>
        <w:pStyle w:val="Heading3"/>
      </w:pPr>
      <w:bookmarkStart w:id="32" w:name="_Toc475312891"/>
      <w:r>
        <w:t>Output</w:t>
      </w:r>
      <w:bookmarkEnd w:id="32"/>
    </w:p>
    <w:p w:rsidR="009944FA" w:rsidRDefault="005B03F3" w:rsidP="00E0208A">
      <w:pPr>
        <w:jc w:val="both"/>
      </w:pPr>
      <w:r>
        <w:t>Once the output has been calculated and all value</w:t>
      </w:r>
      <w:r w:rsidR="00933C7C">
        <w:t>s have been</w:t>
      </w:r>
      <w:r>
        <w:t xml:space="preserve"> written to the global memory allocated we just move the device memory back into host memory so it can be written to disk. Once it has I just flush the memory to disk without reversing the data as the ke</w:t>
      </w:r>
      <w:r w:rsidR="0039238D">
        <w:t>r</w:t>
      </w:r>
      <w:r>
        <w:t>nel generates the image in reverse order so there is no need to write it in reverse order.</w:t>
      </w:r>
      <w:r w:rsidR="00F247E0" w:rsidRPr="00F247E0">
        <w:t xml:space="preserve"> </w:t>
      </w:r>
      <w:r w:rsidR="00F247E0">
        <w:t>With all these components in place I had I CUDA program that would produce the image that was required. However, this implementation was very basic and further optimizations were made to ensure the code was as performant as possible before comparing it to the given CPU only code.</w:t>
      </w:r>
    </w:p>
    <w:bookmarkStart w:id="33" w:name="_MON_1548532784"/>
    <w:bookmarkEnd w:id="33"/>
    <w:p w:rsidR="005B03F3" w:rsidRDefault="00933C7C" w:rsidP="009944FA">
      <w:r>
        <w:object w:dxaOrig="9026" w:dyaOrig="988">
          <v:shape id="_x0000_i1034" type="#_x0000_t75" style="width:451.3pt;height:49.5pt" o:ole="">
            <v:imagedata r:id="rId37" o:title=""/>
          </v:shape>
          <o:OLEObject Type="Embed" ProgID="Word.OpenDocumentText.12" ShapeID="_x0000_i1034" DrawAspect="Content" ObjectID="_1549360941" r:id="rId38"/>
        </w:object>
      </w:r>
    </w:p>
    <w:p w:rsidR="00DF70DE" w:rsidRDefault="004F0EDB" w:rsidP="00DF70DE">
      <w:pPr>
        <w:pStyle w:val="Heading2"/>
      </w:pPr>
      <w:bookmarkStart w:id="34" w:name="_Toc475312892"/>
      <w:r>
        <w:lastRenderedPageBreak/>
        <w:t>O</w:t>
      </w:r>
      <w:r w:rsidR="00DF70DE">
        <w:t>ptimisations</w:t>
      </w:r>
      <w:bookmarkEnd w:id="34"/>
    </w:p>
    <w:p w:rsidR="009944FA" w:rsidRDefault="009944FA" w:rsidP="009944FA">
      <w:pPr>
        <w:pStyle w:val="Heading3"/>
      </w:pPr>
      <w:bookmarkStart w:id="35" w:name="_Toc475312893"/>
      <w:r>
        <w:t>Kernel Launch</w:t>
      </w:r>
      <w:bookmarkEnd w:id="35"/>
    </w:p>
    <w:p w:rsidR="00CA49E9" w:rsidRDefault="00CA49E9" w:rsidP="00E0208A">
      <w:pPr>
        <w:jc w:val="both"/>
      </w:pPr>
      <w:r>
        <w:t>In</w:t>
      </w:r>
      <w:r w:rsidR="00EA6CD8">
        <w:t xml:space="preserve"> my first implementation kernel launches</w:t>
      </w:r>
      <w:r>
        <w:t xml:space="preserve"> were one dimension</w:t>
      </w:r>
      <w:r w:rsidR="00EA6CD8">
        <w:t>al</w:t>
      </w:r>
      <w:r>
        <w:t xml:space="preserve"> meaning larger image sizes could not be generated as it breached the max block or grid size. To overcome this issue launching the kernel was rewritten to do a </w:t>
      </w:r>
      <w:r w:rsidR="00194E9E">
        <w:t>two-dimensional</w:t>
      </w:r>
      <w:r>
        <w:t xml:space="preserve"> launch allowing the program to generate larger image sizes. Additionally, I used </w:t>
      </w:r>
      <w:r w:rsidR="00181F42">
        <w:t>the</w:t>
      </w:r>
      <w:r>
        <w:t xml:space="preserve"> CUDA Occupancy API to get an estimate for the grid and block size parameters for the given kernel. One shortfall of this API is that it is designed for one dimension workloads so I had to write some additional code that converted this estimation so it could be used in a two-dimension kernel launch.</w:t>
      </w:r>
    </w:p>
    <w:bookmarkStart w:id="36" w:name="_MON_1548533464"/>
    <w:bookmarkEnd w:id="36"/>
    <w:p w:rsidR="00CA49E9" w:rsidRPr="00C2091A" w:rsidRDefault="00870DCF" w:rsidP="00CA49E9">
      <w:r>
        <w:object w:dxaOrig="10466" w:dyaOrig="3504">
          <v:shape id="_x0000_i1035" type="#_x0000_t75" style="width:523.3pt;height:175.55pt" o:ole="">
            <v:imagedata r:id="rId39" o:title=""/>
          </v:shape>
          <o:OLEObject Type="Embed" ProgID="Word.OpenDocumentText.12" ShapeID="_x0000_i1035" DrawAspect="Content" ObjectID="_1549360942" r:id="rId40"/>
        </w:object>
      </w:r>
    </w:p>
    <w:p w:rsidR="009944FA" w:rsidRDefault="009944FA" w:rsidP="009944FA">
      <w:pPr>
        <w:pStyle w:val="Heading3"/>
      </w:pPr>
      <w:bookmarkStart w:id="37" w:name="_Toc475312894"/>
      <w:r>
        <w:t>Early Exit</w:t>
      </w:r>
      <w:bookmarkEnd w:id="37"/>
    </w:p>
    <w:p w:rsidR="007A1E0D" w:rsidRDefault="00CA49E9" w:rsidP="00E0208A">
      <w:pPr>
        <w:jc w:val="both"/>
      </w:pPr>
      <w:r>
        <w:t xml:space="preserve">In the first </w:t>
      </w:r>
      <w:r w:rsidR="00194E9E">
        <w:t>implementation,</w:t>
      </w:r>
      <w:r w:rsidR="00E856F5">
        <w:t xml:space="preserve"> the kernel would never exit early and continue to the end of the function. To stop this happening the if statements were reworked to return immediately if they were met.</w:t>
      </w:r>
      <w:r w:rsidR="00EA6CD8">
        <w:t xml:space="preserve"> This stops the kernel executing a single loop of the do while loop if any of these conditions are true.</w:t>
      </w:r>
      <w:r w:rsidR="00732B32">
        <w:t xml:space="preserve"> </w:t>
      </w:r>
      <w:r w:rsidR="00214B5A">
        <w:t>Additionally,</w:t>
      </w:r>
      <w:r w:rsidR="00732B32">
        <w:t xml:space="preserve"> the global memory that stores the output image is initialized to black pixel values to </w:t>
      </w:r>
      <w:r w:rsidR="00ED0371">
        <w:t>remove the need for the kernel to write black pixels to the image. This is what makes this early exit possible.</w:t>
      </w:r>
    </w:p>
    <w:bookmarkStart w:id="38" w:name="_MON_1548533776"/>
    <w:bookmarkEnd w:id="38"/>
    <w:p w:rsidR="00E856F5" w:rsidRPr="007A1E0D" w:rsidRDefault="00E856F5" w:rsidP="007A1E0D">
      <w:r>
        <w:object w:dxaOrig="9026" w:dyaOrig="2180">
          <v:shape id="_x0000_i1036" type="#_x0000_t75" style="width:451.3pt;height:108.8pt" o:ole="">
            <v:imagedata r:id="rId41" o:title=""/>
          </v:shape>
          <o:OLEObject Type="Embed" ProgID="Word.OpenDocumentText.12" ShapeID="_x0000_i1036" DrawAspect="Content" ObjectID="_1549360943" r:id="rId42"/>
        </w:object>
      </w:r>
    </w:p>
    <w:p w:rsidR="004949D0" w:rsidRPr="004949D0" w:rsidRDefault="00C2091A" w:rsidP="004949D0">
      <w:pPr>
        <w:pStyle w:val="Heading3"/>
      </w:pPr>
      <w:bookmarkStart w:id="39" w:name="_Toc475312895"/>
      <w:r>
        <w:t>Flags</w:t>
      </w:r>
      <w:bookmarkEnd w:id="39"/>
    </w:p>
    <w:p w:rsidR="007A1E0D" w:rsidRDefault="00870DCF" w:rsidP="00E0208A">
      <w:pPr>
        <w:jc w:val="both"/>
      </w:pPr>
      <w:r>
        <w:rPr>
          <w:noProof/>
          <w:lang w:eastAsia="en-GB"/>
        </w:rPr>
        <w:drawing>
          <wp:anchor distT="0" distB="0" distL="114300" distR="114300" simplePos="0" relativeHeight="251672576" behindDoc="1" locked="0" layoutInCell="1" allowOverlap="1" wp14:anchorId="42E2EE01" wp14:editId="16D16BA4">
            <wp:simplePos x="0" y="0"/>
            <wp:positionH relativeFrom="margin">
              <wp:posOffset>762000</wp:posOffset>
            </wp:positionH>
            <wp:positionV relativeFrom="paragraph">
              <wp:posOffset>1372235</wp:posOffset>
            </wp:positionV>
            <wp:extent cx="5019675" cy="590550"/>
            <wp:effectExtent l="0" t="0" r="9525" b="0"/>
            <wp:wrapTight wrapText="bothSides">
              <wp:wrapPolygon edited="0">
                <wp:start x="0" y="0"/>
                <wp:lineTo x="0" y="20903"/>
                <wp:lineTo x="21559" y="20903"/>
                <wp:lineTo x="21559"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43">
                      <a:extLst>
                        <a:ext uri="{28A0092B-C50C-407E-A947-70E740481C1C}">
                          <a14:useLocalDpi xmlns:a14="http://schemas.microsoft.com/office/drawing/2010/main" val="0"/>
                        </a:ext>
                      </a:extLst>
                    </a:blip>
                    <a:srcRect b="28735"/>
                    <a:stretch/>
                  </pic:blipFill>
                  <pic:spPr bwMode="auto">
                    <a:xfrm>
                      <a:off x="0" y="0"/>
                      <a:ext cx="5019675" cy="59055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E856F5">
        <w:t xml:space="preserve">I also looked at </w:t>
      </w:r>
      <w:r w:rsidR="00FE6E3C">
        <w:t xml:space="preserve">any additional flags to </w:t>
      </w:r>
      <w:r w:rsidR="00ED05DB">
        <w:t xml:space="preserve">increase </w:t>
      </w:r>
      <w:r w:rsidR="003B4536">
        <w:t xml:space="preserve">performance, </w:t>
      </w:r>
      <w:r w:rsidR="007D2FF7">
        <w:t xml:space="preserve">–use_fast_math was used however </w:t>
      </w:r>
      <w:r w:rsidR="003B4536">
        <w:t>t</w:t>
      </w:r>
      <w:r w:rsidR="00374915">
        <w:t xml:space="preserve">he </w:t>
      </w:r>
      <w:r w:rsidR="00B91F5A">
        <w:t>FMAD</w:t>
      </w:r>
      <w:r w:rsidR="00374915">
        <w:t xml:space="preserve"> optimization was turned off</w:t>
      </w:r>
      <w:r w:rsidR="003B4536">
        <w:t>.</w:t>
      </w:r>
      <w:r w:rsidR="007D2FF7">
        <w:t xml:space="preserve"> This was because this optimization resulted in less accurate results as </w:t>
      </w:r>
      <w:r w:rsidR="003B4536">
        <w:t>it</w:t>
      </w:r>
      <w:r w:rsidR="00ED660C">
        <w:t xml:space="preserve"> fuses a floating point multiply and add into a single operation to improve performance</w:t>
      </w:r>
      <w:r w:rsidR="007D2FF7">
        <w:t>.</w:t>
      </w:r>
      <w:r w:rsidR="00ED660C">
        <w:t xml:space="preserve"> </w:t>
      </w:r>
      <w:r>
        <w:t xml:space="preserve">FMAD </w:t>
      </w:r>
      <w:r w:rsidR="00F51507">
        <w:t>involves</w:t>
      </w:r>
      <w:r w:rsidR="00ED660C">
        <w:t xml:space="preserve"> round</w:t>
      </w:r>
      <w:r w:rsidR="00F51507">
        <w:t>ing</w:t>
      </w:r>
      <w:r w:rsidR="00ED660C">
        <w:t xml:space="preserve"> the final sum of the operation </w:t>
      </w:r>
      <w:r w:rsidR="00F51507">
        <w:t xml:space="preserve">to accomplish its goal </w:t>
      </w:r>
      <w:r w:rsidR="00ED660C">
        <w:t>resulting in inaccuracies. FMAD is turned on by</w:t>
      </w:r>
      <w:r w:rsidR="003B4536">
        <w:t xml:space="preserve"> default in release builds and if</w:t>
      </w:r>
      <w:r w:rsidR="00ED660C">
        <w:t xml:space="preserve"> you specify -use_fast_math it is turned on as well so by providing -fmad=false I took a performance hit but </w:t>
      </w:r>
      <w:r w:rsidR="003B4536">
        <w:t>I reached my goal of an identical output to the CPU version.</w:t>
      </w:r>
      <w:r w:rsidR="007D2FF7">
        <w:t xml:space="preserve"> </w:t>
      </w:r>
      <w:r w:rsidR="003B4536">
        <w:t xml:space="preserve">Other </w:t>
      </w:r>
      <w:r w:rsidR="007D2FF7">
        <w:t xml:space="preserve">flags enabled by -use_fast_math was left on. </w:t>
      </w:r>
      <w:r w:rsidR="003B4536">
        <w:t>Finally</w:t>
      </w:r>
      <w:r w:rsidR="007D2FF7">
        <w:t xml:space="preserve">, I upgraded the compute version and architecture to ensure there were no limits </w:t>
      </w:r>
      <w:r w:rsidR="00422DA8">
        <w:t>on active block size and active thread size.</w:t>
      </w:r>
    </w:p>
    <w:p w:rsidR="00933C7C" w:rsidRDefault="00933C7C" w:rsidP="00E0208A">
      <w:pPr>
        <w:jc w:val="both"/>
      </w:pPr>
    </w:p>
    <w:p w:rsidR="00933C7C" w:rsidRDefault="00933C7C" w:rsidP="00E0208A">
      <w:pPr>
        <w:jc w:val="both"/>
      </w:pPr>
    </w:p>
    <w:p w:rsidR="00DF70DE" w:rsidRDefault="004F0EDB" w:rsidP="00DF70DE">
      <w:pPr>
        <w:pStyle w:val="Heading2"/>
      </w:pPr>
      <w:bookmarkStart w:id="40" w:name="_Toc475312896"/>
      <w:r>
        <w:lastRenderedPageBreak/>
        <w:t>T</w:t>
      </w:r>
      <w:r w:rsidR="00DF70DE">
        <w:t>imings</w:t>
      </w:r>
      <w:bookmarkEnd w:id="40"/>
    </w:p>
    <w:p w:rsidR="003228A4" w:rsidRDefault="00214B5A" w:rsidP="00461F15">
      <w:pPr>
        <w:jc w:val="both"/>
      </w:pPr>
      <w:r>
        <w:rPr>
          <w:noProof/>
          <w:lang w:eastAsia="en-GB"/>
        </w:rPr>
        <w:drawing>
          <wp:anchor distT="0" distB="0" distL="114300" distR="114300" simplePos="0" relativeHeight="251673600" behindDoc="1" locked="0" layoutInCell="1" allowOverlap="1" wp14:anchorId="7B1B2CCB" wp14:editId="5C926D1E">
            <wp:simplePos x="0" y="0"/>
            <wp:positionH relativeFrom="margin">
              <wp:align>left</wp:align>
            </wp:positionH>
            <wp:positionV relativeFrom="paragraph">
              <wp:posOffset>1498600</wp:posOffset>
            </wp:positionV>
            <wp:extent cx="6934200" cy="4581525"/>
            <wp:effectExtent l="0" t="0" r="0" b="9525"/>
            <wp:wrapTight wrapText="bothSides">
              <wp:wrapPolygon edited="0">
                <wp:start x="0" y="0"/>
                <wp:lineTo x="0" y="21555"/>
                <wp:lineTo x="21541" y="21555"/>
                <wp:lineTo x="21541"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margin">
              <wp14:pctWidth>0</wp14:pctWidth>
            </wp14:sizeRelH>
            <wp14:sizeRelV relativeFrom="margin">
              <wp14:pctHeight>0</wp14:pctHeight>
            </wp14:sizeRelV>
          </wp:anchor>
        </w:drawing>
      </w:r>
      <w:r w:rsidR="003867AE">
        <w:t xml:space="preserve">The following </w:t>
      </w:r>
      <w:r w:rsidR="007016EE">
        <w:t>optimizations</w:t>
      </w:r>
      <w:r w:rsidR="003867AE">
        <w:t xml:space="preserve"> resulted in a significant speed up as can be seen in the below table.</w:t>
      </w:r>
      <w:r w:rsidR="00A61A38">
        <w:t xml:space="preserve"> </w:t>
      </w:r>
      <w:r w:rsidR="0034207D">
        <w:t>The given times are only for the kernels executions and timings were recorded using the CUDA event API. It is also worth noting that larger image sizes were not tested as the original version could not handle large image sizes e.g. 8k because the kernel was launch</w:t>
      </w:r>
      <w:r w:rsidR="001620CF">
        <w:t>ed</w:t>
      </w:r>
      <w:r w:rsidR="0034207D">
        <w:t xml:space="preserve"> with a </w:t>
      </w:r>
      <w:r w:rsidR="00E25D42">
        <w:t>one-dimensional</w:t>
      </w:r>
      <w:r w:rsidR="0034207D">
        <w:t xml:space="preserve"> vector. A</w:t>
      </w:r>
      <w:r w:rsidR="00A61A38">
        <w:t xml:space="preserve">s we can see turning off FMAD </w:t>
      </w:r>
      <w:r w:rsidR="00E25D42">
        <w:t>resulted</w:t>
      </w:r>
      <w:r w:rsidR="00A61A38">
        <w:t xml:space="preserve"> in a slower kernel</w:t>
      </w:r>
      <w:r w:rsidR="0034207D">
        <w:t xml:space="preserve"> however the optimized version is still faster than the original and unlike the original it can now compute larger output sizes so it is still a welcome improvement.</w:t>
      </w:r>
      <w:r w:rsidR="00DF769D">
        <w:t xml:space="preserve"> Another thing to note is that the larger the image the larger speed improvement we get from the optimized version of the kernel</w:t>
      </w:r>
      <w:r w:rsidR="001120B0">
        <w:t xml:space="preserve"> which is great as in the final section we will be comparing the CPU version with the CUDA version with larger image sizes</w:t>
      </w:r>
      <w:r w:rsidR="00DF769D">
        <w:t>.</w:t>
      </w:r>
    </w:p>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3A1E63" w:rsidRDefault="003A1E63" w:rsidP="003A1E63"/>
    <w:p w:rsidR="00DF70DE" w:rsidRDefault="00DF70DE" w:rsidP="00DF70DE">
      <w:pPr>
        <w:pStyle w:val="Heading1"/>
      </w:pPr>
      <w:bookmarkStart w:id="41" w:name="_Toc475312897"/>
      <w:r>
        <w:lastRenderedPageBreak/>
        <w:t>Project Results</w:t>
      </w:r>
      <w:bookmarkEnd w:id="41"/>
    </w:p>
    <w:p w:rsidR="00DF70DE" w:rsidRDefault="00652133" w:rsidP="00DF70DE">
      <w:pPr>
        <w:pStyle w:val="Heading2"/>
      </w:pPr>
      <w:bookmarkStart w:id="42" w:name="_Toc475312898"/>
      <w:r>
        <w:rPr>
          <w:noProof/>
          <w:lang w:eastAsia="en-GB"/>
        </w:rPr>
        <w:drawing>
          <wp:anchor distT="0" distB="0" distL="114300" distR="114300" simplePos="0" relativeHeight="251670528" behindDoc="0" locked="0" layoutInCell="1" allowOverlap="1" wp14:anchorId="7870FE06" wp14:editId="21CE1C20">
            <wp:simplePos x="0" y="0"/>
            <wp:positionH relativeFrom="margin">
              <wp:align>right</wp:align>
            </wp:positionH>
            <wp:positionV relativeFrom="paragraph">
              <wp:posOffset>125095</wp:posOffset>
            </wp:positionV>
            <wp:extent cx="2809875" cy="269557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809875" cy="2695575"/>
                    </a:xfrm>
                    <a:prstGeom prst="rect">
                      <a:avLst/>
                    </a:prstGeom>
                    <a:noFill/>
                    <a:ln>
                      <a:noFill/>
                    </a:ln>
                  </pic:spPr>
                </pic:pic>
              </a:graphicData>
            </a:graphic>
          </wp:anchor>
        </w:drawing>
      </w:r>
      <w:r w:rsidR="004F0EDB">
        <w:t>T</w:t>
      </w:r>
      <w:r w:rsidR="00DF70DE">
        <w:t>esting</w:t>
      </w:r>
      <w:bookmarkEnd w:id="42"/>
    </w:p>
    <w:p w:rsidR="00652133" w:rsidRDefault="0062542B" w:rsidP="00A43319">
      <w:pPr>
        <w:jc w:val="both"/>
      </w:pPr>
      <w:r>
        <w:rPr>
          <w:noProof/>
          <w:lang w:eastAsia="en-GB"/>
        </w:rPr>
        <w:drawing>
          <wp:anchor distT="0" distB="0" distL="114300" distR="114300" simplePos="0" relativeHeight="251671552" behindDoc="1" locked="0" layoutInCell="1" allowOverlap="1" wp14:anchorId="7B19B97C" wp14:editId="24EDBD4A">
            <wp:simplePos x="0" y="0"/>
            <wp:positionH relativeFrom="margin">
              <wp:align>left</wp:align>
            </wp:positionH>
            <wp:positionV relativeFrom="paragraph">
              <wp:posOffset>1992630</wp:posOffset>
            </wp:positionV>
            <wp:extent cx="3981450" cy="540166"/>
            <wp:effectExtent l="0" t="0" r="0" b="0"/>
            <wp:wrapTight wrapText="bothSides">
              <wp:wrapPolygon edited="0">
                <wp:start x="0" y="0"/>
                <wp:lineTo x="0" y="20584"/>
                <wp:lineTo x="21497" y="20584"/>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81450" cy="540166"/>
                    </a:xfrm>
                    <a:prstGeom prst="rect">
                      <a:avLst/>
                    </a:prstGeom>
                    <a:noFill/>
                    <a:ln>
                      <a:noFill/>
                    </a:ln>
                  </pic:spPr>
                </pic:pic>
              </a:graphicData>
            </a:graphic>
          </wp:anchor>
        </w:drawing>
      </w:r>
      <w:r w:rsidR="007D2FF7">
        <w:t>Throughout this project outputs were tested thoroughly to ensure the output</w:t>
      </w:r>
      <w:r w:rsidR="00BF6DCE">
        <w:t xml:space="preserve"> is the same as the given code a</w:t>
      </w:r>
      <w:r w:rsidR="007D2FF7">
        <w:t>s it was one of my own key goals.</w:t>
      </w:r>
      <w:r w:rsidR="003C0DC9">
        <w:t xml:space="preserve"> The first test was some C++ unit tests I wrote</w:t>
      </w:r>
      <w:r w:rsidR="00F523E0">
        <w:t xml:space="preserve"> using Visual S</w:t>
      </w:r>
      <w:r w:rsidR="00652133">
        <w:t>tudio’s unit testing framework</w:t>
      </w:r>
      <w:r w:rsidR="003C0DC9">
        <w:t xml:space="preserve"> to make sure the data in the files matched</w:t>
      </w:r>
      <w:r w:rsidR="00D97BBE">
        <w:t xml:space="preserve"> </w:t>
      </w:r>
      <w:r w:rsidR="00F523E0">
        <w:t>bit for bit</w:t>
      </w:r>
      <w:r w:rsidR="00D52C88">
        <w:t>. T</w:t>
      </w:r>
      <w:r w:rsidR="007F4FD9">
        <w:t xml:space="preserve">here </w:t>
      </w:r>
      <w:r w:rsidR="00F523E0">
        <w:t>were</w:t>
      </w:r>
      <w:r w:rsidR="007F4FD9">
        <w:t xml:space="preserve"> also additional tests for checking </w:t>
      </w:r>
      <w:r w:rsidR="00340B72">
        <w:t>the size</w:t>
      </w:r>
      <w:r w:rsidR="007F4FD9">
        <w:t xml:space="preserve"> so if the same data test fails I can double check to make sure I got both programs to output the same image size</w:t>
      </w:r>
      <w:r w:rsidR="003C0DC9">
        <w:t>.</w:t>
      </w:r>
      <w:r w:rsidR="008044E9">
        <w:t xml:space="preserve"> </w:t>
      </w:r>
      <w:r w:rsidR="00652133">
        <w:t xml:space="preserve">A nice feature of this testing framework is it integrates into Visual Studio very well. </w:t>
      </w:r>
      <w:r w:rsidR="00F523E0">
        <w:t>To</w:t>
      </w:r>
      <w:r w:rsidR="008044E9">
        <w:t xml:space="preserve"> ensure that a false test doesn’t make its way through</w:t>
      </w:r>
      <w:r w:rsidR="00F523E0">
        <w:t xml:space="preserve"> or in case my unit tests were broken</w:t>
      </w:r>
      <w:r w:rsidR="008044E9">
        <w:t xml:space="preserve"> I also used the file compare u</w:t>
      </w:r>
      <w:r w:rsidR="00F523E0">
        <w:t>tility in binary mode found on W</w:t>
      </w:r>
      <w:r w:rsidR="008044E9">
        <w:t>indows</w:t>
      </w:r>
      <w:r w:rsidR="00652133">
        <w:t xml:space="preserve"> to double check my results</w:t>
      </w:r>
      <w:r w:rsidR="008044E9">
        <w:t>.</w:t>
      </w:r>
    </w:p>
    <w:p w:rsidR="00DF70DE" w:rsidRDefault="004F0EDB" w:rsidP="00DF70DE">
      <w:pPr>
        <w:pStyle w:val="Heading2"/>
      </w:pPr>
      <w:bookmarkStart w:id="43" w:name="_Toc475312899"/>
      <w:r>
        <w:t>C</w:t>
      </w:r>
      <w:r w:rsidR="00DF70DE">
        <w:t>omparison</w:t>
      </w:r>
      <w:bookmarkEnd w:id="43"/>
    </w:p>
    <w:p w:rsidR="0070268D" w:rsidRDefault="00B80579" w:rsidP="00006DB9">
      <w:pPr>
        <w:jc w:val="both"/>
      </w:pPr>
      <w:r>
        <w:t xml:space="preserve">With the project done I decided to compare the given CPU version with my optimized CUDA version. </w:t>
      </w:r>
      <w:r w:rsidR="00814BD4">
        <w:t xml:space="preserve">In this </w:t>
      </w:r>
      <w:r w:rsidR="00E06D3C">
        <w:t>comparison,</w:t>
      </w:r>
      <w:r w:rsidR="00814BD4">
        <w:t xml:space="preserve"> I took the </w:t>
      </w:r>
      <w:r w:rsidR="00063379">
        <w:t xml:space="preserve">average </w:t>
      </w:r>
      <w:r w:rsidR="00814BD4">
        <w:t>total execution time of both program types and com</w:t>
      </w:r>
      <w:r w:rsidR="00E144CE">
        <w:t xml:space="preserve">pared </w:t>
      </w:r>
      <w:r w:rsidR="00721384">
        <w:t>their</w:t>
      </w:r>
      <w:r w:rsidR="00E144CE">
        <w:t xml:space="preserve"> performance with</w:t>
      </w:r>
      <w:r w:rsidR="00814BD4">
        <w:t xml:space="preserve"> a set of six output image sizes</w:t>
      </w:r>
      <w:r w:rsidR="00E144CE">
        <w:t xml:space="preserve"> ranging from 512x512</w:t>
      </w:r>
      <w:r w:rsidR="00AE1266">
        <w:t xml:space="preserve"> t</w:t>
      </w:r>
      <w:r w:rsidR="00E144CE">
        <w:t>o 16384x16384</w:t>
      </w:r>
      <w:r w:rsidR="00814BD4">
        <w:t>.</w:t>
      </w:r>
      <w:r w:rsidR="000D4170">
        <w:t xml:space="preserve"> I </w:t>
      </w:r>
      <w:r w:rsidR="004A5A5A">
        <w:t>took the average from ten runs rather than</w:t>
      </w:r>
      <w:r w:rsidR="00814BD4">
        <w:t xml:space="preserve"> </w:t>
      </w:r>
      <w:r w:rsidR="004A5A5A">
        <w:t xml:space="preserve">a single run to ensure a </w:t>
      </w:r>
      <w:r w:rsidR="00E06D3C">
        <w:t>one-off</w:t>
      </w:r>
      <w:r w:rsidR="004A5A5A">
        <w:t xml:space="preserve"> timing did not corrupt the data recorded.</w:t>
      </w:r>
      <w:r w:rsidR="007A693A">
        <w:t xml:space="preserve"> I also threw a call to </w:t>
      </w:r>
      <w:r w:rsidR="007A693A" w:rsidRPr="00A43319">
        <w:rPr>
          <w:rStyle w:val="Emphasis"/>
          <w:b/>
          <w:i/>
        </w:rPr>
        <w:t>cudaResetDevice</w:t>
      </w:r>
      <w:r w:rsidR="007A693A">
        <w:t xml:space="preserve"> </w:t>
      </w:r>
      <w:r w:rsidR="00A43319">
        <w:t>in-between</w:t>
      </w:r>
      <w:r w:rsidR="007A693A">
        <w:t xml:space="preserve"> each </w:t>
      </w:r>
      <w:r w:rsidR="00A43319">
        <w:t xml:space="preserve">CUDA </w:t>
      </w:r>
      <w:r w:rsidR="007A693A">
        <w:t>program invocation to ensure</w:t>
      </w:r>
      <w:r w:rsidR="00A43319">
        <w:t xml:space="preserve"> CUDA initialisation was considered. </w:t>
      </w:r>
      <w:r w:rsidR="00814BD4">
        <w:t>Remarkably the CUDA version of the program was faster with every output image size</w:t>
      </w:r>
      <w:r w:rsidR="00721384">
        <w:t xml:space="preserve"> by a large margin which is not something I was expecting</w:t>
      </w:r>
      <w:r w:rsidR="00814BD4">
        <w:t>.</w:t>
      </w:r>
      <w:r w:rsidR="0070268D">
        <w:t xml:space="preserve"> What is more interesting however is that the CUDA version can </w:t>
      </w:r>
      <w:r w:rsidR="00E06D3C">
        <w:t>output</w:t>
      </w:r>
      <w:r w:rsidR="0070268D">
        <w:t xml:space="preserve"> a 16k image faster than the CPU version can output </w:t>
      </w:r>
      <w:r w:rsidR="00006DB9">
        <w:t>an</w:t>
      </w:r>
      <w:r w:rsidR="0070268D">
        <w:t xml:space="preserve"> 8k image</w:t>
      </w:r>
      <w:r w:rsidR="001C52EE">
        <w:t>, as well as output two</w:t>
      </w:r>
      <w:r w:rsidR="00721384">
        <w:t xml:space="preserve"> 512x512 images faster than the CPU version can output one. This </w:t>
      </w:r>
      <w:r w:rsidR="0070268D">
        <w:t>just goes to show how much faster the CUDA version is thanks to its ability to take advantage of parallel compute</w:t>
      </w:r>
      <w:r w:rsidR="00721384">
        <w:t xml:space="preserve"> and </w:t>
      </w:r>
      <w:r w:rsidR="004B4AD9">
        <w:t>the</w:t>
      </w:r>
      <w:r w:rsidR="00721384">
        <w:t xml:space="preserve"> various additional optimization</w:t>
      </w:r>
      <w:r w:rsidR="00794746">
        <w:t>s</w:t>
      </w:r>
      <w:r w:rsidR="004B4AD9">
        <w:t xml:space="preserve"> I added </w:t>
      </w:r>
      <w:r w:rsidR="00721384">
        <w:t>to ensure it is as fast as possible</w:t>
      </w:r>
      <w:r w:rsidR="0070268D">
        <w:t>.</w:t>
      </w:r>
      <w:bookmarkStart w:id="44" w:name="_Toc474839090"/>
      <w:bookmarkStart w:id="45" w:name="_Toc475274759"/>
      <w:r w:rsidR="004A5A5A">
        <w:t xml:space="preserve"> </w:t>
      </w:r>
    </w:p>
    <w:p w:rsidR="00F5735F" w:rsidRDefault="00F5735F" w:rsidP="0070268D">
      <w:r>
        <w:rPr>
          <w:noProof/>
          <w:lang w:eastAsia="en-GB"/>
        </w:rPr>
        <w:drawing>
          <wp:inline distT="0" distB="0" distL="0" distR="0" wp14:anchorId="4F838172" wp14:editId="0309C9C9">
            <wp:extent cx="6858000" cy="3787775"/>
            <wp:effectExtent l="0" t="0" r="0" b="31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bookmarkEnd w:id="44"/>
      <w:bookmarkEnd w:id="45"/>
    </w:p>
    <w:p w:rsidR="00B61899" w:rsidRDefault="00B61899" w:rsidP="00B61899">
      <w:pPr>
        <w:pStyle w:val="Heading2"/>
      </w:pPr>
      <w:bookmarkStart w:id="46" w:name="_Toc475312900"/>
      <w:r>
        <w:lastRenderedPageBreak/>
        <w:t>Disadvantages</w:t>
      </w:r>
      <w:bookmarkEnd w:id="46"/>
    </w:p>
    <w:p w:rsidR="008A4281" w:rsidRPr="00B61899" w:rsidRDefault="00B61899" w:rsidP="00006DB9">
      <w:pPr>
        <w:jc w:val="both"/>
      </w:pPr>
      <w:r>
        <w:t>There are disadvantages</w:t>
      </w:r>
      <w:r w:rsidR="00755E38">
        <w:t xml:space="preserve"> both</w:t>
      </w:r>
      <w:r>
        <w:t xml:space="preserve"> to the approach I took and the CUDA program which are worth discussing.</w:t>
      </w:r>
      <w:r w:rsidR="0070268D">
        <w:t xml:space="preserve"> Firstly, the written program used CUDA which will only ever run on CUDA enabled hardware. </w:t>
      </w:r>
      <w:r w:rsidR="00ED306D">
        <w:t>Conversely if</w:t>
      </w:r>
      <w:r w:rsidR="003E7AB1">
        <w:t xml:space="preserve"> the program was written in OpenCL it would have run on a wider range of devices as OpenCL kernels can run on any heterogeneous system. Additionally, my approach did not look at exploiting parallel compute</w:t>
      </w:r>
      <w:r w:rsidR="00287EFE">
        <w:t xml:space="preserve"> capabilities of the CPU. There was no attempt made to optimize the CPU version to make good use of threads and SIMD instructions.</w:t>
      </w:r>
      <w:r w:rsidR="00126170">
        <w:t xml:space="preserve"> The result was a comparison on an optimized CUDA version and a simple CPU version rather than a fair comparison between </w:t>
      </w:r>
      <w:r w:rsidR="00246308">
        <w:t xml:space="preserve">the </w:t>
      </w:r>
      <w:r w:rsidR="00126170">
        <w:t>fastest available version for each type of processor.</w:t>
      </w:r>
      <w:r w:rsidR="008A4281">
        <w:t xml:space="preserve"> Finally, when launching the kernel, I don’t not optimize for each image size. This is an issue as it means the speed shown above is actually worse than could have been achieved if I calculated an optimized kernel launch for each image size. This was done so the program would work generally well with any image size given to it r</w:t>
      </w:r>
      <w:r w:rsidR="00DC3473">
        <w:t>ather than leading to s</w:t>
      </w:r>
      <w:r w:rsidR="008A4281">
        <w:t>ome cases where the kernel was extremely fast but only for certain data sets. I preferred a constant average rather than exceptional performance with a certain data set.</w:t>
      </w:r>
    </w:p>
    <w:p w:rsidR="00DF70DE" w:rsidRPr="00DF70DE" w:rsidRDefault="004F0EDB" w:rsidP="00DF70DE">
      <w:pPr>
        <w:pStyle w:val="Heading2"/>
      </w:pPr>
      <w:bookmarkStart w:id="47" w:name="_Toc475312901"/>
      <w:r>
        <w:t>C</w:t>
      </w:r>
      <w:r w:rsidR="00DF70DE">
        <w:t>onclusion</w:t>
      </w:r>
      <w:bookmarkEnd w:id="47"/>
    </w:p>
    <w:p w:rsidR="008044E9" w:rsidRPr="0089140B" w:rsidRDefault="008044E9" w:rsidP="008044E9">
      <w:pPr>
        <w:jc w:val="both"/>
      </w:pPr>
      <w:r>
        <w:t>As expected the code ported to CUDA resulted in</w:t>
      </w:r>
      <w:r w:rsidR="00C80C23">
        <w:t xml:space="preserve"> a</w:t>
      </w:r>
      <w:r>
        <w:t xml:space="preserve"> significant performance increase thanks to the added performance found in parallelizing the code. With a large</w:t>
      </w:r>
      <w:r w:rsidR="00844104">
        <w:t xml:space="preserve"> 16k output image, we saw a 5</w:t>
      </w:r>
      <w:r w:rsidR="0082021B">
        <w:t>.1</w:t>
      </w:r>
      <w:r>
        <w:t xml:space="preserve">x </w:t>
      </w:r>
      <w:r w:rsidR="0080017A">
        <w:t>speed</w:t>
      </w:r>
      <w:r w:rsidR="002030DA">
        <w:t xml:space="preserve"> increase and even with the smallest image I tested</w:t>
      </w:r>
      <w:r>
        <w:t xml:space="preserve"> </w:t>
      </w:r>
      <w:r w:rsidR="002030DA">
        <w:t xml:space="preserve">we </w:t>
      </w:r>
      <w:r>
        <w:t>saw a 2</w:t>
      </w:r>
      <w:r w:rsidR="0082021B">
        <w:t>.8</w:t>
      </w:r>
      <w:r>
        <w:t xml:space="preserve">x performance increase. Not only is the code faster but the CUDA code will scale better with even larger images making it </w:t>
      </w:r>
      <w:r w:rsidR="00BD2631">
        <w:t>better than the</w:t>
      </w:r>
      <w:r>
        <w:t xml:space="preserve"> original</w:t>
      </w:r>
      <w:r w:rsidR="00BD2631">
        <w:t xml:space="preserve"> code</w:t>
      </w:r>
      <w:r>
        <w:t xml:space="preserve"> in every way possible.</w:t>
      </w:r>
      <w:r w:rsidR="003F299B">
        <w:t xml:space="preserve"> It out</w:t>
      </w:r>
      <w:r w:rsidR="002D7E67">
        <w:t>puts the same image bit for</w:t>
      </w:r>
      <w:r w:rsidR="00344139">
        <w:t xml:space="preserve"> bit and is considerably faster meaning I successfully achi</w:t>
      </w:r>
      <w:r w:rsidR="00B64861">
        <w:t>eved the</w:t>
      </w:r>
      <w:r w:rsidR="00344139">
        <w:t xml:space="preserve"> objectives </w:t>
      </w:r>
      <w:r w:rsidR="00B64861">
        <w:t xml:space="preserve">I </w:t>
      </w:r>
      <w:r w:rsidR="00344139">
        <w:t>set out in the introduction.</w:t>
      </w:r>
    </w:p>
    <w:p w:rsidR="00DF70DE" w:rsidRDefault="00DF70DE"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Default="00214E3F" w:rsidP="008044E9"/>
    <w:p w:rsidR="00214E3F" w:rsidRPr="00214E3F" w:rsidRDefault="00214E3F" w:rsidP="00214E3F">
      <w:pPr>
        <w:pStyle w:val="Heading1"/>
      </w:pPr>
      <w:bookmarkStart w:id="48" w:name="_Toc475312902"/>
      <w:r>
        <w:lastRenderedPageBreak/>
        <w:t xml:space="preserve">Appendix 1 – </w:t>
      </w:r>
      <w:r w:rsidR="0053497D">
        <w:t xml:space="preserve">Chrono </w:t>
      </w:r>
      <w:r>
        <w:t xml:space="preserve">Benchmark </w:t>
      </w:r>
      <w:r w:rsidR="0053497D">
        <w:t>Method</w:t>
      </w:r>
      <w:bookmarkEnd w:id="48"/>
      <w:bookmarkStart w:id="49" w:name="_MON_1549032445"/>
      <w:bookmarkEnd w:id="49"/>
      <w:r>
        <w:object w:dxaOrig="10466" w:dyaOrig="13746">
          <v:shape id="_x0000_i1037" type="#_x0000_t75" style="width:523.3pt;height:687.3pt" o:ole="">
            <v:imagedata r:id="rId48" o:title=""/>
          </v:shape>
          <o:OLEObject Type="Embed" ProgID="Word.OpenDocumentText.12" ShapeID="_x0000_i1037" DrawAspect="Content" ObjectID="_1549360944" r:id="rId49"/>
        </w:object>
      </w:r>
    </w:p>
    <w:p w:rsidR="00214E3F" w:rsidRDefault="00A25106" w:rsidP="00B628BE">
      <w:pPr>
        <w:pStyle w:val="Heading1"/>
      </w:pPr>
      <w:bookmarkStart w:id="50" w:name="_Toc475312903"/>
      <w:r>
        <w:lastRenderedPageBreak/>
        <w:t>Appendix 2</w:t>
      </w:r>
      <w:r w:rsidR="00B628BE">
        <w:t xml:space="preserve"> – </w:t>
      </w:r>
      <w:r w:rsidR="00A06419">
        <w:t xml:space="preserve">Kernel </w:t>
      </w:r>
      <w:r w:rsidR="006A3491">
        <w:t xml:space="preserve">CUDA </w:t>
      </w:r>
      <w:r w:rsidR="00B628BE">
        <w:t xml:space="preserve">Benchmark </w:t>
      </w:r>
      <w:r w:rsidR="006A3491">
        <w:t>Method</w:t>
      </w:r>
      <w:bookmarkEnd w:id="50"/>
    </w:p>
    <w:bookmarkStart w:id="51" w:name="_MON_1549032693"/>
    <w:bookmarkEnd w:id="51"/>
    <w:p w:rsidR="00AF34C9" w:rsidRDefault="00E76BE0" w:rsidP="00A25106">
      <w:r>
        <w:object w:dxaOrig="10466" w:dyaOrig="9072">
          <v:shape id="_x0000_i1038" type="#_x0000_t75" style="width:523.3pt;height:453.6pt" o:ole="">
            <v:imagedata r:id="rId50" o:title=""/>
          </v:shape>
          <o:OLEObject Type="Embed" ProgID="Word.OpenDocumentText.12" ShapeID="_x0000_i1038" DrawAspect="Content" ObjectID="_1549360945" r:id="rId51"/>
        </w:object>
      </w:r>
    </w:p>
    <w:p w:rsidR="00A25106" w:rsidRDefault="00A25106"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Default="00AF34C9" w:rsidP="00A25106"/>
    <w:p w:rsidR="00AF34C9" w:rsidRPr="00AF34C9" w:rsidRDefault="00AF34C9" w:rsidP="00AF34C9">
      <w:pPr>
        <w:pStyle w:val="Heading1"/>
      </w:pPr>
      <w:bookmarkStart w:id="52" w:name="_Toc475312904"/>
      <w:r>
        <w:lastRenderedPageBreak/>
        <w:t>Appendix 3 – CUDA Kernel</w:t>
      </w:r>
      <w:bookmarkEnd w:id="52"/>
    </w:p>
    <w:bookmarkStart w:id="53" w:name="_MON_1549054812"/>
    <w:bookmarkEnd w:id="53"/>
    <w:p w:rsidR="00AF34C9" w:rsidRPr="00AF34C9" w:rsidRDefault="00F95F20" w:rsidP="00AF34C9">
      <w:r>
        <w:object w:dxaOrig="9026" w:dyaOrig="9962">
          <v:shape id="_x0000_i1039" type="#_x0000_t75" style="width:451.3pt;height:498.1pt" o:ole="">
            <v:imagedata r:id="rId52" o:title=""/>
          </v:shape>
          <o:OLEObject Type="Embed" ProgID="Word.OpenDocumentText.12" ShapeID="_x0000_i1039" DrawAspect="Content" ObjectID="_1549360946" r:id="rId53"/>
        </w:object>
      </w:r>
    </w:p>
    <w:sectPr w:rsidR="00AF34C9" w:rsidRPr="00AF34C9" w:rsidSect="00653154">
      <w:footerReference w:type="default" r:id="rId5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52C6" w:rsidRDefault="008252C6">
      <w:pPr>
        <w:spacing w:before="0" w:after="0" w:line="240" w:lineRule="auto"/>
      </w:pPr>
      <w:r>
        <w:separator/>
      </w:r>
    </w:p>
  </w:endnote>
  <w:endnote w:type="continuationSeparator" w:id="0">
    <w:p w:rsidR="008252C6" w:rsidRDefault="008252C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5501" w:rsidRDefault="00962DDF">
    <w:pPr>
      <w:pStyle w:val="Footer"/>
    </w:pPr>
    <w:r>
      <w:t xml:space="preserve">Page </w:t>
    </w:r>
    <w:r>
      <w:fldChar w:fldCharType="begin"/>
    </w:r>
    <w:r>
      <w:instrText xml:space="preserve"> PAGE  \* Arabic  \* MERGEFORMAT </w:instrText>
    </w:r>
    <w:r>
      <w:fldChar w:fldCharType="separate"/>
    </w:r>
    <w:r w:rsidR="00E263FD">
      <w:rPr>
        <w:noProof/>
      </w:rPr>
      <w:t>15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52C6" w:rsidRDefault="008252C6">
      <w:pPr>
        <w:spacing w:before="0" w:after="0" w:line="240" w:lineRule="auto"/>
      </w:pPr>
      <w:r>
        <w:separator/>
      </w:r>
    </w:p>
  </w:footnote>
  <w:footnote w:type="continuationSeparator" w:id="0">
    <w:p w:rsidR="008252C6" w:rsidRDefault="008252C6">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113363"/>
    <w:multiLevelType w:val="hybridMultilevel"/>
    <w:tmpl w:val="190EA7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3154"/>
    <w:rsid w:val="00006DB9"/>
    <w:rsid w:val="0001086B"/>
    <w:rsid w:val="00026DEE"/>
    <w:rsid w:val="0004370C"/>
    <w:rsid w:val="00063379"/>
    <w:rsid w:val="000D4170"/>
    <w:rsid w:val="000D7E4F"/>
    <w:rsid w:val="000F00D1"/>
    <w:rsid w:val="000F4918"/>
    <w:rsid w:val="000F5166"/>
    <w:rsid w:val="00100C04"/>
    <w:rsid w:val="001018CB"/>
    <w:rsid w:val="001076EB"/>
    <w:rsid w:val="001120B0"/>
    <w:rsid w:val="00124412"/>
    <w:rsid w:val="00126170"/>
    <w:rsid w:val="00127C23"/>
    <w:rsid w:val="0013295F"/>
    <w:rsid w:val="001353D6"/>
    <w:rsid w:val="00157822"/>
    <w:rsid w:val="001620CF"/>
    <w:rsid w:val="001700B8"/>
    <w:rsid w:val="00181F42"/>
    <w:rsid w:val="0019094B"/>
    <w:rsid w:val="00190B63"/>
    <w:rsid w:val="00194E9E"/>
    <w:rsid w:val="001A3A18"/>
    <w:rsid w:val="001A3CCD"/>
    <w:rsid w:val="001C52EE"/>
    <w:rsid w:val="001F04A3"/>
    <w:rsid w:val="001F3DFA"/>
    <w:rsid w:val="001F5D51"/>
    <w:rsid w:val="002030DA"/>
    <w:rsid w:val="002144A2"/>
    <w:rsid w:val="00214B5A"/>
    <w:rsid w:val="00214E3F"/>
    <w:rsid w:val="002226A6"/>
    <w:rsid w:val="00223BEF"/>
    <w:rsid w:val="0024045D"/>
    <w:rsid w:val="00246308"/>
    <w:rsid w:val="00246750"/>
    <w:rsid w:val="002533BA"/>
    <w:rsid w:val="00255A23"/>
    <w:rsid w:val="00255E54"/>
    <w:rsid w:val="00270702"/>
    <w:rsid w:val="002767A1"/>
    <w:rsid w:val="002862E5"/>
    <w:rsid w:val="00287EFE"/>
    <w:rsid w:val="002B0A4C"/>
    <w:rsid w:val="002B404A"/>
    <w:rsid w:val="002C39EC"/>
    <w:rsid w:val="002D3AE7"/>
    <w:rsid w:val="002D7E67"/>
    <w:rsid w:val="002E1ED7"/>
    <w:rsid w:val="002E33F3"/>
    <w:rsid w:val="002F45AC"/>
    <w:rsid w:val="00302022"/>
    <w:rsid w:val="0030318A"/>
    <w:rsid w:val="0030599B"/>
    <w:rsid w:val="00313502"/>
    <w:rsid w:val="003228A4"/>
    <w:rsid w:val="00323D2D"/>
    <w:rsid w:val="00332D6A"/>
    <w:rsid w:val="0033725A"/>
    <w:rsid w:val="00340B72"/>
    <w:rsid w:val="0034207D"/>
    <w:rsid w:val="00344139"/>
    <w:rsid w:val="003447D6"/>
    <w:rsid w:val="00351888"/>
    <w:rsid w:val="00357700"/>
    <w:rsid w:val="0036020B"/>
    <w:rsid w:val="00374915"/>
    <w:rsid w:val="00383CBA"/>
    <w:rsid w:val="003851AB"/>
    <w:rsid w:val="003867AE"/>
    <w:rsid w:val="0039238D"/>
    <w:rsid w:val="00392CD6"/>
    <w:rsid w:val="00396266"/>
    <w:rsid w:val="003A1E63"/>
    <w:rsid w:val="003B4536"/>
    <w:rsid w:val="003B73EC"/>
    <w:rsid w:val="003C0DC9"/>
    <w:rsid w:val="003C4ACA"/>
    <w:rsid w:val="003D0D7E"/>
    <w:rsid w:val="003E7AB1"/>
    <w:rsid w:val="003F299B"/>
    <w:rsid w:val="004225DE"/>
    <w:rsid w:val="00422DA8"/>
    <w:rsid w:val="00461F15"/>
    <w:rsid w:val="00475DA4"/>
    <w:rsid w:val="004949D0"/>
    <w:rsid w:val="004A5A5A"/>
    <w:rsid w:val="004B25E1"/>
    <w:rsid w:val="004B4AD9"/>
    <w:rsid w:val="004D429D"/>
    <w:rsid w:val="004E0F91"/>
    <w:rsid w:val="004E1A43"/>
    <w:rsid w:val="004E2C02"/>
    <w:rsid w:val="004E55B6"/>
    <w:rsid w:val="004E77B7"/>
    <w:rsid w:val="004F0EDB"/>
    <w:rsid w:val="005025E5"/>
    <w:rsid w:val="00510D6E"/>
    <w:rsid w:val="00520B4C"/>
    <w:rsid w:val="0052562B"/>
    <w:rsid w:val="0053497D"/>
    <w:rsid w:val="00560E7A"/>
    <w:rsid w:val="0056568E"/>
    <w:rsid w:val="0056572C"/>
    <w:rsid w:val="005B03F3"/>
    <w:rsid w:val="005E2EF4"/>
    <w:rsid w:val="006141F4"/>
    <w:rsid w:val="0062542B"/>
    <w:rsid w:val="00633D85"/>
    <w:rsid w:val="00652133"/>
    <w:rsid w:val="00653154"/>
    <w:rsid w:val="006666A9"/>
    <w:rsid w:val="00674FA5"/>
    <w:rsid w:val="00677D30"/>
    <w:rsid w:val="0069152B"/>
    <w:rsid w:val="006A3491"/>
    <w:rsid w:val="007016EE"/>
    <w:rsid w:val="007020EE"/>
    <w:rsid w:val="0070268D"/>
    <w:rsid w:val="00721384"/>
    <w:rsid w:val="0072456B"/>
    <w:rsid w:val="00732B32"/>
    <w:rsid w:val="00734F49"/>
    <w:rsid w:val="00736274"/>
    <w:rsid w:val="00742F98"/>
    <w:rsid w:val="00753463"/>
    <w:rsid w:val="00754BD0"/>
    <w:rsid w:val="00755E38"/>
    <w:rsid w:val="00767C59"/>
    <w:rsid w:val="00770C80"/>
    <w:rsid w:val="00773A15"/>
    <w:rsid w:val="00794666"/>
    <w:rsid w:val="00794746"/>
    <w:rsid w:val="007A1E0D"/>
    <w:rsid w:val="007A693A"/>
    <w:rsid w:val="007D2DFE"/>
    <w:rsid w:val="007D2FF7"/>
    <w:rsid w:val="007D3418"/>
    <w:rsid w:val="007E61AB"/>
    <w:rsid w:val="007F4FD9"/>
    <w:rsid w:val="0080017A"/>
    <w:rsid w:val="008044E9"/>
    <w:rsid w:val="008110FA"/>
    <w:rsid w:val="00814BD4"/>
    <w:rsid w:val="0082021B"/>
    <w:rsid w:val="008252C6"/>
    <w:rsid w:val="00844104"/>
    <w:rsid w:val="00857134"/>
    <w:rsid w:val="00865077"/>
    <w:rsid w:val="00870DCF"/>
    <w:rsid w:val="00870E66"/>
    <w:rsid w:val="00875AC8"/>
    <w:rsid w:val="0087603E"/>
    <w:rsid w:val="00880284"/>
    <w:rsid w:val="00896651"/>
    <w:rsid w:val="008A4281"/>
    <w:rsid w:val="008A79F4"/>
    <w:rsid w:val="009061D2"/>
    <w:rsid w:val="00912079"/>
    <w:rsid w:val="009263FC"/>
    <w:rsid w:val="00933C7C"/>
    <w:rsid w:val="00937C74"/>
    <w:rsid w:val="00962DDF"/>
    <w:rsid w:val="00963FBF"/>
    <w:rsid w:val="00966084"/>
    <w:rsid w:val="009741FC"/>
    <w:rsid w:val="0098142F"/>
    <w:rsid w:val="0098213E"/>
    <w:rsid w:val="00991DBF"/>
    <w:rsid w:val="009944FA"/>
    <w:rsid w:val="00995501"/>
    <w:rsid w:val="009A06E9"/>
    <w:rsid w:val="009C3AAA"/>
    <w:rsid w:val="009C6D4A"/>
    <w:rsid w:val="009D0528"/>
    <w:rsid w:val="009E0F54"/>
    <w:rsid w:val="009E2811"/>
    <w:rsid w:val="00A05E6B"/>
    <w:rsid w:val="00A06255"/>
    <w:rsid w:val="00A06419"/>
    <w:rsid w:val="00A10B28"/>
    <w:rsid w:val="00A25106"/>
    <w:rsid w:val="00A263EA"/>
    <w:rsid w:val="00A43319"/>
    <w:rsid w:val="00A4376D"/>
    <w:rsid w:val="00A61A38"/>
    <w:rsid w:val="00A65125"/>
    <w:rsid w:val="00A83DD8"/>
    <w:rsid w:val="00AA0B92"/>
    <w:rsid w:val="00AE1266"/>
    <w:rsid w:val="00AE2E69"/>
    <w:rsid w:val="00AE69E2"/>
    <w:rsid w:val="00AF0041"/>
    <w:rsid w:val="00AF13CD"/>
    <w:rsid w:val="00AF34C9"/>
    <w:rsid w:val="00AF4916"/>
    <w:rsid w:val="00AF51C3"/>
    <w:rsid w:val="00B17007"/>
    <w:rsid w:val="00B30076"/>
    <w:rsid w:val="00B4517D"/>
    <w:rsid w:val="00B50DD7"/>
    <w:rsid w:val="00B61899"/>
    <w:rsid w:val="00B628BE"/>
    <w:rsid w:val="00B63495"/>
    <w:rsid w:val="00B64861"/>
    <w:rsid w:val="00B74BD4"/>
    <w:rsid w:val="00B759B9"/>
    <w:rsid w:val="00B80579"/>
    <w:rsid w:val="00B91F5A"/>
    <w:rsid w:val="00B97A29"/>
    <w:rsid w:val="00BA1E1E"/>
    <w:rsid w:val="00BA2FB2"/>
    <w:rsid w:val="00BB4036"/>
    <w:rsid w:val="00BC6D9C"/>
    <w:rsid w:val="00BD2631"/>
    <w:rsid w:val="00BF6321"/>
    <w:rsid w:val="00BF6C8C"/>
    <w:rsid w:val="00BF6DCE"/>
    <w:rsid w:val="00C156A7"/>
    <w:rsid w:val="00C2091A"/>
    <w:rsid w:val="00C5105F"/>
    <w:rsid w:val="00C7457E"/>
    <w:rsid w:val="00C80C23"/>
    <w:rsid w:val="00C936F5"/>
    <w:rsid w:val="00CA49E9"/>
    <w:rsid w:val="00CA667D"/>
    <w:rsid w:val="00CB0EA7"/>
    <w:rsid w:val="00CB108E"/>
    <w:rsid w:val="00D2051F"/>
    <w:rsid w:val="00D37C5A"/>
    <w:rsid w:val="00D52C88"/>
    <w:rsid w:val="00D52F31"/>
    <w:rsid w:val="00D612CC"/>
    <w:rsid w:val="00D80C73"/>
    <w:rsid w:val="00D960D4"/>
    <w:rsid w:val="00D97488"/>
    <w:rsid w:val="00D97BBE"/>
    <w:rsid w:val="00DA14F5"/>
    <w:rsid w:val="00DC20AE"/>
    <w:rsid w:val="00DC2570"/>
    <w:rsid w:val="00DC2BBA"/>
    <w:rsid w:val="00DC3473"/>
    <w:rsid w:val="00DC467A"/>
    <w:rsid w:val="00DF1997"/>
    <w:rsid w:val="00DF70DE"/>
    <w:rsid w:val="00DF7378"/>
    <w:rsid w:val="00DF769D"/>
    <w:rsid w:val="00E0208A"/>
    <w:rsid w:val="00E06D3C"/>
    <w:rsid w:val="00E1050D"/>
    <w:rsid w:val="00E115B4"/>
    <w:rsid w:val="00E144CE"/>
    <w:rsid w:val="00E14D70"/>
    <w:rsid w:val="00E16E25"/>
    <w:rsid w:val="00E232EE"/>
    <w:rsid w:val="00E25D42"/>
    <w:rsid w:val="00E263FD"/>
    <w:rsid w:val="00E560CE"/>
    <w:rsid w:val="00E62490"/>
    <w:rsid w:val="00E64E94"/>
    <w:rsid w:val="00E654C5"/>
    <w:rsid w:val="00E74D73"/>
    <w:rsid w:val="00E76BE0"/>
    <w:rsid w:val="00E856F5"/>
    <w:rsid w:val="00E94D10"/>
    <w:rsid w:val="00EA6CD8"/>
    <w:rsid w:val="00EB26C9"/>
    <w:rsid w:val="00EC5350"/>
    <w:rsid w:val="00EC53E3"/>
    <w:rsid w:val="00ED0063"/>
    <w:rsid w:val="00ED0371"/>
    <w:rsid w:val="00ED05DB"/>
    <w:rsid w:val="00ED306D"/>
    <w:rsid w:val="00ED660C"/>
    <w:rsid w:val="00EE642B"/>
    <w:rsid w:val="00EF0F60"/>
    <w:rsid w:val="00EF4588"/>
    <w:rsid w:val="00F02938"/>
    <w:rsid w:val="00F0396E"/>
    <w:rsid w:val="00F12EF6"/>
    <w:rsid w:val="00F1592A"/>
    <w:rsid w:val="00F247E0"/>
    <w:rsid w:val="00F310F0"/>
    <w:rsid w:val="00F3497D"/>
    <w:rsid w:val="00F37D1D"/>
    <w:rsid w:val="00F51507"/>
    <w:rsid w:val="00F523E0"/>
    <w:rsid w:val="00F5435C"/>
    <w:rsid w:val="00F54D31"/>
    <w:rsid w:val="00F5735F"/>
    <w:rsid w:val="00F70312"/>
    <w:rsid w:val="00F8478D"/>
    <w:rsid w:val="00F86111"/>
    <w:rsid w:val="00F9032C"/>
    <w:rsid w:val="00F95F20"/>
    <w:rsid w:val="00F966A7"/>
    <w:rsid w:val="00FA749F"/>
    <w:rsid w:val="00FD47B2"/>
    <w:rsid w:val="00FE6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88A012-6C1A-44F6-907B-F6181A9B5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color w:val="242852" w:themeColor="text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4A66AC" w:themeColor="accent1"/>
      <w:sz w:val="30"/>
      <w:szCs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4A66AC" w:themeColor="accent1"/>
      <w:sz w:val="22"/>
      <w:szCs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4A66AC" w:themeColor="accent1"/>
      <w:sz w:val="22"/>
      <w:szCs w:val="22"/>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i/>
      <w:iCs/>
      <w:color w:val="4A66AC"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53356"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3255"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4A66AC" w:themeColor="accent1"/>
      <w:sz w:val="30"/>
      <w:szCs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4A66AC" w:themeColor="accent1"/>
      <w:sz w:val="22"/>
      <w:szCs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4A66AC"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4A66AC"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3356"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43255" w:themeColor="accent1" w:themeShade="7F"/>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4A66AC" w:themeColor="accent1"/>
      <w:kern w:val="28"/>
      <w:sz w:val="60"/>
      <w:szCs w:val="60"/>
    </w:rPr>
  </w:style>
  <w:style w:type="character" w:customStyle="1" w:styleId="TitleChar">
    <w:name w:val="Title Char"/>
    <w:basedOn w:val="DefaultParagraphFont"/>
    <w:link w:val="Title"/>
    <w:uiPriority w:val="10"/>
    <w:rPr>
      <w:rFonts w:asciiTheme="majorHAnsi" w:eastAsiaTheme="majorEastAsia" w:hAnsiTheme="majorHAnsi" w:cstheme="majorBidi"/>
      <w:color w:val="4A66AC" w:themeColor="accent1"/>
      <w:kern w:val="28"/>
      <w:sz w:val="60"/>
      <w:szCs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szCs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szCs w:val="26"/>
    </w:rPr>
  </w:style>
  <w:style w:type="character" w:styleId="Emphasis">
    <w:name w:val="Emphasis"/>
    <w:basedOn w:val="DefaultParagraphFont"/>
    <w:uiPriority w:val="10"/>
    <w:unhideWhenUsed/>
    <w:qFormat/>
    <w:rPr>
      <w:i w:val="0"/>
      <w:iCs w:val="0"/>
      <w:color w:val="374C80"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4A66AC" w:themeColor="accent1"/>
      <w:sz w:val="26"/>
      <w:szCs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4A66AC" w:themeColor="accent1"/>
      <w:sz w:val="26"/>
      <w:szCs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szCs w:val="16"/>
    </w:rPr>
  </w:style>
  <w:style w:type="character" w:customStyle="1" w:styleId="FooterChar">
    <w:name w:val="Footer Char"/>
    <w:basedOn w:val="DefaultParagraphFont"/>
    <w:link w:val="Footer"/>
    <w:uiPriority w:val="99"/>
    <w:rPr>
      <w:caps/>
      <w:sz w:val="16"/>
      <w:szCs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9454C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4A66AC" w:themeColor="accent1"/>
        <w:left w:val="single" w:sz="4" w:space="0" w:color="4A66AC" w:themeColor="accent1"/>
        <w:bottom w:val="single" w:sz="4" w:space="0" w:color="4A66AC" w:themeColor="accent1"/>
        <w:right w:val="single" w:sz="4" w:space="0" w:color="4A66AC" w:themeColor="accent1"/>
        <w:insideH w:val="single" w:sz="4" w:space="0" w:color="4A66AC" w:themeColor="accent1"/>
        <w:insideV w:val="single" w:sz="4" w:space="0" w:color="4A66AC"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A4C"/>
    <w:pPr>
      <w:spacing w:before="0" w:after="160" w:line="240" w:lineRule="auto"/>
      <w:ind w:left="1008" w:hanging="288"/>
      <w:contextualSpacing/>
    </w:pPr>
    <w:rPr>
      <w:rFonts w:eastAsiaTheme="minorHAnsi"/>
      <w:color w:val="auto"/>
      <w:sz w:val="21"/>
      <w:szCs w:val="22"/>
      <w:lang w:eastAsia="en-US"/>
    </w:rPr>
  </w:style>
  <w:style w:type="character" w:styleId="FollowedHyperlink">
    <w:name w:val="FollowedHyperlink"/>
    <w:basedOn w:val="DefaultParagraphFont"/>
    <w:uiPriority w:val="99"/>
    <w:semiHidden/>
    <w:unhideWhenUsed/>
    <w:rsid w:val="00351888"/>
    <w:rPr>
      <w:color w:val="3EBBF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7.emf"/><Relationship Id="rId21" Type="http://schemas.openxmlformats.org/officeDocument/2006/relationships/image" Target="media/image7.emf"/><Relationship Id="rId34" Type="http://schemas.openxmlformats.org/officeDocument/2006/relationships/oleObject" Target="embeddings/oleObject8.bin"/><Relationship Id="rId42" Type="http://schemas.openxmlformats.org/officeDocument/2006/relationships/oleObject" Target="embeddings/oleObject12.bin"/><Relationship Id="rId47" Type="http://schemas.openxmlformats.org/officeDocument/2006/relationships/chart" Target="charts/chart3.xml"/><Relationship Id="rId50" Type="http://schemas.openxmlformats.org/officeDocument/2006/relationships/image" Target="media/image23.emf"/><Relationship Id="rId55"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github.com/wt-student-projects/accelerator-programming" TargetMode="External"/><Relationship Id="rId17" Type="http://schemas.openxmlformats.org/officeDocument/2006/relationships/image" Target="media/image5.emf"/><Relationship Id="rId25" Type="http://schemas.openxmlformats.org/officeDocument/2006/relationships/image" Target="media/image9.emf"/><Relationship Id="rId33" Type="http://schemas.openxmlformats.org/officeDocument/2006/relationships/image" Target="media/image14.emf"/><Relationship Id="rId38" Type="http://schemas.openxmlformats.org/officeDocument/2006/relationships/oleObject" Target="embeddings/oleObject10.bin"/><Relationship Id="rId46" Type="http://schemas.openxmlformats.org/officeDocument/2006/relationships/image" Target="media/image21.png"/><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oleObject" Target="embeddings/oleObject3.bin"/><Relationship Id="rId29" Type="http://schemas.openxmlformats.org/officeDocument/2006/relationships/image" Target="media/image11.png"/><Relationship Id="rId41" Type="http://schemas.openxmlformats.org/officeDocument/2006/relationships/image" Target="media/image18.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wt-student-projects/accelerator-programming" TargetMode="External"/><Relationship Id="rId24" Type="http://schemas.openxmlformats.org/officeDocument/2006/relationships/oleObject" Target="embeddings/oleObject5.bin"/><Relationship Id="rId32" Type="http://schemas.openxmlformats.org/officeDocument/2006/relationships/oleObject" Target="embeddings/oleObject7.bin"/><Relationship Id="rId37" Type="http://schemas.openxmlformats.org/officeDocument/2006/relationships/image" Target="media/image16.emf"/><Relationship Id="rId40" Type="http://schemas.openxmlformats.org/officeDocument/2006/relationships/oleObject" Target="embeddings/oleObject11.bin"/><Relationship Id="rId45" Type="http://schemas.openxmlformats.org/officeDocument/2006/relationships/image" Target="media/image20.png"/><Relationship Id="rId53" Type="http://schemas.openxmlformats.org/officeDocument/2006/relationships/oleObject" Target="embeddings/oleObject15.bin"/><Relationship Id="rId5" Type="http://schemas.openxmlformats.org/officeDocument/2006/relationships/styles" Target="styles.xml"/><Relationship Id="rId15" Type="http://schemas.openxmlformats.org/officeDocument/2006/relationships/image" Target="media/image4.emf"/><Relationship Id="rId23" Type="http://schemas.openxmlformats.org/officeDocument/2006/relationships/image" Target="media/image8.emf"/><Relationship Id="rId28" Type="http://schemas.openxmlformats.org/officeDocument/2006/relationships/image" Target="media/image10.png"/><Relationship Id="rId36" Type="http://schemas.openxmlformats.org/officeDocument/2006/relationships/oleObject" Target="embeddings/oleObject9.bin"/><Relationship Id="rId49" Type="http://schemas.openxmlformats.org/officeDocument/2006/relationships/oleObject" Target="embeddings/oleObject13.bin"/><Relationship Id="rId57"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image" Target="media/image6.emf"/><Relationship Id="rId31" Type="http://schemas.openxmlformats.org/officeDocument/2006/relationships/image" Target="media/image13.emf"/><Relationship Id="rId44" Type="http://schemas.openxmlformats.org/officeDocument/2006/relationships/chart" Target="charts/chart2.xml"/><Relationship Id="rId52" Type="http://schemas.openxmlformats.org/officeDocument/2006/relationships/image" Target="media/image24.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oleObject" Target="embeddings/oleObject4.bin"/><Relationship Id="rId27" Type="http://schemas.openxmlformats.org/officeDocument/2006/relationships/chart" Target="charts/chart1.xml"/><Relationship Id="rId30" Type="http://schemas.openxmlformats.org/officeDocument/2006/relationships/image" Target="media/image12.png"/><Relationship Id="rId35" Type="http://schemas.openxmlformats.org/officeDocument/2006/relationships/image" Target="media/image15.emf"/><Relationship Id="rId43" Type="http://schemas.openxmlformats.org/officeDocument/2006/relationships/image" Target="media/image19.png"/><Relationship Id="rId48" Type="http://schemas.openxmlformats.org/officeDocument/2006/relationships/image" Target="media/image22.emf"/><Relationship Id="rId56" Type="http://schemas.openxmlformats.org/officeDocument/2006/relationships/glossaryDocument" Target="glossary/document.xml"/><Relationship Id="rId8" Type="http://schemas.openxmlformats.org/officeDocument/2006/relationships/footnotes" Target="footnotes.xml"/><Relationship Id="rId51" Type="http://schemas.openxmlformats.org/officeDocument/2006/relationships/oleObject" Target="embeddings/oleObject14.bin"/><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Student%20report%20with%20photo.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timings\timing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tabl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docs\cpu-vs-gpu.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GB"/>
              <a:t>Timings Original Code</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en-US"/>
        </a:p>
      </c:txPr>
    </c:title>
    <c:autoTitleDeleted val="0"/>
    <c:plotArea>
      <c:layout/>
      <c:barChart>
        <c:barDir val="bar"/>
        <c:grouping val="clustered"/>
        <c:varyColors val="0"/>
        <c:ser>
          <c:idx val="0"/>
          <c:order val="0"/>
          <c:tx>
            <c:strRef>
              <c:f>Sheet1!$A$4</c:f>
              <c:strCache>
                <c:ptCount val="1"/>
                <c:pt idx="0">
                  <c:v>alloc_2d</c:v>
                </c:pt>
              </c:strCache>
            </c:strRef>
          </c:tx>
          <c:spPr>
            <a:solidFill>
              <a:schemeClr val="accent1"/>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Sheet1!$B$4:$F$4</c:f>
              <c:numCache>
                <c:formatCode>General</c:formatCode>
                <c:ptCount val="5"/>
                <c:pt idx="0">
                  <c:v>0</c:v>
                </c:pt>
                <c:pt idx="1">
                  <c:v>0</c:v>
                </c:pt>
                <c:pt idx="2">
                  <c:v>0</c:v>
                </c:pt>
                <c:pt idx="3">
                  <c:v>0.1</c:v>
                </c:pt>
                <c:pt idx="4">
                  <c:v>0.2</c:v>
                </c:pt>
              </c:numCache>
            </c:numRef>
          </c:val>
          <c:extLst>
            <c:ext xmlns:c16="http://schemas.microsoft.com/office/drawing/2014/chart" uri="{C3380CC4-5D6E-409C-BE32-E72D297353CC}">
              <c16:uniqueId val="{00000000-47E7-4D19-819A-F4588E0F689B}"/>
            </c:ext>
          </c:extLst>
        </c:ser>
        <c:ser>
          <c:idx val="1"/>
          <c:order val="1"/>
          <c:tx>
            <c:strRef>
              <c:f>Sheet1!$A$5</c:f>
              <c:strCache>
                <c:ptCount val="1"/>
                <c:pt idx="0">
                  <c:v>screen_dump</c:v>
                </c:pt>
              </c:strCache>
            </c:strRef>
          </c:tx>
          <c:spPr>
            <a:solidFill>
              <a:schemeClr val="accent2"/>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Sheet1!$B$5:$F$5</c:f>
              <c:numCache>
                <c:formatCode>General</c:formatCode>
                <c:ptCount val="5"/>
                <c:pt idx="0">
                  <c:v>6</c:v>
                </c:pt>
                <c:pt idx="1">
                  <c:v>12.9</c:v>
                </c:pt>
                <c:pt idx="2">
                  <c:v>39.200000000000003</c:v>
                </c:pt>
                <c:pt idx="3">
                  <c:v>135.5</c:v>
                </c:pt>
                <c:pt idx="4">
                  <c:v>471.3</c:v>
                </c:pt>
              </c:numCache>
            </c:numRef>
          </c:val>
          <c:extLst>
            <c:ext xmlns:c16="http://schemas.microsoft.com/office/drawing/2014/chart" uri="{C3380CC4-5D6E-409C-BE32-E72D297353CC}">
              <c16:uniqueId val="{00000001-47E7-4D19-819A-F4588E0F689B}"/>
            </c:ext>
          </c:extLst>
        </c:ser>
        <c:ser>
          <c:idx val="2"/>
          <c:order val="2"/>
          <c:tx>
            <c:strRef>
              <c:f>Sheet1!$A$6</c:f>
              <c:strCache>
                <c:ptCount val="1"/>
                <c:pt idx="0">
                  <c:v>calc_mandel</c:v>
                </c:pt>
              </c:strCache>
            </c:strRef>
          </c:tx>
          <c:spPr>
            <a:solidFill>
              <a:schemeClr val="accent3"/>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Sheet1!$B$6:$F$6</c:f>
              <c:numCache>
                <c:formatCode>General</c:formatCode>
                <c:ptCount val="5"/>
                <c:pt idx="0">
                  <c:v>15</c:v>
                </c:pt>
                <c:pt idx="1">
                  <c:v>56.7</c:v>
                </c:pt>
                <c:pt idx="2">
                  <c:v>226.4</c:v>
                </c:pt>
                <c:pt idx="3">
                  <c:v>891</c:v>
                </c:pt>
                <c:pt idx="4">
                  <c:v>3496.7</c:v>
                </c:pt>
              </c:numCache>
            </c:numRef>
          </c:val>
          <c:extLst>
            <c:ext xmlns:c16="http://schemas.microsoft.com/office/drawing/2014/chart" uri="{C3380CC4-5D6E-409C-BE32-E72D297353CC}">
              <c16:uniqueId val="{00000002-47E7-4D19-819A-F4588E0F689B}"/>
            </c:ext>
          </c:extLst>
        </c:ser>
        <c:ser>
          <c:idx val="3"/>
          <c:order val="3"/>
          <c:tx>
            <c:strRef>
              <c:f>Sheet1!$A$7</c:f>
              <c:strCache>
                <c:ptCount val="1"/>
                <c:pt idx="0">
                  <c:v>total</c:v>
                </c:pt>
              </c:strCache>
            </c:strRef>
          </c:tx>
          <c:spPr>
            <a:solidFill>
              <a:schemeClr val="accent4"/>
            </a:solidFill>
            <a:ln>
              <a:noFill/>
            </a:ln>
            <a:effectLst/>
          </c:spPr>
          <c:invertIfNegative val="0"/>
          <c:cat>
            <c:strRef>
              <c:f>Sheet1!$B$3:$F$3</c:f>
              <c:strCache>
                <c:ptCount val="5"/>
                <c:pt idx="0">
                  <c:v>512x512</c:v>
                </c:pt>
                <c:pt idx="1">
                  <c:v>1024x1024</c:v>
                </c:pt>
                <c:pt idx="2">
                  <c:v>2048x2048</c:v>
                </c:pt>
                <c:pt idx="3">
                  <c:v>4096x4096</c:v>
                </c:pt>
                <c:pt idx="4">
                  <c:v>8192x8192</c:v>
                </c:pt>
              </c:strCache>
            </c:strRef>
          </c:cat>
          <c:val>
            <c:numRef>
              <c:f>Sheet1!$B$7:$F$7</c:f>
              <c:numCache>
                <c:formatCode>General</c:formatCode>
                <c:ptCount val="5"/>
                <c:pt idx="0">
                  <c:v>21</c:v>
                </c:pt>
                <c:pt idx="1">
                  <c:v>69.600000000000009</c:v>
                </c:pt>
                <c:pt idx="2">
                  <c:v>265.60000000000002</c:v>
                </c:pt>
                <c:pt idx="3">
                  <c:v>1026.5999999999999</c:v>
                </c:pt>
                <c:pt idx="4">
                  <c:v>3968.2</c:v>
                </c:pt>
              </c:numCache>
            </c:numRef>
          </c:val>
          <c:extLst>
            <c:ext xmlns:c16="http://schemas.microsoft.com/office/drawing/2014/chart" uri="{C3380CC4-5D6E-409C-BE32-E72D297353CC}">
              <c16:uniqueId val="{00000003-47E7-4D19-819A-F4588E0F689B}"/>
            </c:ext>
          </c:extLst>
        </c:ser>
        <c:dLbls>
          <c:showLegendKey val="0"/>
          <c:showVal val="0"/>
          <c:showCatName val="0"/>
          <c:showSerName val="0"/>
          <c:showPercent val="0"/>
          <c:showBubbleSize val="0"/>
        </c:dLbls>
        <c:gapWidth val="269"/>
        <c:axId val="707867808"/>
        <c:axId val="707860264"/>
      </c:barChart>
      <c:catAx>
        <c:axId val="707867808"/>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Image Size</a:t>
                </a:r>
              </a:p>
            </c:rich>
          </c:tx>
          <c:layout>
            <c:manualLayout>
              <c:xMode val="edge"/>
              <c:yMode val="edge"/>
              <c:x val="6.2305295950155761E-3"/>
              <c:y val="0.4146346566819008"/>
            </c:manualLayout>
          </c:layout>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en-US"/>
          </a:p>
        </c:txPr>
        <c:crossAx val="707860264"/>
        <c:crosses val="autoZero"/>
        <c:auto val="1"/>
        <c:lblAlgn val="ctr"/>
        <c:lblOffset val="100"/>
        <c:noMultiLvlLbl val="0"/>
      </c:catAx>
      <c:valAx>
        <c:axId val="707860264"/>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GB"/>
                  <a:t>Time Taken (ms)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07867808"/>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Optimised</a:t>
            </a:r>
            <a:r>
              <a:rPr lang="en-GB" baseline="0"/>
              <a:t> FMAD vs Optimised vs Non Optimised</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Sheet1!$A$7</c:f>
              <c:strCache>
                <c:ptCount val="1"/>
                <c:pt idx="0">
                  <c:v>Optimised - Fmad on</c:v>
                </c:pt>
              </c:strCache>
            </c:strRef>
          </c:tx>
          <c:spPr>
            <a:solidFill>
              <a:schemeClr val="accent1"/>
            </a:solidFill>
            <a:ln>
              <a:noFill/>
            </a:ln>
            <a:effectLst/>
          </c:spPr>
          <c:invertIfNegative val="0"/>
          <c:cat>
            <c:strRef>
              <c:f>Sheet1!$B$6:$E$6</c:f>
              <c:strCache>
                <c:ptCount val="4"/>
                <c:pt idx="0">
                  <c:v>512x512</c:v>
                </c:pt>
                <c:pt idx="1">
                  <c:v>1024x1024</c:v>
                </c:pt>
                <c:pt idx="2">
                  <c:v>2048x2048</c:v>
                </c:pt>
                <c:pt idx="3">
                  <c:v>4096x4096</c:v>
                </c:pt>
              </c:strCache>
            </c:strRef>
          </c:cat>
          <c:val>
            <c:numRef>
              <c:f>Sheet1!$B$7:$E$7</c:f>
              <c:numCache>
                <c:formatCode>General</c:formatCode>
                <c:ptCount val="4"/>
                <c:pt idx="0">
                  <c:v>1.4978899999999999</c:v>
                </c:pt>
                <c:pt idx="1">
                  <c:v>3.6336599999999999</c:v>
                </c:pt>
                <c:pt idx="2">
                  <c:v>11.543699999999999</c:v>
                </c:pt>
                <c:pt idx="3">
                  <c:v>39.549900000000001</c:v>
                </c:pt>
              </c:numCache>
            </c:numRef>
          </c:val>
          <c:extLst>
            <c:ext xmlns:c16="http://schemas.microsoft.com/office/drawing/2014/chart" uri="{C3380CC4-5D6E-409C-BE32-E72D297353CC}">
              <c16:uniqueId val="{00000000-F32C-4481-9F60-B2B208C8FC2C}"/>
            </c:ext>
          </c:extLst>
        </c:ser>
        <c:ser>
          <c:idx val="1"/>
          <c:order val="1"/>
          <c:tx>
            <c:strRef>
              <c:f>Sheet1!$A$8</c:f>
              <c:strCache>
                <c:ptCount val="1"/>
                <c:pt idx="0">
                  <c:v>Optimised - Fmad off</c:v>
                </c:pt>
              </c:strCache>
            </c:strRef>
          </c:tx>
          <c:spPr>
            <a:solidFill>
              <a:schemeClr val="accent2"/>
            </a:solidFill>
            <a:ln>
              <a:noFill/>
            </a:ln>
            <a:effectLst/>
          </c:spPr>
          <c:invertIfNegative val="0"/>
          <c:cat>
            <c:strRef>
              <c:f>Sheet1!$B$6:$E$6</c:f>
              <c:strCache>
                <c:ptCount val="4"/>
                <c:pt idx="0">
                  <c:v>512x512</c:v>
                </c:pt>
                <c:pt idx="1">
                  <c:v>1024x1024</c:v>
                </c:pt>
                <c:pt idx="2">
                  <c:v>2048x2048</c:v>
                </c:pt>
                <c:pt idx="3">
                  <c:v>4096x4096</c:v>
                </c:pt>
              </c:strCache>
            </c:strRef>
          </c:cat>
          <c:val>
            <c:numRef>
              <c:f>Sheet1!$B$8:$E$8</c:f>
              <c:numCache>
                <c:formatCode>General</c:formatCode>
                <c:ptCount val="4"/>
                <c:pt idx="0">
                  <c:v>1.65282</c:v>
                </c:pt>
                <c:pt idx="1">
                  <c:v>4.1592900000000004</c:v>
                </c:pt>
                <c:pt idx="2">
                  <c:v>12.974500000000001</c:v>
                </c:pt>
                <c:pt idx="3">
                  <c:v>44.6387</c:v>
                </c:pt>
              </c:numCache>
            </c:numRef>
          </c:val>
          <c:extLst>
            <c:ext xmlns:c16="http://schemas.microsoft.com/office/drawing/2014/chart" uri="{C3380CC4-5D6E-409C-BE32-E72D297353CC}">
              <c16:uniqueId val="{00000001-F32C-4481-9F60-B2B208C8FC2C}"/>
            </c:ext>
          </c:extLst>
        </c:ser>
        <c:ser>
          <c:idx val="2"/>
          <c:order val="2"/>
          <c:tx>
            <c:strRef>
              <c:f>Sheet1!$A$9</c:f>
              <c:strCache>
                <c:ptCount val="1"/>
                <c:pt idx="0">
                  <c:v>Non Optimised</c:v>
                </c:pt>
              </c:strCache>
            </c:strRef>
          </c:tx>
          <c:spPr>
            <a:solidFill>
              <a:schemeClr val="accent3"/>
            </a:solidFill>
            <a:ln>
              <a:noFill/>
            </a:ln>
            <a:effectLst/>
          </c:spPr>
          <c:invertIfNegative val="0"/>
          <c:cat>
            <c:strRef>
              <c:f>Sheet1!$B$6:$E$6</c:f>
              <c:strCache>
                <c:ptCount val="4"/>
                <c:pt idx="0">
                  <c:v>512x512</c:v>
                </c:pt>
                <c:pt idx="1">
                  <c:v>1024x1024</c:v>
                </c:pt>
                <c:pt idx="2">
                  <c:v>2048x2048</c:v>
                </c:pt>
                <c:pt idx="3">
                  <c:v>4096x4096</c:v>
                </c:pt>
              </c:strCache>
            </c:strRef>
          </c:cat>
          <c:val>
            <c:numRef>
              <c:f>Sheet1!$B$9:$E$9</c:f>
              <c:numCache>
                <c:formatCode>General</c:formatCode>
                <c:ptCount val="4"/>
                <c:pt idx="0">
                  <c:v>1.86226</c:v>
                </c:pt>
                <c:pt idx="1">
                  <c:v>5.1989400000000003</c:v>
                </c:pt>
                <c:pt idx="2">
                  <c:v>16.970400000000001</c:v>
                </c:pt>
                <c:pt idx="3">
                  <c:v>58.779499999999999</c:v>
                </c:pt>
              </c:numCache>
            </c:numRef>
          </c:val>
          <c:extLst>
            <c:ext xmlns:c16="http://schemas.microsoft.com/office/drawing/2014/chart" uri="{C3380CC4-5D6E-409C-BE32-E72D297353CC}">
              <c16:uniqueId val="{00000002-F32C-4481-9F60-B2B208C8FC2C}"/>
            </c:ext>
          </c:extLst>
        </c:ser>
        <c:dLbls>
          <c:showLegendKey val="0"/>
          <c:showVal val="0"/>
          <c:showCatName val="0"/>
          <c:showSerName val="0"/>
          <c:showPercent val="0"/>
          <c:showBubbleSize val="0"/>
        </c:dLbls>
        <c:gapWidth val="219"/>
        <c:overlap val="-27"/>
        <c:axId val="348262192"/>
        <c:axId val="348262848"/>
      </c:barChart>
      <c:catAx>
        <c:axId val="3482621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848"/>
        <c:crosses val="autoZero"/>
        <c:auto val="1"/>
        <c:lblAlgn val="ctr"/>
        <c:lblOffset val="100"/>
        <c:noMultiLvlLbl val="0"/>
      </c:catAx>
      <c:valAx>
        <c:axId val="3482628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layout>
            <c:manualLayout>
              <c:xMode val="edge"/>
              <c:yMode val="edge"/>
              <c:x val="8.8773903262092238E-2"/>
              <c:y val="0.3005569106356508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6219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layout>
        <c:manualLayout>
          <c:xMode val="edge"/>
          <c:yMode val="edge"/>
          <c:x val="0.32742743554114562"/>
          <c:y val="0.9319523521098324"/>
          <c:w val="0.50527571921156911"/>
          <c:h val="4.4379008836913141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CUDA</a:t>
            </a:r>
            <a:r>
              <a:rPr lang="en-GB" baseline="0"/>
              <a:t> vs CPU</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c:f>
              <c:strCache>
                <c:ptCount val="1"/>
                <c:pt idx="0">
                  <c:v>Cuda</c:v>
                </c:pt>
              </c:strCache>
            </c:strRef>
          </c:tx>
          <c:spPr>
            <a:solidFill>
              <a:schemeClr val="accent1"/>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Sheet1!$B$2:$G$2</c:f>
              <c:numCache>
                <c:formatCode>General</c:formatCode>
                <c:ptCount val="6"/>
                <c:pt idx="0">
                  <c:v>7.3567299999999998</c:v>
                </c:pt>
                <c:pt idx="1">
                  <c:v>17.063300000000002</c:v>
                </c:pt>
                <c:pt idx="2">
                  <c:v>61.558900000000001</c:v>
                </c:pt>
                <c:pt idx="3">
                  <c:v>206.309</c:v>
                </c:pt>
                <c:pt idx="4">
                  <c:v>743.63300000000004</c:v>
                </c:pt>
                <c:pt idx="5">
                  <c:v>3172.29</c:v>
                </c:pt>
              </c:numCache>
            </c:numRef>
          </c:val>
          <c:extLst>
            <c:ext xmlns:c16="http://schemas.microsoft.com/office/drawing/2014/chart" uri="{C3380CC4-5D6E-409C-BE32-E72D297353CC}">
              <c16:uniqueId val="{00000000-C54C-4C35-9CC1-5B58590C5EA3}"/>
            </c:ext>
          </c:extLst>
        </c:ser>
        <c:ser>
          <c:idx val="1"/>
          <c:order val="1"/>
          <c:tx>
            <c:strRef>
              <c:f>Sheet1!$A$3</c:f>
              <c:strCache>
                <c:ptCount val="1"/>
                <c:pt idx="0">
                  <c:v>Cpu</c:v>
                </c:pt>
              </c:strCache>
            </c:strRef>
          </c:tx>
          <c:spPr>
            <a:solidFill>
              <a:schemeClr val="accent2"/>
            </a:solidFill>
            <a:ln>
              <a:noFill/>
            </a:ln>
            <a:effectLst/>
          </c:spPr>
          <c:invertIfNegative val="0"/>
          <c:cat>
            <c:strRef>
              <c:f>Sheet1!$B$1:$G$1</c:f>
              <c:strCache>
                <c:ptCount val="6"/>
                <c:pt idx="0">
                  <c:v>512x512</c:v>
                </c:pt>
                <c:pt idx="1">
                  <c:v>1024x1024</c:v>
                </c:pt>
                <c:pt idx="2">
                  <c:v>2048x2048</c:v>
                </c:pt>
                <c:pt idx="3">
                  <c:v>4096x4096</c:v>
                </c:pt>
                <c:pt idx="4">
                  <c:v>8192x8192</c:v>
                </c:pt>
                <c:pt idx="5">
                  <c:v>16384x16384</c:v>
                </c:pt>
              </c:strCache>
            </c:strRef>
          </c:cat>
          <c:val>
            <c:numRef>
              <c:f>Sheet1!$B$3:$G$3</c:f>
              <c:numCache>
                <c:formatCode>General</c:formatCode>
                <c:ptCount val="6"/>
                <c:pt idx="0">
                  <c:v>20.8</c:v>
                </c:pt>
                <c:pt idx="1">
                  <c:v>74.099999999999994</c:v>
                </c:pt>
                <c:pt idx="2">
                  <c:v>271.5</c:v>
                </c:pt>
                <c:pt idx="3">
                  <c:v>1090.9000000000001</c:v>
                </c:pt>
                <c:pt idx="4">
                  <c:v>4153</c:v>
                </c:pt>
                <c:pt idx="5">
                  <c:v>16349</c:v>
                </c:pt>
              </c:numCache>
            </c:numRef>
          </c:val>
          <c:extLst>
            <c:ext xmlns:c16="http://schemas.microsoft.com/office/drawing/2014/chart" uri="{C3380CC4-5D6E-409C-BE32-E72D297353CC}">
              <c16:uniqueId val="{00000001-C54C-4C35-9CC1-5B58590C5EA3}"/>
            </c:ext>
          </c:extLst>
        </c:ser>
        <c:dLbls>
          <c:showLegendKey val="0"/>
          <c:showVal val="0"/>
          <c:showCatName val="0"/>
          <c:showSerName val="0"/>
          <c:showPercent val="0"/>
          <c:showBubbleSize val="0"/>
        </c:dLbls>
        <c:gapWidth val="219"/>
        <c:overlap val="-27"/>
        <c:axId val="468044536"/>
        <c:axId val="468046504"/>
      </c:barChart>
      <c:catAx>
        <c:axId val="4680445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 Size</a:t>
                </a:r>
              </a:p>
            </c:rich>
          </c:tx>
          <c:layout>
            <c:manualLayout>
              <c:xMode val="edge"/>
              <c:yMode val="edge"/>
              <c:x val="0.45047623213764948"/>
              <c:y val="0.862262673997267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6504"/>
        <c:crosses val="autoZero"/>
        <c:auto val="1"/>
        <c:lblAlgn val="ctr"/>
        <c:lblOffset val="100"/>
        <c:noMultiLvlLbl val="0"/>
      </c:catAx>
      <c:valAx>
        <c:axId val="4680465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68044536"/>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846D150AE0947CC9D8452815A6EB367"/>
        <w:category>
          <w:name w:val="General"/>
          <w:gallery w:val="placeholder"/>
        </w:category>
        <w:types>
          <w:type w:val="bbPlcHdr"/>
        </w:types>
        <w:behaviors>
          <w:behavior w:val="content"/>
        </w:behaviors>
        <w:guid w:val="{E9538B83-048B-4295-9BF2-549E36D3D9C6}"/>
      </w:docPartPr>
      <w:docPartBody>
        <w:p w:rsidR="00AD74C7" w:rsidRDefault="008B7524">
          <w:pPr>
            <w:pStyle w:val="9846D150AE0947CC9D8452815A6EB367"/>
          </w:pPr>
          <w:r>
            <w:t>[Name]</w:t>
          </w:r>
        </w:p>
      </w:docPartBody>
    </w:docPart>
    <w:docPart>
      <w:docPartPr>
        <w:name w:val="C03E24D826A04D0D8A1AC731896032D4"/>
        <w:category>
          <w:name w:val="General"/>
          <w:gallery w:val="placeholder"/>
        </w:category>
        <w:types>
          <w:type w:val="bbPlcHdr"/>
        </w:types>
        <w:behaviors>
          <w:behavior w:val="content"/>
        </w:behaviors>
        <w:guid w:val="{57B96D61-34C5-46EE-BA19-1C78CF147340}"/>
      </w:docPartPr>
      <w:docPartBody>
        <w:p w:rsidR="00AD74C7" w:rsidRDefault="008B7524">
          <w:pPr>
            <w:pStyle w:val="C03E24D826A04D0D8A1AC731896032D4"/>
          </w:pPr>
          <w:r>
            <w:t>[Course Title]</w:t>
          </w:r>
        </w:p>
      </w:docPartBody>
    </w:docPart>
    <w:docPart>
      <w:docPartPr>
        <w:name w:val="C7AD28F375EF49108A19AFA76CB77881"/>
        <w:category>
          <w:name w:val="General"/>
          <w:gallery w:val="placeholder"/>
        </w:category>
        <w:types>
          <w:type w:val="bbPlcHdr"/>
        </w:types>
        <w:behaviors>
          <w:behavior w:val="content"/>
        </w:behaviors>
        <w:guid w:val="{D504BA81-5DA9-4C63-8FED-DECEC7E127B6}"/>
      </w:docPartPr>
      <w:docPartBody>
        <w:p w:rsidR="00AD74C7" w:rsidRDefault="008B7524">
          <w:pPr>
            <w:pStyle w:val="C7AD28F375EF49108A19AFA76CB77881"/>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524"/>
    <w:rsid w:val="000675B6"/>
    <w:rsid w:val="00115DAA"/>
    <w:rsid w:val="001346B3"/>
    <w:rsid w:val="001D30BA"/>
    <w:rsid w:val="002A0235"/>
    <w:rsid w:val="003837EC"/>
    <w:rsid w:val="0045081F"/>
    <w:rsid w:val="00475FF5"/>
    <w:rsid w:val="0048305F"/>
    <w:rsid w:val="00507FC9"/>
    <w:rsid w:val="005C3BEB"/>
    <w:rsid w:val="008400B5"/>
    <w:rsid w:val="00866E26"/>
    <w:rsid w:val="008B7524"/>
    <w:rsid w:val="009747E4"/>
    <w:rsid w:val="00994DE7"/>
    <w:rsid w:val="009E6358"/>
    <w:rsid w:val="00A5513C"/>
    <w:rsid w:val="00AD74C7"/>
    <w:rsid w:val="00AF6804"/>
    <w:rsid w:val="00B21E59"/>
    <w:rsid w:val="00B41109"/>
    <w:rsid w:val="00BC310B"/>
    <w:rsid w:val="00C03335"/>
    <w:rsid w:val="00C5345F"/>
    <w:rsid w:val="00CD61B2"/>
    <w:rsid w:val="00D11BB8"/>
    <w:rsid w:val="00E50BC2"/>
    <w:rsid w:val="00E70AC8"/>
    <w:rsid w:val="00EA6081"/>
    <w:rsid w:val="00ED6C06"/>
    <w:rsid w:val="00F254E8"/>
    <w:rsid w:val="00F641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szCs w:val="30"/>
      <w:lang w:val="en-US" w:eastAsia="en-US"/>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szCs w:val="30"/>
      <w:lang w:val="en-US" w:eastAsia="en-US"/>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lang w:val="en-US" w:eastAsia="en-US"/>
    </w:rPr>
  </w:style>
  <w:style w:type="paragraph" w:styleId="ListBullet">
    <w:name w:val="List Bullet"/>
    <w:basedOn w:val="Normal"/>
    <w:uiPriority w:val="1"/>
    <w:unhideWhenUsed/>
    <w:qFormat/>
    <w:pPr>
      <w:numPr>
        <w:numId w:val="1"/>
      </w:numPr>
      <w:spacing w:before="120" w:after="200" w:line="264" w:lineRule="auto"/>
    </w:pPr>
    <w:rPr>
      <w:rFonts w:cs="Times New Roman"/>
      <w:color w:val="44546A" w:themeColor="text2"/>
      <w:sz w:val="20"/>
      <w:szCs w:val="20"/>
      <w:lang w:val="en-US" w:eastAsia="en-US"/>
    </w:rPr>
  </w:style>
  <w:style w:type="paragraph" w:customStyle="1" w:styleId="0A3ADC6FB45A44B78D3CCEDE800FD1B1">
    <w:name w:val="0A3ADC6FB45A44B78D3CCEDE800FD1B1"/>
  </w:style>
  <w:style w:type="paragraph" w:customStyle="1" w:styleId="9846D150AE0947CC9D8452815A6EB367">
    <w:name w:val="9846D150AE0947CC9D8452815A6EB367"/>
  </w:style>
  <w:style w:type="paragraph" w:customStyle="1" w:styleId="C03E24D826A04D0D8A1AC731896032D4">
    <w:name w:val="C03E24D826A04D0D8A1AC731896032D4"/>
  </w:style>
  <w:style w:type="paragraph" w:customStyle="1" w:styleId="C7AD28F375EF49108A19AFA76CB77881">
    <w:name w:val="C7AD28F375EF49108A19AFA76CB77881"/>
  </w:style>
  <w:style w:type="character" w:styleId="PlaceholderText">
    <w:name w:val="Placeholder Text"/>
    <w:basedOn w:val="DefaultParagraphFont"/>
    <w:uiPriority w:val="99"/>
    <w:semiHidden/>
    <w:rsid w:val="00AD74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2017-02-12T00:00:00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07D724-CFAE-492B-A71D-931B5BC876B0}">
  <ds:schemaRefs>
    <ds:schemaRef ds:uri="http://schemas.microsoft.com/sharepoint/v3/contenttype/forms"/>
  </ds:schemaRefs>
</ds:datastoreItem>
</file>

<file path=customXml/itemProps3.xml><?xml version="1.0" encoding="utf-8"?>
<ds:datastoreItem xmlns:ds="http://schemas.openxmlformats.org/officeDocument/2006/customXml" ds:itemID="{972C56BC-427D-4C4D-9293-AD3FDD47F8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920</TotalTime>
  <Pages>1</Pages>
  <Words>3047</Words>
  <Characters>17374</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Mandelbrot CUDA Assignment</vt:lpstr>
    </vt:vector>
  </TitlesOfParts>
  <Company/>
  <LinksUpToDate>false</LinksUpToDate>
  <CharactersWithSpaces>20381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Mandelbrot CUDA Assignment</dc:title>
  <dc:subject>coursework part 1</dc:subject>
  <dc:creator>William Taylor</dc:creator>
  <cp:keywords>Computer Games Technology</cp:keywords>
  <cp:lastModifiedBy>Information, Technology and Digital Services</cp:lastModifiedBy>
  <cp:revision>244</cp:revision>
  <cp:lastPrinted>2017-02-23T13:15:00Z</cp:lastPrinted>
  <dcterms:created xsi:type="dcterms:W3CDTF">2017-02-12T22:02:00Z</dcterms:created>
  <dcterms:modified xsi:type="dcterms:W3CDTF">2017-02-23T13:15:00Z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TC028923599991</vt:lpwstr>
  </property>
</Properties>
</file>