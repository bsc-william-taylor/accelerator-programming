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242852" w:themeColor="text2"/>
          <w:sz w:val="24"/>
          <w:szCs w:val="24"/>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1CFB0F6" wp14:editId="37C4815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08A3CF3D" wp14:editId="0F5213B5">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08A3CF3D"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6666A9">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rPr>
                                  <w:lang w:val="en-GB"/>
                                </w:rPr>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5ACAB13D" wp14:editId="2CFE4AA0">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ACAB13D"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6666A9">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6666A9"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r w:rsidR="00351888">
            <w:rPr>
              <w:color w:val="auto"/>
            </w:rPr>
            <w:lastRenderedPageBreak/>
            <w:t xml:space="preserve"> </w:t>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351888" w:rsidRDefault="00DF70DE">
              <w:pPr>
                <w:pStyle w:val="TOC1"/>
                <w:tabs>
                  <w:tab w:val="right" w:leader="dot" w:pos="10790"/>
                </w:tabs>
                <w:rPr>
                  <w:noProof/>
                  <w:color w:val="auto"/>
                  <w:sz w:val="22"/>
                  <w:szCs w:val="22"/>
                  <w:lang w:val="en-GB" w:eastAsia="en-GB"/>
                </w:rPr>
              </w:pPr>
              <w:r>
                <w:fldChar w:fldCharType="begin"/>
              </w:r>
              <w:r>
                <w:instrText xml:space="preserve"> TOC \o "1-3" \h \z \u </w:instrText>
              </w:r>
              <w:r>
                <w:fldChar w:fldCharType="separate"/>
              </w:r>
              <w:hyperlink w:anchor="_Toc474793260" w:history="1">
                <w:r w:rsidR="00351888" w:rsidRPr="00594C1C">
                  <w:rPr>
                    <w:rStyle w:val="Hyperlink"/>
                    <w:noProof/>
                  </w:rPr>
                  <w:t>Introduction</w:t>
                </w:r>
                <w:r w:rsidR="00351888">
                  <w:rPr>
                    <w:noProof/>
                    <w:webHidden/>
                  </w:rPr>
                  <w:tab/>
                </w:r>
                <w:r w:rsidR="00351888">
                  <w:rPr>
                    <w:noProof/>
                    <w:webHidden/>
                  </w:rPr>
                  <w:fldChar w:fldCharType="begin"/>
                </w:r>
                <w:r w:rsidR="00351888">
                  <w:rPr>
                    <w:noProof/>
                    <w:webHidden/>
                  </w:rPr>
                  <w:instrText xml:space="preserve"> PAGEREF _Toc474793260 \h </w:instrText>
                </w:r>
                <w:r w:rsidR="00351888">
                  <w:rPr>
                    <w:noProof/>
                    <w:webHidden/>
                  </w:rPr>
                </w:r>
                <w:r w:rsidR="00351888">
                  <w:rPr>
                    <w:noProof/>
                    <w:webHidden/>
                  </w:rPr>
                  <w:fldChar w:fldCharType="separate"/>
                </w:r>
                <w:r w:rsidR="00351888">
                  <w:rPr>
                    <w:noProof/>
                    <w:webHidden/>
                  </w:rPr>
                  <w:t>2</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61" w:history="1">
                <w:r w:rsidR="00351888" w:rsidRPr="00594C1C">
                  <w:rPr>
                    <w:rStyle w:val="Hyperlink"/>
                    <w:noProof/>
                  </w:rPr>
                  <w:t>Problem</w:t>
                </w:r>
                <w:r w:rsidR="00351888">
                  <w:rPr>
                    <w:noProof/>
                    <w:webHidden/>
                  </w:rPr>
                  <w:tab/>
                </w:r>
                <w:r w:rsidR="00351888">
                  <w:rPr>
                    <w:noProof/>
                    <w:webHidden/>
                  </w:rPr>
                  <w:fldChar w:fldCharType="begin"/>
                </w:r>
                <w:r w:rsidR="00351888">
                  <w:rPr>
                    <w:noProof/>
                    <w:webHidden/>
                  </w:rPr>
                  <w:instrText xml:space="preserve"> PAGEREF _Toc474793261 \h </w:instrText>
                </w:r>
                <w:r w:rsidR="00351888">
                  <w:rPr>
                    <w:noProof/>
                    <w:webHidden/>
                  </w:rPr>
                </w:r>
                <w:r w:rsidR="00351888">
                  <w:rPr>
                    <w:noProof/>
                    <w:webHidden/>
                  </w:rPr>
                  <w:fldChar w:fldCharType="separate"/>
                </w:r>
                <w:r w:rsidR="00351888">
                  <w:rPr>
                    <w:noProof/>
                    <w:webHidden/>
                  </w:rPr>
                  <w:t>2</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62" w:history="1">
                <w:r w:rsidR="00351888" w:rsidRPr="00594C1C">
                  <w:rPr>
                    <w:rStyle w:val="Hyperlink"/>
                    <w:noProof/>
                  </w:rPr>
                  <w:t>Hardware</w:t>
                </w:r>
                <w:r w:rsidR="00351888">
                  <w:rPr>
                    <w:noProof/>
                    <w:webHidden/>
                  </w:rPr>
                  <w:tab/>
                </w:r>
                <w:r w:rsidR="00351888">
                  <w:rPr>
                    <w:noProof/>
                    <w:webHidden/>
                  </w:rPr>
                  <w:fldChar w:fldCharType="begin"/>
                </w:r>
                <w:r w:rsidR="00351888">
                  <w:rPr>
                    <w:noProof/>
                    <w:webHidden/>
                  </w:rPr>
                  <w:instrText xml:space="preserve"> PAGEREF _Toc474793262 \h </w:instrText>
                </w:r>
                <w:r w:rsidR="00351888">
                  <w:rPr>
                    <w:noProof/>
                    <w:webHidden/>
                  </w:rPr>
                </w:r>
                <w:r w:rsidR="00351888">
                  <w:rPr>
                    <w:noProof/>
                    <w:webHidden/>
                  </w:rPr>
                  <w:fldChar w:fldCharType="separate"/>
                </w:r>
                <w:r w:rsidR="00351888">
                  <w:rPr>
                    <w:noProof/>
                    <w:webHidden/>
                  </w:rPr>
                  <w:t>2</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63" w:history="1">
                <w:r w:rsidR="00351888" w:rsidRPr="00594C1C">
                  <w:rPr>
                    <w:rStyle w:val="Hyperlink"/>
                    <w:noProof/>
                  </w:rPr>
                  <w:t>Software</w:t>
                </w:r>
                <w:r w:rsidR="00351888">
                  <w:rPr>
                    <w:noProof/>
                    <w:webHidden/>
                  </w:rPr>
                  <w:tab/>
                </w:r>
                <w:r w:rsidR="00351888">
                  <w:rPr>
                    <w:noProof/>
                    <w:webHidden/>
                  </w:rPr>
                  <w:fldChar w:fldCharType="begin"/>
                </w:r>
                <w:r w:rsidR="00351888">
                  <w:rPr>
                    <w:noProof/>
                    <w:webHidden/>
                  </w:rPr>
                  <w:instrText xml:space="preserve"> PAGEREF _Toc474793263 \h </w:instrText>
                </w:r>
                <w:r w:rsidR="00351888">
                  <w:rPr>
                    <w:noProof/>
                    <w:webHidden/>
                  </w:rPr>
                </w:r>
                <w:r w:rsidR="00351888">
                  <w:rPr>
                    <w:noProof/>
                    <w:webHidden/>
                  </w:rPr>
                  <w:fldChar w:fldCharType="separate"/>
                </w:r>
                <w:r w:rsidR="00351888">
                  <w:rPr>
                    <w:noProof/>
                    <w:webHidden/>
                  </w:rPr>
                  <w:t>2</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64" w:history="1">
                <w:r w:rsidR="00351888" w:rsidRPr="00594C1C">
                  <w:rPr>
                    <w:rStyle w:val="Hyperlink"/>
                    <w:noProof/>
                  </w:rPr>
                  <w:t>Goals</w:t>
                </w:r>
                <w:r w:rsidR="00351888">
                  <w:rPr>
                    <w:noProof/>
                    <w:webHidden/>
                  </w:rPr>
                  <w:tab/>
                </w:r>
                <w:r w:rsidR="00351888">
                  <w:rPr>
                    <w:noProof/>
                    <w:webHidden/>
                  </w:rPr>
                  <w:fldChar w:fldCharType="begin"/>
                </w:r>
                <w:r w:rsidR="00351888">
                  <w:rPr>
                    <w:noProof/>
                    <w:webHidden/>
                  </w:rPr>
                  <w:instrText xml:space="preserve"> PAGEREF _Toc474793264 \h </w:instrText>
                </w:r>
                <w:r w:rsidR="00351888">
                  <w:rPr>
                    <w:noProof/>
                    <w:webHidden/>
                  </w:rPr>
                </w:r>
                <w:r w:rsidR="00351888">
                  <w:rPr>
                    <w:noProof/>
                    <w:webHidden/>
                  </w:rPr>
                  <w:fldChar w:fldCharType="separate"/>
                </w:r>
                <w:r w:rsidR="00351888">
                  <w:rPr>
                    <w:noProof/>
                    <w:webHidden/>
                  </w:rPr>
                  <w:t>3</w:t>
                </w:r>
                <w:r w:rsidR="00351888">
                  <w:rPr>
                    <w:noProof/>
                    <w:webHidden/>
                  </w:rPr>
                  <w:fldChar w:fldCharType="end"/>
                </w:r>
              </w:hyperlink>
            </w:p>
            <w:p w:rsidR="00351888" w:rsidRDefault="006666A9">
              <w:pPr>
                <w:pStyle w:val="TOC1"/>
                <w:tabs>
                  <w:tab w:val="right" w:leader="dot" w:pos="10790"/>
                </w:tabs>
                <w:rPr>
                  <w:noProof/>
                  <w:color w:val="auto"/>
                  <w:sz w:val="22"/>
                  <w:szCs w:val="22"/>
                  <w:lang w:val="en-GB" w:eastAsia="en-GB"/>
                </w:rPr>
              </w:pPr>
              <w:hyperlink w:anchor="_Toc474793265" w:history="1">
                <w:r w:rsidR="00351888" w:rsidRPr="00594C1C">
                  <w:rPr>
                    <w:rStyle w:val="Hyperlink"/>
                    <w:noProof/>
                  </w:rPr>
                  <w:t>CPU Analysis</w:t>
                </w:r>
                <w:r w:rsidR="00351888">
                  <w:rPr>
                    <w:noProof/>
                    <w:webHidden/>
                  </w:rPr>
                  <w:tab/>
                </w:r>
                <w:r w:rsidR="00351888">
                  <w:rPr>
                    <w:noProof/>
                    <w:webHidden/>
                  </w:rPr>
                  <w:fldChar w:fldCharType="begin"/>
                </w:r>
                <w:r w:rsidR="00351888">
                  <w:rPr>
                    <w:noProof/>
                    <w:webHidden/>
                  </w:rPr>
                  <w:instrText xml:space="preserve"> PAGEREF _Toc474793265 \h </w:instrText>
                </w:r>
                <w:r w:rsidR="00351888">
                  <w:rPr>
                    <w:noProof/>
                    <w:webHidden/>
                  </w:rPr>
                </w:r>
                <w:r w:rsidR="00351888">
                  <w:rPr>
                    <w:noProof/>
                    <w:webHidden/>
                  </w:rPr>
                  <w:fldChar w:fldCharType="separate"/>
                </w:r>
                <w:r w:rsidR="00351888">
                  <w:rPr>
                    <w:noProof/>
                    <w:webHidden/>
                  </w:rPr>
                  <w:t>4</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66" w:history="1">
                <w:r w:rsidR="00351888" w:rsidRPr="00594C1C">
                  <w:rPr>
                    <w:rStyle w:val="Hyperlink"/>
                    <w:noProof/>
                  </w:rPr>
                  <w:t>Analysis</w:t>
                </w:r>
                <w:r w:rsidR="00351888">
                  <w:rPr>
                    <w:noProof/>
                    <w:webHidden/>
                  </w:rPr>
                  <w:tab/>
                </w:r>
                <w:r w:rsidR="00351888">
                  <w:rPr>
                    <w:noProof/>
                    <w:webHidden/>
                  </w:rPr>
                  <w:fldChar w:fldCharType="begin"/>
                </w:r>
                <w:r w:rsidR="00351888">
                  <w:rPr>
                    <w:noProof/>
                    <w:webHidden/>
                  </w:rPr>
                  <w:instrText xml:space="preserve"> PAGEREF _Toc474793266 \h </w:instrText>
                </w:r>
                <w:r w:rsidR="00351888">
                  <w:rPr>
                    <w:noProof/>
                    <w:webHidden/>
                  </w:rPr>
                </w:r>
                <w:r w:rsidR="00351888">
                  <w:rPr>
                    <w:noProof/>
                    <w:webHidden/>
                  </w:rPr>
                  <w:fldChar w:fldCharType="separate"/>
                </w:r>
                <w:r w:rsidR="00351888">
                  <w:rPr>
                    <w:noProof/>
                    <w:webHidden/>
                  </w:rPr>
                  <w:t>4</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67" w:history="1">
                <w:r w:rsidR="00351888" w:rsidRPr="00594C1C">
                  <w:rPr>
                    <w:rStyle w:val="Hyperlink"/>
                    <w:noProof/>
                  </w:rPr>
                  <w:t>Timings</w:t>
                </w:r>
                <w:r w:rsidR="00351888">
                  <w:rPr>
                    <w:noProof/>
                    <w:webHidden/>
                  </w:rPr>
                  <w:tab/>
                </w:r>
                <w:r w:rsidR="00351888">
                  <w:rPr>
                    <w:noProof/>
                    <w:webHidden/>
                  </w:rPr>
                  <w:fldChar w:fldCharType="begin"/>
                </w:r>
                <w:r w:rsidR="00351888">
                  <w:rPr>
                    <w:noProof/>
                    <w:webHidden/>
                  </w:rPr>
                  <w:instrText xml:space="preserve"> PAGEREF _Toc474793267 \h </w:instrText>
                </w:r>
                <w:r w:rsidR="00351888">
                  <w:rPr>
                    <w:noProof/>
                    <w:webHidden/>
                  </w:rPr>
                </w:r>
                <w:r w:rsidR="00351888">
                  <w:rPr>
                    <w:noProof/>
                    <w:webHidden/>
                  </w:rPr>
                  <w:fldChar w:fldCharType="separate"/>
                </w:r>
                <w:r w:rsidR="00351888">
                  <w:rPr>
                    <w:noProof/>
                    <w:webHidden/>
                  </w:rPr>
                  <w:t>5</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68" w:history="1">
                <w:r w:rsidR="00351888" w:rsidRPr="00594C1C">
                  <w:rPr>
                    <w:rStyle w:val="Hyperlink"/>
                    <w:noProof/>
                  </w:rPr>
                  <w:t>Profiling</w:t>
                </w:r>
                <w:r w:rsidR="00351888">
                  <w:rPr>
                    <w:noProof/>
                    <w:webHidden/>
                  </w:rPr>
                  <w:tab/>
                </w:r>
                <w:r w:rsidR="00351888">
                  <w:rPr>
                    <w:noProof/>
                    <w:webHidden/>
                  </w:rPr>
                  <w:fldChar w:fldCharType="begin"/>
                </w:r>
                <w:r w:rsidR="00351888">
                  <w:rPr>
                    <w:noProof/>
                    <w:webHidden/>
                  </w:rPr>
                  <w:instrText xml:space="preserve"> PAGEREF _Toc474793268 \h </w:instrText>
                </w:r>
                <w:r w:rsidR="00351888">
                  <w:rPr>
                    <w:noProof/>
                    <w:webHidden/>
                  </w:rPr>
                </w:r>
                <w:r w:rsidR="00351888">
                  <w:rPr>
                    <w:noProof/>
                    <w:webHidden/>
                  </w:rPr>
                  <w:fldChar w:fldCharType="separate"/>
                </w:r>
                <w:r w:rsidR="00351888">
                  <w:rPr>
                    <w:noProof/>
                    <w:webHidden/>
                  </w:rPr>
                  <w:t>6</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69" w:history="1">
                <w:r w:rsidR="00351888" w:rsidRPr="00594C1C">
                  <w:rPr>
                    <w:rStyle w:val="Hyperlink"/>
                    <w:noProof/>
                  </w:rPr>
                  <w:t>Sequential Bottleneck</w:t>
                </w:r>
                <w:r w:rsidR="00351888">
                  <w:rPr>
                    <w:noProof/>
                    <w:webHidden/>
                  </w:rPr>
                  <w:tab/>
                </w:r>
                <w:r w:rsidR="00351888">
                  <w:rPr>
                    <w:noProof/>
                    <w:webHidden/>
                  </w:rPr>
                  <w:fldChar w:fldCharType="begin"/>
                </w:r>
                <w:r w:rsidR="00351888">
                  <w:rPr>
                    <w:noProof/>
                    <w:webHidden/>
                  </w:rPr>
                  <w:instrText xml:space="preserve"> PAGEREF _Toc474793269 \h </w:instrText>
                </w:r>
                <w:r w:rsidR="00351888">
                  <w:rPr>
                    <w:noProof/>
                    <w:webHidden/>
                  </w:rPr>
                </w:r>
                <w:r w:rsidR="00351888">
                  <w:rPr>
                    <w:noProof/>
                    <w:webHidden/>
                  </w:rPr>
                  <w:fldChar w:fldCharType="separate"/>
                </w:r>
                <w:r w:rsidR="00351888">
                  <w:rPr>
                    <w:noProof/>
                    <w:webHidden/>
                  </w:rPr>
                  <w:t>6</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70" w:history="1">
                <w:r w:rsidR="00351888" w:rsidRPr="00594C1C">
                  <w:rPr>
                    <w:rStyle w:val="Hyperlink"/>
                    <w:noProof/>
                  </w:rPr>
                  <w:t>Double Iteration</w:t>
                </w:r>
                <w:r w:rsidR="00351888">
                  <w:rPr>
                    <w:noProof/>
                    <w:webHidden/>
                  </w:rPr>
                  <w:tab/>
                </w:r>
                <w:r w:rsidR="00351888">
                  <w:rPr>
                    <w:noProof/>
                    <w:webHidden/>
                  </w:rPr>
                  <w:fldChar w:fldCharType="begin"/>
                </w:r>
                <w:r w:rsidR="00351888">
                  <w:rPr>
                    <w:noProof/>
                    <w:webHidden/>
                  </w:rPr>
                  <w:instrText xml:space="preserve"> PAGEREF _Toc474793270 \h </w:instrText>
                </w:r>
                <w:r w:rsidR="00351888">
                  <w:rPr>
                    <w:noProof/>
                    <w:webHidden/>
                  </w:rPr>
                </w:r>
                <w:r w:rsidR="00351888">
                  <w:rPr>
                    <w:noProof/>
                    <w:webHidden/>
                  </w:rPr>
                  <w:fldChar w:fldCharType="separate"/>
                </w:r>
                <w:r w:rsidR="00351888">
                  <w:rPr>
                    <w:noProof/>
                    <w:webHidden/>
                  </w:rPr>
                  <w:t>6</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71" w:history="1">
                <w:r w:rsidR="00351888" w:rsidRPr="00594C1C">
                  <w:rPr>
                    <w:rStyle w:val="Hyperlink"/>
                    <w:noProof/>
                  </w:rPr>
                  <w:t>File Chunks</w:t>
                </w:r>
                <w:r w:rsidR="00351888">
                  <w:rPr>
                    <w:noProof/>
                    <w:webHidden/>
                  </w:rPr>
                  <w:tab/>
                </w:r>
                <w:r w:rsidR="00351888">
                  <w:rPr>
                    <w:noProof/>
                    <w:webHidden/>
                  </w:rPr>
                  <w:fldChar w:fldCharType="begin"/>
                </w:r>
                <w:r w:rsidR="00351888">
                  <w:rPr>
                    <w:noProof/>
                    <w:webHidden/>
                  </w:rPr>
                  <w:instrText xml:space="preserve"> PAGEREF _Toc474793271 \h </w:instrText>
                </w:r>
                <w:r w:rsidR="00351888">
                  <w:rPr>
                    <w:noProof/>
                    <w:webHidden/>
                  </w:rPr>
                </w:r>
                <w:r w:rsidR="00351888">
                  <w:rPr>
                    <w:noProof/>
                    <w:webHidden/>
                  </w:rPr>
                  <w:fldChar w:fldCharType="separate"/>
                </w:r>
                <w:r w:rsidR="00351888">
                  <w:rPr>
                    <w:noProof/>
                    <w:webHidden/>
                  </w:rPr>
                  <w:t>6</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72" w:history="1">
                <w:r w:rsidR="00351888" w:rsidRPr="00594C1C">
                  <w:rPr>
                    <w:rStyle w:val="Hyperlink"/>
                    <w:noProof/>
                  </w:rPr>
                  <w:t>Action Taken</w:t>
                </w:r>
                <w:r w:rsidR="00351888">
                  <w:rPr>
                    <w:noProof/>
                    <w:webHidden/>
                  </w:rPr>
                  <w:tab/>
                </w:r>
                <w:r w:rsidR="00351888">
                  <w:rPr>
                    <w:noProof/>
                    <w:webHidden/>
                  </w:rPr>
                  <w:fldChar w:fldCharType="begin"/>
                </w:r>
                <w:r w:rsidR="00351888">
                  <w:rPr>
                    <w:noProof/>
                    <w:webHidden/>
                  </w:rPr>
                  <w:instrText xml:space="preserve"> PAGEREF _Toc474793272 \h </w:instrText>
                </w:r>
                <w:r w:rsidR="00351888">
                  <w:rPr>
                    <w:noProof/>
                    <w:webHidden/>
                  </w:rPr>
                </w:r>
                <w:r w:rsidR="00351888">
                  <w:rPr>
                    <w:noProof/>
                    <w:webHidden/>
                  </w:rPr>
                  <w:fldChar w:fldCharType="separate"/>
                </w:r>
                <w:r w:rsidR="00351888">
                  <w:rPr>
                    <w:noProof/>
                    <w:webHidden/>
                  </w:rPr>
                  <w:t>7</w:t>
                </w:r>
                <w:r w:rsidR="00351888">
                  <w:rPr>
                    <w:noProof/>
                    <w:webHidden/>
                  </w:rPr>
                  <w:fldChar w:fldCharType="end"/>
                </w:r>
              </w:hyperlink>
            </w:p>
            <w:p w:rsidR="00351888" w:rsidRDefault="006666A9">
              <w:pPr>
                <w:pStyle w:val="TOC1"/>
                <w:tabs>
                  <w:tab w:val="right" w:leader="dot" w:pos="10790"/>
                </w:tabs>
                <w:rPr>
                  <w:noProof/>
                  <w:color w:val="auto"/>
                  <w:sz w:val="22"/>
                  <w:szCs w:val="22"/>
                  <w:lang w:val="en-GB" w:eastAsia="en-GB"/>
                </w:rPr>
              </w:pPr>
              <w:hyperlink w:anchor="_Toc474793273" w:history="1">
                <w:r w:rsidR="00351888" w:rsidRPr="00594C1C">
                  <w:rPr>
                    <w:rStyle w:val="Hyperlink"/>
                    <w:noProof/>
                  </w:rPr>
                  <w:t>GPU Implementation</w:t>
                </w:r>
                <w:r w:rsidR="00351888">
                  <w:rPr>
                    <w:noProof/>
                    <w:webHidden/>
                  </w:rPr>
                  <w:tab/>
                </w:r>
                <w:r w:rsidR="00351888">
                  <w:rPr>
                    <w:noProof/>
                    <w:webHidden/>
                  </w:rPr>
                  <w:fldChar w:fldCharType="begin"/>
                </w:r>
                <w:r w:rsidR="00351888">
                  <w:rPr>
                    <w:noProof/>
                    <w:webHidden/>
                  </w:rPr>
                  <w:instrText xml:space="preserve"> PAGEREF _Toc474793273 \h </w:instrText>
                </w:r>
                <w:r w:rsidR="00351888">
                  <w:rPr>
                    <w:noProof/>
                    <w:webHidden/>
                  </w:rPr>
                </w:r>
                <w:r w:rsidR="00351888">
                  <w:rPr>
                    <w:noProof/>
                    <w:webHidden/>
                  </w:rPr>
                  <w:fldChar w:fldCharType="separate"/>
                </w:r>
                <w:r w:rsidR="00351888">
                  <w:rPr>
                    <w:noProof/>
                    <w:webHidden/>
                  </w:rPr>
                  <w:t>7</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74" w:history="1">
                <w:r w:rsidR="00351888" w:rsidRPr="00594C1C">
                  <w:rPr>
                    <w:rStyle w:val="Hyperlink"/>
                    <w:noProof/>
                  </w:rPr>
                  <w:t>Port Overview</w:t>
                </w:r>
                <w:r w:rsidR="00351888">
                  <w:rPr>
                    <w:noProof/>
                    <w:webHidden/>
                  </w:rPr>
                  <w:tab/>
                </w:r>
                <w:r w:rsidR="00351888">
                  <w:rPr>
                    <w:noProof/>
                    <w:webHidden/>
                  </w:rPr>
                  <w:fldChar w:fldCharType="begin"/>
                </w:r>
                <w:r w:rsidR="00351888">
                  <w:rPr>
                    <w:noProof/>
                    <w:webHidden/>
                  </w:rPr>
                  <w:instrText xml:space="preserve"> PAGEREF _Toc474793274 \h </w:instrText>
                </w:r>
                <w:r w:rsidR="00351888">
                  <w:rPr>
                    <w:noProof/>
                    <w:webHidden/>
                  </w:rPr>
                </w:r>
                <w:r w:rsidR="00351888">
                  <w:rPr>
                    <w:noProof/>
                    <w:webHidden/>
                  </w:rPr>
                  <w:fldChar w:fldCharType="separate"/>
                </w:r>
                <w:r w:rsidR="00351888">
                  <w:rPr>
                    <w:noProof/>
                    <w:webHidden/>
                  </w:rPr>
                  <w:t>7</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75" w:history="1">
                <w:r w:rsidR="00351888" w:rsidRPr="00594C1C">
                  <w:rPr>
                    <w:rStyle w:val="Hyperlink"/>
                    <w:noProof/>
                  </w:rPr>
                  <w:t>Memory</w:t>
                </w:r>
                <w:r w:rsidR="00351888">
                  <w:rPr>
                    <w:noProof/>
                    <w:webHidden/>
                  </w:rPr>
                  <w:tab/>
                </w:r>
                <w:r w:rsidR="00351888">
                  <w:rPr>
                    <w:noProof/>
                    <w:webHidden/>
                  </w:rPr>
                  <w:fldChar w:fldCharType="begin"/>
                </w:r>
                <w:r w:rsidR="00351888">
                  <w:rPr>
                    <w:noProof/>
                    <w:webHidden/>
                  </w:rPr>
                  <w:instrText xml:space="preserve"> PAGEREF _Toc474793275 \h </w:instrText>
                </w:r>
                <w:r w:rsidR="00351888">
                  <w:rPr>
                    <w:noProof/>
                    <w:webHidden/>
                  </w:rPr>
                </w:r>
                <w:r w:rsidR="00351888">
                  <w:rPr>
                    <w:noProof/>
                    <w:webHidden/>
                  </w:rPr>
                  <w:fldChar w:fldCharType="separate"/>
                </w:r>
                <w:r w:rsidR="00351888">
                  <w:rPr>
                    <w:noProof/>
                    <w:webHidden/>
                  </w:rPr>
                  <w:t>7</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76" w:history="1">
                <w:r w:rsidR="00351888" w:rsidRPr="00594C1C">
                  <w:rPr>
                    <w:rStyle w:val="Hyperlink"/>
                    <w:noProof/>
                  </w:rPr>
                  <w:t>Kernel</w:t>
                </w:r>
                <w:r w:rsidR="00351888">
                  <w:rPr>
                    <w:noProof/>
                    <w:webHidden/>
                  </w:rPr>
                  <w:tab/>
                </w:r>
                <w:r w:rsidR="00351888">
                  <w:rPr>
                    <w:noProof/>
                    <w:webHidden/>
                  </w:rPr>
                  <w:fldChar w:fldCharType="begin"/>
                </w:r>
                <w:r w:rsidR="00351888">
                  <w:rPr>
                    <w:noProof/>
                    <w:webHidden/>
                  </w:rPr>
                  <w:instrText xml:space="preserve"> PAGEREF _Toc474793276 \h </w:instrText>
                </w:r>
                <w:r w:rsidR="00351888">
                  <w:rPr>
                    <w:noProof/>
                    <w:webHidden/>
                  </w:rPr>
                </w:r>
                <w:r w:rsidR="00351888">
                  <w:rPr>
                    <w:noProof/>
                    <w:webHidden/>
                  </w:rPr>
                  <w:fldChar w:fldCharType="separate"/>
                </w:r>
                <w:r w:rsidR="00351888">
                  <w:rPr>
                    <w:noProof/>
                    <w:webHidden/>
                  </w:rPr>
                  <w:t>7</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77" w:history="1">
                <w:r w:rsidR="00351888" w:rsidRPr="00594C1C">
                  <w:rPr>
                    <w:rStyle w:val="Hyperlink"/>
                    <w:noProof/>
                  </w:rPr>
                  <w:t>Output</w:t>
                </w:r>
                <w:r w:rsidR="00351888">
                  <w:rPr>
                    <w:noProof/>
                    <w:webHidden/>
                  </w:rPr>
                  <w:tab/>
                </w:r>
                <w:r w:rsidR="00351888">
                  <w:rPr>
                    <w:noProof/>
                    <w:webHidden/>
                  </w:rPr>
                  <w:fldChar w:fldCharType="begin"/>
                </w:r>
                <w:r w:rsidR="00351888">
                  <w:rPr>
                    <w:noProof/>
                    <w:webHidden/>
                  </w:rPr>
                  <w:instrText xml:space="preserve"> PAGEREF _Toc474793277 \h </w:instrText>
                </w:r>
                <w:r w:rsidR="00351888">
                  <w:rPr>
                    <w:noProof/>
                    <w:webHidden/>
                  </w:rPr>
                </w:r>
                <w:r w:rsidR="00351888">
                  <w:rPr>
                    <w:noProof/>
                    <w:webHidden/>
                  </w:rPr>
                  <w:fldChar w:fldCharType="separate"/>
                </w:r>
                <w:r w:rsidR="00351888">
                  <w:rPr>
                    <w:noProof/>
                    <w:webHidden/>
                  </w:rPr>
                  <w:t>8</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78" w:history="1">
                <w:r w:rsidR="00351888" w:rsidRPr="00594C1C">
                  <w:rPr>
                    <w:rStyle w:val="Hyperlink"/>
                    <w:noProof/>
                  </w:rPr>
                  <w:t>Optimisations</w:t>
                </w:r>
                <w:r w:rsidR="00351888">
                  <w:rPr>
                    <w:noProof/>
                    <w:webHidden/>
                  </w:rPr>
                  <w:tab/>
                </w:r>
                <w:r w:rsidR="00351888">
                  <w:rPr>
                    <w:noProof/>
                    <w:webHidden/>
                  </w:rPr>
                  <w:fldChar w:fldCharType="begin"/>
                </w:r>
                <w:r w:rsidR="00351888">
                  <w:rPr>
                    <w:noProof/>
                    <w:webHidden/>
                  </w:rPr>
                  <w:instrText xml:space="preserve"> PAGEREF _Toc474793278 \h </w:instrText>
                </w:r>
                <w:r w:rsidR="00351888">
                  <w:rPr>
                    <w:noProof/>
                    <w:webHidden/>
                  </w:rPr>
                </w:r>
                <w:r w:rsidR="00351888">
                  <w:rPr>
                    <w:noProof/>
                    <w:webHidden/>
                  </w:rPr>
                  <w:fldChar w:fldCharType="separate"/>
                </w:r>
                <w:r w:rsidR="00351888">
                  <w:rPr>
                    <w:noProof/>
                    <w:webHidden/>
                  </w:rPr>
                  <w:t>8</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79" w:history="1">
                <w:r w:rsidR="00351888" w:rsidRPr="00594C1C">
                  <w:rPr>
                    <w:rStyle w:val="Hyperlink"/>
                    <w:noProof/>
                  </w:rPr>
                  <w:t>Kernel Launch</w:t>
                </w:r>
                <w:r w:rsidR="00351888">
                  <w:rPr>
                    <w:noProof/>
                    <w:webHidden/>
                  </w:rPr>
                  <w:tab/>
                </w:r>
                <w:r w:rsidR="00351888">
                  <w:rPr>
                    <w:noProof/>
                    <w:webHidden/>
                  </w:rPr>
                  <w:fldChar w:fldCharType="begin"/>
                </w:r>
                <w:r w:rsidR="00351888">
                  <w:rPr>
                    <w:noProof/>
                    <w:webHidden/>
                  </w:rPr>
                  <w:instrText xml:space="preserve"> PAGEREF _Toc474793279 \h </w:instrText>
                </w:r>
                <w:r w:rsidR="00351888">
                  <w:rPr>
                    <w:noProof/>
                    <w:webHidden/>
                  </w:rPr>
                </w:r>
                <w:r w:rsidR="00351888">
                  <w:rPr>
                    <w:noProof/>
                    <w:webHidden/>
                  </w:rPr>
                  <w:fldChar w:fldCharType="separate"/>
                </w:r>
                <w:r w:rsidR="00351888">
                  <w:rPr>
                    <w:noProof/>
                    <w:webHidden/>
                  </w:rPr>
                  <w:t>8</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80" w:history="1">
                <w:r w:rsidR="00351888" w:rsidRPr="00594C1C">
                  <w:rPr>
                    <w:rStyle w:val="Hyperlink"/>
                    <w:noProof/>
                  </w:rPr>
                  <w:t>Early Exit</w:t>
                </w:r>
                <w:r w:rsidR="00351888">
                  <w:rPr>
                    <w:noProof/>
                    <w:webHidden/>
                  </w:rPr>
                  <w:tab/>
                </w:r>
                <w:r w:rsidR="00351888">
                  <w:rPr>
                    <w:noProof/>
                    <w:webHidden/>
                  </w:rPr>
                  <w:fldChar w:fldCharType="begin"/>
                </w:r>
                <w:r w:rsidR="00351888">
                  <w:rPr>
                    <w:noProof/>
                    <w:webHidden/>
                  </w:rPr>
                  <w:instrText xml:space="preserve"> PAGEREF _Toc474793280 \h </w:instrText>
                </w:r>
                <w:r w:rsidR="00351888">
                  <w:rPr>
                    <w:noProof/>
                    <w:webHidden/>
                  </w:rPr>
                </w:r>
                <w:r w:rsidR="00351888">
                  <w:rPr>
                    <w:noProof/>
                    <w:webHidden/>
                  </w:rPr>
                  <w:fldChar w:fldCharType="separate"/>
                </w:r>
                <w:r w:rsidR="00351888">
                  <w:rPr>
                    <w:noProof/>
                    <w:webHidden/>
                  </w:rPr>
                  <w:t>8</w:t>
                </w:r>
                <w:r w:rsidR="00351888">
                  <w:rPr>
                    <w:noProof/>
                    <w:webHidden/>
                  </w:rPr>
                  <w:fldChar w:fldCharType="end"/>
                </w:r>
              </w:hyperlink>
            </w:p>
            <w:p w:rsidR="00351888" w:rsidRDefault="006666A9">
              <w:pPr>
                <w:pStyle w:val="TOC3"/>
                <w:tabs>
                  <w:tab w:val="right" w:leader="dot" w:pos="10790"/>
                </w:tabs>
                <w:rPr>
                  <w:i w:val="0"/>
                  <w:iCs w:val="0"/>
                  <w:noProof/>
                  <w:color w:val="auto"/>
                  <w:sz w:val="22"/>
                  <w:szCs w:val="22"/>
                  <w:lang w:val="en-GB" w:eastAsia="en-GB"/>
                </w:rPr>
              </w:pPr>
              <w:hyperlink w:anchor="_Toc474793281" w:history="1">
                <w:r w:rsidR="00351888" w:rsidRPr="00594C1C">
                  <w:rPr>
                    <w:rStyle w:val="Hyperlink"/>
                    <w:noProof/>
                  </w:rPr>
                  <w:t>Flags</w:t>
                </w:r>
                <w:r w:rsidR="00351888">
                  <w:rPr>
                    <w:noProof/>
                    <w:webHidden/>
                  </w:rPr>
                  <w:tab/>
                </w:r>
                <w:r w:rsidR="00351888">
                  <w:rPr>
                    <w:noProof/>
                    <w:webHidden/>
                  </w:rPr>
                  <w:fldChar w:fldCharType="begin"/>
                </w:r>
                <w:r w:rsidR="00351888">
                  <w:rPr>
                    <w:noProof/>
                    <w:webHidden/>
                  </w:rPr>
                  <w:instrText xml:space="preserve"> PAGEREF _Toc474793281 \h </w:instrText>
                </w:r>
                <w:r w:rsidR="00351888">
                  <w:rPr>
                    <w:noProof/>
                    <w:webHidden/>
                  </w:rPr>
                </w:r>
                <w:r w:rsidR="00351888">
                  <w:rPr>
                    <w:noProof/>
                    <w:webHidden/>
                  </w:rPr>
                  <w:fldChar w:fldCharType="separate"/>
                </w:r>
                <w:r w:rsidR="00351888">
                  <w:rPr>
                    <w:noProof/>
                    <w:webHidden/>
                  </w:rPr>
                  <w:t>9</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82" w:history="1">
                <w:r w:rsidR="00351888" w:rsidRPr="00594C1C">
                  <w:rPr>
                    <w:rStyle w:val="Hyperlink"/>
                    <w:noProof/>
                  </w:rPr>
                  <w:t>Timings</w:t>
                </w:r>
                <w:r w:rsidR="00351888">
                  <w:rPr>
                    <w:noProof/>
                    <w:webHidden/>
                  </w:rPr>
                  <w:tab/>
                </w:r>
                <w:r w:rsidR="00351888">
                  <w:rPr>
                    <w:noProof/>
                    <w:webHidden/>
                  </w:rPr>
                  <w:fldChar w:fldCharType="begin"/>
                </w:r>
                <w:r w:rsidR="00351888">
                  <w:rPr>
                    <w:noProof/>
                    <w:webHidden/>
                  </w:rPr>
                  <w:instrText xml:space="preserve"> PAGEREF _Toc474793282 \h </w:instrText>
                </w:r>
                <w:r w:rsidR="00351888">
                  <w:rPr>
                    <w:noProof/>
                    <w:webHidden/>
                  </w:rPr>
                </w:r>
                <w:r w:rsidR="00351888">
                  <w:rPr>
                    <w:noProof/>
                    <w:webHidden/>
                  </w:rPr>
                  <w:fldChar w:fldCharType="separate"/>
                </w:r>
                <w:r w:rsidR="00351888">
                  <w:rPr>
                    <w:noProof/>
                    <w:webHidden/>
                  </w:rPr>
                  <w:t>9</w:t>
                </w:r>
                <w:r w:rsidR="00351888">
                  <w:rPr>
                    <w:noProof/>
                    <w:webHidden/>
                  </w:rPr>
                  <w:fldChar w:fldCharType="end"/>
                </w:r>
              </w:hyperlink>
            </w:p>
            <w:p w:rsidR="00351888" w:rsidRDefault="006666A9">
              <w:pPr>
                <w:pStyle w:val="TOC1"/>
                <w:tabs>
                  <w:tab w:val="right" w:leader="dot" w:pos="10790"/>
                </w:tabs>
                <w:rPr>
                  <w:noProof/>
                  <w:color w:val="auto"/>
                  <w:sz w:val="22"/>
                  <w:szCs w:val="22"/>
                  <w:lang w:val="en-GB" w:eastAsia="en-GB"/>
                </w:rPr>
              </w:pPr>
              <w:hyperlink w:anchor="_Toc474793283" w:history="1">
                <w:r w:rsidR="00351888" w:rsidRPr="00594C1C">
                  <w:rPr>
                    <w:rStyle w:val="Hyperlink"/>
                    <w:noProof/>
                  </w:rPr>
                  <w:t>Project Results</w:t>
                </w:r>
                <w:r w:rsidR="00351888">
                  <w:rPr>
                    <w:noProof/>
                    <w:webHidden/>
                  </w:rPr>
                  <w:tab/>
                </w:r>
                <w:r w:rsidR="00351888">
                  <w:rPr>
                    <w:noProof/>
                    <w:webHidden/>
                  </w:rPr>
                  <w:fldChar w:fldCharType="begin"/>
                </w:r>
                <w:r w:rsidR="00351888">
                  <w:rPr>
                    <w:noProof/>
                    <w:webHidden/>
                  </w:rPr>
                  <w:instrText xml:space="preserve"> PAGEREF _Toc474793283 \h </w:instrText>
                </w:r>
                <w:r w:rsidR="00351888">
                  <w:rPr>
                    <w:noProof/>
                    <w:webHidden/>
                  </w:rPr>
                </w:r>
                <w:r w:rsidR="00351888">
                  <w:rPr>
                    <w:noProof/>
                    <w:webHidden/>
                  </w:rPr>
                  <w:fldChar w:fldCharType="separate"/>
                </w:r>
                <w:r w:rsidR="00351888">
                  <w:rPr>
                    <w:noProof/>
                    <w:webHidden/>
                  </w:rPr>
                  <w:t>10</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84" w:history="1">
                <w:r w:rsidR="00351888" w:rsidRPr="00594C1C">
                  <w:rPr>
                    <w:rStyle w:val="Hyperlink"/>
                    <w:noProof/>
                  </w:rPr>
                  <w:t>Testing</w:t>
                </w:r>
                <w:r w:rsidR="00351888">
                  <w:rPr>
                    <w:noProof/>
                    <w:webHidden/>
                  </w:rPr>
                  <w:tab/>
                </w:r>
                <w:r w:rsidR="00351888">
                  <w:rPr>
                    <w:noProof/>
                    <w:webHidden/>
                  </w:rPr>
                  <w:fldChar w:fldCharType="begin"/>
                </w:r>
                <w:r w:rsidR="00351888">
                  <w:rPr>
                    <w:noProof/>
                    <w:webHidden/>
                  </w:rPr>
                  <w:instrText xml:space="preserve"> PAGEREF _Toc474793284 \h </w:instrText>
                </w:r>
                <w:r w:rsidR="00351888">
                  <w:rPr>
                    <w:noProof/>
                    <w:webHidden/>
                  </w:rPr>
                </w:r>
                <w:r w:rsidR="00351888">
                  <w:rPr>
                    <w:noProof/>
                    <w:webHidden/>
                  </w:rPr>
                  <w:fldChar w:fldCharType="separate"/>
                </w:r>
                <w:r w:rsidR="00351888">
                  <w:rPr>
                    <w:noProof/>
                    <w:webHidden/>
                  </w:rPr>
                  <w:t>10</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85" w:history="1">
                <w:r w:rsidR="00351888" w:rsidRPr="00594C1C">
                  <w:rPr>
                    <w:rStyle w:val="Hyperlink"/>
                    <w:noProof/>
                  </w:rPr>
                  <w:t>Comparison</w:t>
                </w:r>
                <w:r w:rsidR="00351888">
                  <w:rPr>
                    <w:noProof/>
                    <w:webHidden/>
                  </w:rPr>
                  <w:tab/>
                </w:r>
                <w:r w:rsidR="00351888">
                  <w:rPr>
                    <w:noProof/>
                    <w:webHidden/>
                  </w:rPr>
                  <w:fldChar w:fldCharType="begin"/>
                </w:r>
                <w:r w:rsidR="00351888">
                  <w:rPr>
                    <w:noProof/>
                    <w:webHidden/>
                  </w:rPr>
                  <w:instrText xml:space="preserve"> PAGEREF _Toc474793285 \h </w:instrText>
                </w:r>
                <w:r w:rsidR="00351888">
                  <w:rPr>
                    <w:noProof/>
                    <w:webHidden/>
                  </w:rPr>
                </w:r>
                <w:r w:rsidR="00351888">
                  <w:rPr>
                    <w:noProof/>
                    <w:webHidden/>
                  </w:rPr>
                  <w:fldChar w:fldCharType="separate"/>
                </w:r>
                <w:r w:rsidR="00351888">
                  <w:rPr>
                    <w:noProof/>
                    <w:webHidden/>
                  </w:rPr>
                  <w:t>10</w:t>
                </w:r>
                <w:r w:rsidR="00351888">
                  <w:rPr>
                    <w:noProof/>
                    <w:webHidden/>
                  </w:rPr>
                  <w:fldChar w:fldCharType="end"/>
                </w:r>
              </w:hyperlink>
            </w:p>
            <w:p w:rsidR="00351888" w:rsidRDefault="006666A9">
              <w:pPr>
                <w:pStyle w:val="TOC2"/>
                <w:tabs>
                  <w:tab w:val="right" w:leader="dot" w:pos="10790"/>
                </w:tabs>
                <w:rPr>
                  <w:noProof/>
                  <w:color w:val="auto"/>
                  <w:sz w:val="22"/>
                  <w:szCs w:val="22"/>
                  <w:lang w:val="en-GB" w:eastAsia="en-GB"/>
                </w:rPr>
              </w:pPr>
              <w:hyperlink w:anchor="_Toc474793286" w:history="1">
                <w:r w:rsidR="00351888" w:rsidRPr="00594C1C">
                  <w:rPr>
                    <w:rStyle w:val="Hyperlink"/>
                    <w:noProof/>
                  </w:rPr>
                  <w:t>Conclusion</w:t>
                </w:r>
                <w:r w:rsidR="00351888">
                  <w:rPr>
                    <w:noProof/>
                    <w:webHidden/>
                  </w:rPr>
                  <w:tab/>
                </w:r>
                <w:r w:rsidR="00351888">
                  <w:rPr>
                    <w:noProof/>
                    <w:webHidden/>
                  </w:rPr>
                  <w:fldChar w:fldCharType="begin"/>
                </w:r>
                <w:r w:rsidR="00351888">
                  <w:rPr>
                    <w:noProof/>
                    <w:webHidden/>
                  </w:rPr>
                  <w:instrText xml:space="preserve"> PAGEREF _Toc474793286 \h </w:instrText>
                </w:r>
                <w:r w:rsidR="00351888">
                  <w:rPr>
                    <w:noProof/>
                    <w:webHidden/>
                  </w:rPr>
                </w:r>
                <w:r w:rsidR="00351888">
                  <w:rPr>
                    <w:noProof/>
                    <w:webHidden/>
                  </w:rPr>
                  <w:fldChar w:fldCharType="separate"/>
                </w:r>
                <w:r w:rsidR="00351888">
                  <w:rPr>
                    <w:noProof/>
                    <w:webHidden/>
                  </w:rPr>
                  <w:t>10</w:t>
                </w:r>
                <w:r w:rsidR="00351888">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DF70DE" w:rsidRDefault="00DF70DE">
          <w:pPr>
            <w:rPr>
              <w:color w:val="auto"/>
            </w:rPr>
          </w:pPr>
        </w:p>
        <w:p w:rsidR="009A06E9" w:rsidRDefault="006666A9" w:rsidP="009A06E9"/>
      </w:sdtContent>
    </w:sdt>
    <w:bookmarkEnd w:id="0" w:displacedByCustomXml="prev"/>
    <w:bookmarkEnd w:id="1" w:displacedByCustomXml="prev"/>
    <w:bookmarkEnd w:id="2" w:displacedByCustomXml="prev"/>
    <w:bookmarkEnd w:id="3" w:displacedByCustomXml="prev"/>
    <w:bookmarkEnd w:id="4" w:displacedByCustomXml="prev"/>
    <w:p w:rsidR="00995501" w:rsidRDefault="00653154" w:rsidP="00653154">
      <w:pPr>
        <w:pStyle w:val="Heading1"/>
      </w:pPr>
      <w:bookmarkStart w:id="5" w:name="_Toc474793260"/>
      <w:r>
        <w:t>Introduction</w:t>
      </w:r>
      <w:bookmarkEnd w:id="5"/>
    </w:p>
    <w:p w:rsidR="00653154" w:rsidRDefault="00653154" w:rsidP="00653154">
      <w:pPr>
        <w:pStyle w:val="Heading2"/>
      </w:pPr>
      <w:bookmarkStart w:id="6" w:name="_Toc474793261"/>
      <w:r>
        <w:t>Problem</w:t>
      </w:r>
      <w:bookmarkEnd w:id="6"/>
    </w:p>
    <w:p w:rsidR="00AA0B92" w:rsidRPr="00AA0B92" w:rsidRDefault="00AA0B92" w:rsidP="00AA0B92">
      <w:pPr>
        <w:jc w:val="both"/>
      </w:pPr>
      <w:r>
        <w:t>A snippet of code that renders a section of the Mandelbrot set into an image was given. However, the code is sequential and the code could be much improved by using parallel compute to generate the image. In this report I set out the hardware and software I used, the steps I took to port the code to CUDA and conclude how the approach I took resulted in a more efficient program that would not only be faster but scale better with larger image sizes.</w:t>
      </w:r>
    </w:p>
    <w:p w:rsidR="00653154" w:rsidRDefault="00653154" w:rsidP="00653154">
      <w:pPr>
        <w:pStyle w:val="Heading2"/>
      </w:pPr>
      <w:bookmarkStart w:id="7" w:name="_Toc474793262"/>
      <w:r>
        <w:t>Hardware</w:t>
      </w:r>
      <w:bookmarkEnd w:id="7"/>
    </w:p>
    <w:p w:rsidR="00B759B9" w:rsidRDefault="00B759B9" w:rsidP="00B759B9">
      <w:pPr>
        <w:jc w:val="both"/>
      </w:pPr>
      <w:r>
        <w:t>As I am not using university lab equipment I thought I would have a quick run through of the hardware on my laptop which is what I will be benchmarking on. My laptop is equipped with a top of the line GPU and CPU. The CPU is a sixth generation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while not a workstation card like the ones found in the labs is still a very fast card beating out an NVidia 960 desktop class graphics card. So there will be plenty of power to exploit using CUDA.</w:t>
      </w:r>
    </w:p>
    <w:p w:rsidR="00B759B9" w:rsidRPr="00B759B9" w:rsidRDefault="002B0A4C" w:rsidP="00B759B9">
      <w:r w:rsidRPr="002B0A4C">
        <w:rPr>
          <w:noProof/>
          <w:lang w:val="en-GB" w:eastAsia="en-GB"/>
        </w:rPr>
        <w:drawing>
          <wp:anchor distT="0" distB="0" distL="114300" distR="114300" simplePos="0" relativeHeight="251664384" behindDoc="1" locked="0" layoutInCell="1" allowOverlap="1" wp14:anchorId="3281B152" wp14:editId="347C5E6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val="en-GB" w:eastAsia="en-GB"/>
        </w:rPr>
        <w:drawing>
          <wp:anchor distT="0" distB="0" distL="114300" distR="114300" simplePos="0" relativeHeight="251663360" behindDoc="1" locked="0" layoutInCell="1" allowOverlap="1" wp14:anchorId="223F2197" wp14:editId="6AF854DA">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8" w:name="_Toc474793263"/>
      <w:r>
        <w:t>Software</w:t>
      </w:r>
      <w:bookmarkEnd w:id="8"/>
    </w:p>
    <w:p w:rsidR="002B0A4C" w:rsidRPr="00F12EF6" w:rsidRDefault="00F12EF6" w:rsidP="002B0A4C">
      <w:r>
        <w:t>Porting the given code will be done with the following software.</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2B0A4C" w:rsidP="002B0A4C">
      <w:pPr>
        <w:pStyle w:val="ListParagraph"/>
        <w:numPr>
          <w:ilvl w:val="0"/>
          <w:numId w:val="7"/>
        </w:numPr>
        <w:rPr>
          <w:sz w:val="22"/>
        </w:rPr>
      </w:pPr>
      <w:r w:rsidRPr="001E2AF2">
        <w:rPr>
          <w:sz w:val="22"/>
        </w:rPr>
        <w:t>GitHub</w:t>
      </w:r>
    </w:p>
    <w:p w:rsidR="002B0A4C" w:rsidRPr="001E2AF2" w:rsidRDefault="002B0A4C" w:rsidP="002B0A4C">
      <w:pPr>
        <w:pStyle w:val="ListParagraph"/>
        <w:numPr>
          <w:ilvl w:val="0"/>
          <w:numId w:val="7"/>
        </w:numPr>
        <w:rPr>
          <w:sz w:val="22"/>
        </w:rPr>
      </w:pPr>
      <w:r w:rsidRPr="001E2AF2">
        <w:rPr>
          <w:sz w:val="22"/>
        </w:rPr>
        <w:t>Visual Studio Profiling Tools</w:t>
      </w:r>
    </w:p>
    <w:p w:rsidR="002B0A4C" w:rsidRDefault="002B0A4C" w:rsidP="002B0A4C">
      <w:pPr>
        <w:pStyle w:val="ListParagraph"/>
        <w:numPr>
          <w:ilvl w:val="0"/>
          <w:numId w:val="7"/>
        </w:numPr>
        <w:rPr>
          <w:sz w:val="22"/>
        </w:rPr>
      </w:pPr>
      <w:proofErr w:type="spellStart"/>
      <w:r w:rsidRPr="001E2AF2">
        <w:rPr>
          <w:sz w:val="22"/>
        </w:rPr>
        <w:t>NSight</w:t>
      </w:r>
      <w:proofErr w:type="spellEnd"/>
      <w:r w:rsidRPr="001E2AF2">
        <w:rPr>
          <w:sz w:val="22"/>
        </w:rPr>
        <w:t xml:space="preserve"> NVidia Profiler</w:t>
      </w:r>
    </w:p>
    <w:p w:rsidR="002B0A4C" w:rsidRPr="002B0A4C" w:rsidRDefault="002B0A4C" w:rsidP="002B0A4C">
      <w:pPr>
        <w:rPr>
          <w:sz w:val="22"/>
        </w:rPr>
      </w:pPr>
    </w:p>
    <w:p w:rsidR="00653154" w:rsidRDefault="00653154" w:rsidP="00653154">
      <w:pPr>
        <w:pStyle w:val="Heading2"/>
      </w:pPr>
      <w:bookmarkStart w:id="9" w:name="_Toc474793264"/>
      <w:r>
        <w:t>Goals</w:t>
      </w:r>
      <w:bookmarkEnd w:id="9"/>
    </w:p>
    <w:p w:rsidR="00653154" w:rsidRDefault="000D7E4F" w:rsidP="00653154">
      <w:r>
        <w:t xml:space="preserve">For the project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 program accepts two arguments from the program arguments. These arguments represent width and height for the outputted image, the CUDA port of this program will work in the same way for consistency. Following these goals </w:t>
      </w:r>
      <w:r w:rsidR="00767C59">
        <w:t>will result in an executable that behaviors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0" w:name="_Toc474793265"/>
      <w:r>
        <w:lastRenderedPageBreak/>
        <w:t>CPU Analysis</w:t>
      </w:r>
      <w:bookmarkEnd w:id="10"/>
    </w:p>
    <w:p w:rsidR="00DF70DE" w:rsidRDefault="00383CBA" w:rsidP="00DF70DE">
      <w:pPr>
        <w:pStyle w:val="Heading2"/>
      </w:pPr>
      <w:bookmarkStart w:id="11" w:name="_Toc474793266"/>
      <w:r>
        <w:t>A</w:t>
      </w:r>
      <w:r w:rsidR="00DF70DE">
        <w:t>nalysis</w:t>
      </w:r>
      <w:bookmarkEnd w:id="11"/>
    </w:p>
    <w:p w:rsidR="003A1E63" w:rsidRDefault="00E62490" w:rsidP="00B74BD4">
      <w:pPr>
        <w:jc w:val="both"/>
      </w:pPr>
      <w:r>
        <w:t>My first task was in doing a quick analysis of the given code to look for immediate performance improvements</w:t>
      </w:r>
      <w:r w:rsidR="00E654C5">
        <w:t>. One of the first things identified was a double iteration.</w:t>
      </w:r>
    </w:p>
    <w:bookmarkStart w:id="12" w:name="_MON_1547576867"/>
    <w:bookmarkEnd w:id="12"/>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66pt" o:ole="">
            <v:imagedata r:id="rId15" o:title=""/>
          </v:shape>
          <o:OLEObject Type="Embed" ProgID="Word.OpenDocumentText.12" ShapeID="_x0000_i1025" DrawAspect="Content" ObjectID="_1548576990" r:id="rId16"/>
        </w:object>
      </w:r>
    </w:p>
    <w:p w:rsidR="00E654C5" w:rsidRDefault="00E654C5" w:rsidP="00E654C5">
      <w:pPr>
        <w:jc w:val="both"/>
      </w:pPr>
      <w:r>
        <w:t xml:space="preserve">An unneeded row vector </w:t>
      </w:r>
      <w:r w:rsidR="00C5105F">
        <w:t xml:space="preserve">was also identified which </w:t>
      </w:r>
      <w:r>
        <w:t>wasn’t really needed as all it did was point to section of the image. While this would have little effect on the original code, once I ported it to CUDA it would mean less memory to transfer on the device and fewer calls to the CUDA API.</w:t>
      </w:r>
    </w:p>
    <w:bookmarkStart w:id="13" w:name="_MON_1547578364"/>
    <w:bookmarkEnd w:id="13"/>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8576991" r:id="rId18"/>
        </w:object>
      </w:r>
    </w:p>
    <w:p w:rsidR="0069152B" w:rsidRDefault="0069152B" w:rsidP="0069152B">
      <w:pPr>
        <w:jc w:val="both"/>
      </w:pPr>
      <w:r>
        <w:t>Additionally, there was a stack allocated array which at least in debug mode where no optimizations where used made the code slower as this array was being allocated every time a color was set for the image. However as expected it was optimized out when optimization flags were turned on.</w:t>
      </w:r>
    </w:p>
    <w:bookmarkStart w:id="14" w:name="_MON_1547578333"/>
    <w:bookmarkEnd w:id="14"/>
    <w:p w:rsidR="0069152B" w:rsidRDefault="00EF4588" w:rsidP="0069152B">
      <w:pPr>
        <w:jc w:val="both"/>
      </w:pPr>
      <w:r>
        <w:object w:dxaOrig="9360" w:dyaOrig="2716">
          <v:shape id="_x0000_i1027" type="#_x0000_t75" style="width:468pt;height:136.5pt" o:ole="" o:bordertopcolor="this" o:borderleftcolor="this" o:borderbottomcolor="this" o:borderrightcolor="this">
            <v:imagedata r:id="rId19" o:title=""/>
          </v:shape>
          <o:OLEObject Type="Embed" ProgID="Word.OpenDocumentText.12" ShapeID="_x0000_i1027" DrawAspect="Content" ObjectID="_1548576992" r:id="rId20"/>
        </w:object>
      </w:r>
    </w:p>
    <w:p w:rsidR="0069152B" w:rsidRDefault="0069152B" w:rsidP="0069152B">
      <w:pPr>
        <w:jc w:val="both"/>
      </w:pPr>
      <w:r>
        <w:t>When writing the file to disk the image is reversed and written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5" w:name="_MON_1548487347"/>
    <w:bookmarkEnd w:id="15"/>
    <w:p w:rsidR="0069152B" w:rsidRDefault="00D37C5A" w:rsidP="0069152B">
      <w:pPr>
        <w:jc w:val="both"/>
      </w:pPr>
      <w:r>
        <w:object w:dxaOrig="9026" w:dyaOrig="1943">
          <v:shape id="_x0000_i1028" type="#_x0000_t75" style="width:451.5pt;height:96.75pt" o:ole="">
            <v:imagedata r:id="rId21" o:title=""/>
          </v:shape>
          <o:OLEObject Type="Embed" ProgID="Word.OpenDocumentText.12" ShapeID="_x0000_i1028" DrawAspect="Content" ObjectID="_1548576993" r:id="rId22"/>
        </w:object>
      </w:r>
    </w:p>
    <w:p w:rsidR="0069152B" w:rsidRDefault="0069152B" w:rsidP="0069152B">
      <w:pPr>
        <w:jc w:val="both"/>
      </w:pPr>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16" w:name="_MON_1547579604"/>
    <w:bookmarkEnd w:id="16"/>
    <w:p w:rsidR="0069152B" w:rsidRDefault="00EF4588" w:rsidP="0069152B">
      <w:pPr>
        <w:jc w:val="both"/>
      </w:pPr>
      <w:r>
        <w:object w:dxaOrig="9026" w:dyaOrig="3058">
          <v:shape id="_x0000_i1029" type="#_x0000_t75" style="width:451.5pt;height:153pt" o:ole="" o:bordertopcolor="this" o:borderleftcolor="this" o:borderbottomcolor="this" o:borderrightcolor="this">
            <v:imagedata r:id="rId23" o:title=""/>
          </v:shape>
          <o:OLEObject Type="Embed" ProgID="Word.OpenDocumentText.12" ShapeID="_x0000_i1029" DrawAspect="Content" ObjectID="_1548576994" r:id="rId24"/>
        </w:object>
      </w:r>
    </w:p>
    <w:p w:rsidR="00DF70DE" w:rsidRDefault="00383CBA" w:rsidP="00DF70DE">
      <w:pPr>
        <w:pStyle w:val="Heading2"/>
      </w:pPr>
      <w:bookmarkStart w:id="17" w:name="_Toc474793267"/>
      <w:r>
        <w:t>T</w:t>
      </w:r>
      <w:r w:rsidR="00DF70DE">
        <w:t>imings</w:t>
      </w:r>
      <w:bookmarkEnd w:id="17"/>
    </w:p>
    <w:p w:rsidR="003A1E63" w:rsidRDefault="00127C23" w:rsidP="00B74BD4">
      <w:pPr>
        <w:jc w:val="both"/>
      </w:pPr>
      <w:r>
        <w:t xml:space="preserve">For timings I took each function and benchmarked it with various image sizes and took the average from 10 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 the most expensive parts of the application are the </w:t>
      </w:r>
      <w:proofErr w:type="spellStart"/>
      <w:r w:rsidR="00EC53E3" w:rsidRPr="00B74BD4">
        <w:rPr>
          <w:rStyle w:val="Emphasis"/>
          <w:b/>
          <w:i/>
        </w:rPr>
        <w:t>calc_mandel</w:t>
      </w:r>
      <w:proofErr w:type="spellEnd"/>
      <w:r w:rsidR="00EC53E3">
        <w:t xml:space="preserve"> function and the </w:t>
      </w:r>
      <w:proofErr w:type="spellStart"/>
      <w:r w:rsidR="00EC53E3" w:rsidRPr="00B74BD4">
        <w:rPr>
          <w:rStyle w:val="Emphasis"/>
          <w:b/>
          <w:i/>
        </w:rPr>
        <w:t>screen_dump</w:t>
      </w:r>
      <w:proofErr w:type="spellEnd"/>
      <w:r w:rsidR="00EC53E3">
        <w:t xml:space="preserve"> function as expected. With this assumption proven correct and backed up by sufficient evidence I then when to profile the code to look at the most expensive sections of the code to have an idea of the gains to be made by the enhancements I had identified earlier and with the added benefit of utilizing CUDA to parallelize the code where needed.</w:t>
      </w:r>
    </w:p>
    <w:p w:rsidR="00246750" w:rsidRDefault="00FD47B2" w:rsidP="003A1E63">
      <w:r>
        <w:rPr>
          <w:noProof/>
          <w:lang w:val="en-GB" w:eastAsia="en-GB"/>
        </w:rPr>
        <w:drawing>
          <wp:inline distT="0" distB="0" distL="0" distR="0" wp14:anchorId="53DC1579" wp14:editId="3D309A8C">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74BD4" w:rsidRDefault="00B74BD4" w:rsidP="003A1E63"/>
    <w:p w:rsidR="00B74BD4" w:rsidRDefault="00B74BD4" w:rsidP="003A1E63"/>
    <w:p w:rsidR="00DF70DE" w:rsidRDefault="00383CBA" w:rsidP="00DF70DE">
      <w:pPr>
        <w:pStyle w:val="Heading2"/>
      </w:pPr>
      <w:bookmarkStart w:id="18" w:name="_Toc474793268"/>
      <w:r>
        <w:lastRenderedPageBreak/>
        <w:t>P</w:t>
      </w:r>
      <w:r w:rsidR="00DF70DE">
        <w:t>rofiling</w:t>
      </w:r>
      <w:bookmarkEnd w:id="18"/>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19" w:name="_Toc474793269"/>
      <w:r>
        <w:t>Sequential Bottleneck</w:t>
      </w:r>
      <w:bookmarkEnd w:id="19"/>
    </w:p>
    <w:p w:rsidR="00F966A7" w:rsidRDefault="00A10B28" w:rsidP="00F966A7">
      <w:pPr>
        <w:jc w:val="both"/>
      </w:pPr>
      <w:r>
        <w:rPr>
          <w:noProof/>
          <w:lang w:val="en-GB" w:eastAsia="en-GB"/>
        </w:rPr>
        <w:drawing>
          <wp:anchor distT="0" distB="0" distL="114300" distR="114300" simplePos="0" relativeHeight="251667456" behindDoc="0" locked="0" layoutInCell="1" allowOverlap="1" wp14:anchorId="0CA5D3AA" wp14:editId="50B5DC53">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0" w:name="_Toc474793270"/>
      <w:r>
        <w:t>Double Iteration</w:t>
      </w:r>
      <w:bookmarkEnd w:id="20"/>
    </w:p>
    <w:p w:rsidR="003A1E63" w:rsidRDefault="0072456B" w:rsidP="007D2FF7">
      <w:pPr>
        <w:jc w:val="both"/>
      </w:pPr>
      <w:r>
        <w:rPr>
          <w:noProof/>
          <w:lang w:val="en-GB" w:eastAsia="en-GB"/>
        </w:rPr>
        <w:drawing>
          <wp:anchor distT="0" distB="0" distL="114300" distR="114300" simplePos="0" relativeHeight="251668480" behindDoc="1" locked="0" layoutInCell="1" allowOverlap="1" wp14:anchorId="6BD24580" wp14:editId="7CC1282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Another big bottleneck that came up in the profiler was the double iteration behavior of the code that will perform two loops across a given image. The first loop calculates the index for a color from a map the next loop then goes through the image again and assigns it a color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1" w:name="_Toc474793271"/>
      <w:r>
        <w:t>File Chunks</w:t>
      </w:r>
      <w:bookmarkEnd w:id="21"/>
    </w:p>
    <w:p w:rsidR="00896651" w:rsidRDefault="009E2811" w:rsidP="007D2FF7">
      <w:pPr>
        <w:jc w:val="both"/>
      </w:pPr>
      <w:r>
        <w:rPr>
          <w:noProof/>
          <w:lang w:val="en-GB" w:eastAsia="en-GB"/>
        </w:rPr>
        <w:drawing>
          <wp:anchor distT="0" distB="0" distL="114300" distR="114300" simplePos="0" relativeHeight="251669504" behindDoc="1" locked="0" layoutInCell="1" allowOverlap="1" wp14:anchorId="192F16C0" wp14:editId="3E88737B">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The final bottleneck found in the application was due to how the file was being written to disk. In the given code the image</w:t>
      </w:r>
      <w:r w:rsidR="007020EE">
        <w:t xml:space="preserve"> is reverse with each row being written at a time rather than the entire file being flushed in one call. It would be much faster just to write the entire image to disk rather than just write each row individual till the full image has been written.</w:t>
      </w:r>
    </w:p>
    <w:p w:rsidR="00896651" w:rsidRDefault="007020EE" w:rsidP="007D2FF7">
      <w:pPr>
        <w:jc w:val="both"/>
      </w:pPr>
      <w:r>
        <w:t>This however brought about a problem. While the image looked the same if you were to write the entire image at once instead of reversing it, it was not. Doing a simple binary check on the output reveals that the output image is not mirrored horizontally. Thus to ensure the output remains the same while writing the image in one go, the given code will need to be adapted so it calculates the flipped image and write that to disk rather than the normal image then write it to disk flipped on its Y axis.</w:t>
      </w:r>
      <w:r w:rsidR="009D0528">
        <w:t xml:space="preserve"> By doing so we will remove this small bottleneck and instead of writing rows individually to disk do it all in one go which will certainly be faster.</w:t>
      </w:r>
    </w:p>
    <w:p w:rsidR="009D0528" w:rsidRDefault="009D0528" w:rsidP="009D0528">
      <w:pPr>
        <w:pStyle w:val="Heading3"/>
      </w:pPr>
      <w:bookmarkStart w:id="22" w:name="_Toc474793272"/>
      <w:r>
        <w:t>Action</w:t>
      </w:r>
      <w:r w:rsidR="00A263EA">
        <w:t xml:space="preserve"> Taken</w:t>
      </w:r>
      <w:bookmarkEnd w:id="22"/>
    </w:p>
    <w:p w:rsidR="009D0528"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p>
    <w:p w:rsidR="00DF70DE" w:rsidRDefault="00DF70DE" w:rsidP="00DF70DE">
      <w:pPr>
        <w:pStyle w:val="Heading1"/>
      </w:pPr>
      <w:bookmarkStart w:id="23" w:name="_Toc474793273"/>
      <w:r>
        <w:lastRenderedPageBreak/>
        <w:t>GPU Implementation</w:t>
      </w:r>
      <w:bookmarkEnd w:id="23"/>
    </w:p>
    <w:p w:rsidR="00DF70DE" w:rsidRDefault="004F0EDB" w:rsidP="00DF70DE">
      <w:pPr>
        <w:pStyle w:val="Heading2"/>
      </w:pPr>
      <w:bookmarkStart w:id="24" w:name="_Toc474793274"/>
      <w:r>
        <w:t>P</w:t>
      </w:r>
      <w:r w:rsidR="00DF70DE">
        <w:t>ort</w:t>
      </w:r>
      <w:r>
        <w:t xml:space="preserve"> O</w:t>
      </w:r>
      <w:r w:rsidR="00DF70DE">
        <w:t>verview</w:t>
      </w:r>
      <w:bookmarkEnd w:id="24"/>
    </w:p>
    <w:p w:rsidR="009944FA" w:rsidRDefault="009944FA" w:rsidP="009944FA">
      <w:pPr>
        <w:pStyle w:val="Heading3"/>
      </w:pPr>
      <w:bookmarkStart w:id="25" w:name="_Toc474793275"/>
      <w:r>
        <w:t>Memory</w:t>
      </w:r>
      <w:bookmarkEnd w:id="25"/>
    </w:p>
    <w:p w:rsidR="009C6D4A" w:rsidRDefault="009C6D4A" w:rsidP="00E0208A">
      <w:pPr>
        <w:jc w:val="both"/>
      </w:pPr>
      <w:r>
        <w:t xml:space="preserve">The first part of the port was taking data that would need to be accessed on the device and making it available. This was done just by making the data constant memory. This would yield benefits as constant memory is always cached allowing for fast reads on the device. </w:t>
      </w:r>
    </w:p>
    <w:bookmarkStart w:id="26" w:name="_MON_1548532103"/>
    <w:bookmarkEnd w:id="26"/>
    <w:p w:rsidR="009C6D4A" w:rsidRDefault="005B03F3" w:rsidP="009C6D4A">
      <w:r>
        <w:object w:dxaOrig="9026" w:dyaOrig="1508">
          <v:shape id="_x0000_i1030" type="#_x0000_t75" style="width:451.5pt;height:75.75pt" o:ole="">
            <v:imagedata r:id="rId29" o:title=""/>
          </v:shape>
          <o:OLEObject Type="Embed" ProgID="Word.OpenDocumentText.12" ShapeID="_x0000_i1030" DrawAspect="Content" ObjectID="_1548576995" r:id="rId30"/>
        </w:object>
      </w:r>
    </w:p>
    <w:p w:rsidR="005B03F3" w:rsidRDefault="005B03F3" w:rsidP="00E0208A">
      <w:pPr>
        <w:jc w:val="both"/>
      </w:pPr>
      <w:r>
        <w:t xml:space="preserve">Additionally, global memory is allocated which is used to store the image that will then be written to disk. I use my own little helper class to help manage this for me. But what it does is very simple. It allocates global memory the sets a default value for it. </w:t>
      </w:r>
    </w:p>
    <w:bookmarkStart w:id="27" w:name="_MON_1548532642"/>
    <w:bookmarkEnd w:id="27"/>
    <w:p w:rsidR="005B03F3" w:rsidRPr="009C6D4A" w:rsidRDefault="005B03F3" w:rsidP="009C6D4A">
      <w:r>
        <w:object w:dxaOrig="9026" w:dyaOrig="1285">
          <v:shape id="_x0000_i1031" type="#_x0000_t75" style="width:451.5pt;height:64.5pt" o:ole="">
            <v:imagedata r:id="rId31" o:title=""/>
          </v:shape>
          <o:OLEObject Type="Embed" ProgID="Word.OpenDocumentText.12" ShapeID="_x0000_i1031" DrawAspect="Content" ObjectID="_1548576996" r:id="rId32"/>
        </w:object>
      </w:r>
    </w:p>
    <w:p w:rsidR="009944FA" w:rsidRDefault="009944FA" w:rsidP="009944FA">
      <w:pPr>
        <w:pStyle w:val="Heading3"/>
      </w:pPr>
      <w:bookmarkStart w:id="28" w:name="_Toc474793276"/>
      <w:r>
        <w:t>Kernel</w:t>
      </w:r>
      <w:bookmarkEnd w:id="28"/>
    </w:p>
    <w:p w:rsidR="009C6D4A" w:rsidRDefault="009C6D4A" w:rsidP="00E0208A">
      <w:pPr>
        <w:jc w:val="both"/>
      </w:pPr>
      <w:r>
        <w:t>The key section of the port was to parallelize the operation that calculates the output color so instead of sequentially calculating each pixel they can be done in parallel resulting large performance gains. The kernel is very si</w:t>
      </w:r>
      <w:r w:rsidR="0039238D">
        <w:t xml:space="preserve">mple </w:t>
      </w:r>
      <w:r>
        <w:t xml:space="preserve">it generates an index for the section of the Mandelbrot set it will work on. </w:t>
      </w:r>
    </w:p>
    <w:bookmarkStart w:id="29" w:name="_MON_1548532363"/>
    <w:bookmarkEnd w:id="29"/>
    <w:p w:rsidR="009C6D4A" w:rsidRPr="009C6D4A" w:rsidRDefault="005B03F3" w:rsidP="009C6D4A">
      <w:r>
        <w:object w:dxaOrig="9026" w:dyaOrig="2844">
          <v:shape id="_x0000_i1032" type="#_x0000_t75" style="width:451.5pt;height:142.5pt" o:ole="">
            <v:imagedata r:id="rId33" o:title=""/>
          </v:shape>
          <o:OLEObject Type="Embed" ProgID="Word.OpenDocumentText.12" ShapeID="_x0000_i1032" DrawAspect="Content" ObjectID="_1548576997" r:id="rId34"/>
        </w:object>
      </w:r>
    </w:p>
    <w:p w:rsidR="009944FA" w:rsidRDefault="009944FA" w:rsidP="009944FA">
      <w:pPr>
        <w:pStyle w:val="Heading3"/>
      </w:pPr>
      <w:bookmarkStart w:id="30" w:name="_Toc474793277"/>
      <w:r>
        <w:t>Output</w:t>
      </w:r>
      <w:bookmarkEnd w:id="30"/>
    </w:p>
    <w:p w:rsidR="009944FA" w:rsidRDefault="005B03F3" w:rsidP="00E0208A">
      <w:pPr>
        <w:jc w:val="both"/>
      </w:pPr>
      <w:r>
        <w:t>Once the output has been calculated and all value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p>
    <w:bookmarkStart w:id="31" w:name="_MON_1548532784"/>
    <w:bookmarkEnd w:id="31"/>
    <w:p w:rsidR="005B03F3" w:rsidRDefault="0039238D" w:rsidP="009944FA">
      <w:r>
        <w:object w:dxaOrig="9026" w:dyaOrig="2343">
          <v:shape id="_x0000_i1033" type="#_x0000_t75" style="width:451.5pt;height:117pt" o:ole="">
            <v:imagedata r:id="rId35" o:title=""/>
          </v:shape>
          <o:OLEObject Type="Embed" ProgID="Word.OpenDocumentText.12" ShapeID="_x0000_i1033" DrawAspect="Content" ObjectID="_1548576998" r:id="rId36"/>
        </w:object>
      </w:r>
    </w:p>
    <w:p w:rsidR="00CA49E9" w:rsidRPr="009944FA" w:rsidRDefault="00CA49E9" w:rsidP="00E0208A">
      <w:pPr>
        <w:jc w:val="both"/>
      </w:pPr>
      <w:r>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p w:rsidR="00DF70DE" w:rsidRDefault="004F0EDB" w:rsidP="00DF70DE">
      <w:pPr>
        <w:pStyle w:val="Heading2"/>
      </w:pPr>
      <w:bookmarkStart w:id="32" w:name="_Toc474793278"/>
      <w:r>
        <w:t>O</w:t>
      </w:r>
      <w:r w:rsidR="00DF70DE">
        <w:t>ptimisations</w:t>
      </w:r>
      <w:bookmarkEnd w:id="32"/>
    </w:p>
    <w:p w:rsidR="009944FA" w:rsidRDefault="009944FA" w:rsidP="009944FA">
      <w:pPr>
        <w:pStyle w:val="Heading3"/>
      </w:pPr>
      <w:bookmarkStart w:id="33" w:name="_Toc474793279"/>
      <w:r>
        <w:t>Kernel Launch</w:t>
      </w:r>
      <w:bookmarkEnd w:id="33"/>
    </w:p>
    <w:p w:rsidR="00CA49E9" w:rsidRDefault="00CA49E9" w:rsidP="00E0208A">
      <w:pPr>
        <w:jc w:val="both"/>
      </w:pPr>
      <w:r>
        <w:t>In my first implementation kernels were one dimension meaning larger image sizes could not be generated as it breached the max block or grid size. To overcome this issue launching the kernel was rewritten to do a two dimensional launch allowing the program to generate larger image sizes. Additionally, I used to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4" w:name="_MON_1548533464"/>
    <w:bookmarkEnd w:id="34"/>
    <w:p w:rsidR="00CA49E9" w:rsidRPr="00C2091A" w:rsidRDefault="00CA49E9" w:rsidP="00CA49E9">
      <w:r>
        <w:object w:dxaOrig="10466" w:dyaOrig="3730">
          <v:shape id="_x0000_i1034" type="#_x0000_t75" style="width:523.5pt;height:186.75pt" o:ole="">
            <v:imagedata r:id="rId37" o:title=""/>
          </v:shape>
          <o:OLEObject Type="Embed" ProgID="Word.OpenDocumentText.12" ShapeID="_x0000_i1034" DrawAspect="Content" ObjectID="_1548576999" r:id="rId38"/>
        </w:object>
      </w:r>
    </w:p>
    <w:p w:rsidR="009944FA" w:rsidRDefault="009944FA" w:rsidP="009944FA">
      <w:pPr>
        <w:pStyle w:val="Heading3"/>
      </w:pPr>
      <w:bookmarkStart w:id="35" w:name="_Toc474793280"/>
      <w:r>
        <w:t>Early Exit</w:t>
      </w:r>
      <w:bookmarkEnd w:id="35"/>
    </w:p>
    <w:p w:rsidR="007A1E0D" w:rsidRDefault="00CA49E9" w:rsidP="00E0208A">
      <w:pPr>
        <w:jc w:val="both"/>
      </w:pPr>
      <w:r>
        <w:t xml:space="preserve">In the first </w:t>
      </w:r>
      <w:r w:rsidR="00E856F5">
        <w:t>implementation in all cases the kernel would never exit early and continue to the end of the function. To stop this happening the if statements were reworked to return immediately if they were met.</w:t>
      </w:r>
    </w:p>
    <w:bookmarkStart w:id="36" w:name="_MON_1548533776"/>
    <w:bookmarkEnd w:id="36"/>
    <w:p w:rsidR="00E856F5" w:rsidRPr="007A1E0D" w:rsidRDefault="00E856F5" w:rsidP="007A1E0D">
      <w:r>
        <w:object w:dxaOrig="9026" w:dyaOrig="2180">
          <v:shape id="_x0000_i1035" type="#_x0000_t75" style="width:451.5pt;height:108.75pt" o:ole="">
            <v:imagedata r:id="rId39" o:title=""/>
          </v:shape>
          <o:OLEObject Type="Embed" ProgID="Word.OpenDocumentText.12" ShapeID="_x0000_i1035" DrawAspect="Content" ObjectID="_1548577000" r:id="rId40"/>
        </w:object>
      </w:r>
    </w:p>
    <w:p w:rsidR="009944FA" w:rsidRDefault="00C2091A" w:rsidP="00C2091A">
      <w:pPr>
        <w:pStyle w:val="Heading3"/>
      </w:pPr>
      <w:bookmarkStart w:id="37" w:name="_Toc474793281"/>
      <w:r>
        <w:lastRenderedPageBreak/>
        <w:t>Flags</w:t>
      </w:r>
      <w:bookmarkEnd w:id="37"/>
    </w:p>
    <w:p w:rsidR="007A1E0D" w:rsidRPr="00E856F5" w:rsidRDefault="00E856F5" w:rsidP="00E0208A">
      <w:pPr>
        <w:jc w:val="both"/>
        <w:rPr>
          <w:lang w:val="en-GB"/>
        </w:rPr>
      </w:pPr>
      <w:r>
        <w:t>I also looked at any additional flags that could be set for an increase in performance.</w:t>
      </w:r>
      <w:r w:rsidR="007D2FF7">
        <w:t xml:space="preserve"> –</w:t>
      </w:r>
      <w:proofErr w:type="spellStart"/>
      <w:r w:rsidR="007D2FF7">
        <w:t>use_fast_math</w:t>
      </w:r>
      <w:proofErr w:type="spellEnd"/>
      <w:r w:rsidR="007D2FF7">
        <w:t xml:space="preserve"> was used however to keep the output the same</w:t>
      </w:r>
      <w:r w:rsidR="007D2FF7" w:rsidRPr="007D2FF7">
        <w:t xml:space="preserve"> --</w:t>
      </w:r>
      <w:proofErr w:type="spellStart"/>
      <w:r w:rsidR="007D2FF7" w:rsidRPr="007D2FF7">
        <w:t>fmad</w:t>
      </w:r>
      <w:proofErr w:type="spellEnd"/>
      <w:r w:rsidR="007D2FF7" w:rsidRPr="007D2FF7">
        <w:t>=false</w:t>
      </w:r>
      <w:r w:rsidR="007D2FF7">
        <w:t>. This was because this optimization resulted in less accurate results as this optimization estimates the operation rather than performing it completely leading to slight differences. As I wanted an identical output this had to be turned off however the other flags enabled by -</w:t>
      </w:r>
      <w:proofErr w:type="spellStart"/>
      <w:r w:rsidR="007D2FF7">
        <w:t>use_fast_math</w:t>
      </w:r>
      <w:proofErr w:type="spellEnd"/>
      <w:r w:rsidR="007D2FF7">
        <w:t xml:space="preserve"> was left on. Additionally, I upgraded the compute version and architecture to ensure there were no limits on thread and block size on my modern graphics card.</w:t>
      </w:r>
    </w:p>
    <w:p w:rsidR="00DF70DE" w:rsidRDefault="004F0EDB" w:rsidP="00DF70DE">
      <w:pPr>
        <w:pStyle w:val="Heading2"/>
      </w:pPr>
      <w:bookmarkStart w:id="38" w:name="_Toc474793282"/>
      <w:r>
        <w:t>T</w:t>
      </w:r>
      <w:r w:rsidR="00DF70DE">
        <w:t>imings</w:t>
      </w:r>
      <w:bookmarkEnd w:id="38"/>
    </w:p>
    <w:p w:rsidR="003228A4" w:rsidRPr="003228A4" w:rsidRDefault="003867AE" w:rsidP="003228A4">
      <w:r>
        <w:t xml:space="preserve">The following </w:t>
      </w:r>
      <w:proofErr w:type="spellStart"/>
      <w:r>
        <w:t>optimisations</w:t>
      </w:r>
      <w:proofErr w:type="spellEnd"/>
      <w:r>
        <w:t xml:space="preserve"> resulted in a significant speed up as can be seen in the below table.</w:t>
      </w:r>
    </w:p>
    <w:p w:rsidR="003A1E63" w:rsidRDefault="003228A4" w:rsidP="003A1E63">
      <w:r>
        <w:rPr>
          <w:noProof/>
          <w:lang w:val="en-GB" w:eastAsia="en-GB"/>
        </w:rPr>
        <w:drawing>
          <wp:inline distT="0" distB="0" distL="0" distR="0" wp14:anchorId="09BF6146" wp14:editId="3479B082">
            <wp:extent cx="6524625" cy="3914775"/>
            <wp:effectExtent l="0" t="0" r="9525" b="9525"/>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bookmarkStart w:id="39" w:name="_GoBack"/>
      <w:bookmarkEnd w:id="39"/>
    </w:p>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0" w:name="_Toc474793283"/>
      <w:r>
        <w:lastRenderedPageBreak/>
        <w:t>Project Results</w:t>
      </w:r>
      <w:bookmarkEnd w:id="40"/>
    </w:p>
    <w:p w:rsidR="00DF70DE" w:rsidRDefault="00652133" w:rsidP="00DF70DE">
      <w:pPr>
        <w:pStyle w:val="Heading2"/>
      </w:pPr>
      <w:bookmarkStart w:id="41" w:name="_Toc474793284"/>
      <w:r>
        <w:rPr>
          <w:noProof/>
          <w:lang w:val="en-GB" w:eastAsia="en-GB"/>
        </w:rPr>
        <w:drawing>
          <wp:anchor distT="0" distB="0" distL="114300" distR="114300" simplePos="0" relativeHeight="251670528" behindDoc="0" locked="0" layoutInCell="1" allowOverlap="1" wp14:anchorId="13C30436" wp14:editId="3B854CE1">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1"/>
    </w:p>
    <w:p w:rsidR="007A1E0D" w:rsidRDefault="0062542B" w:rsidP="00255A23">
      <w:pPr>
        <w:jc w:val="both"/>
      </w:pPr>
      <w:r>
        <w:rPr>
          <w:noProof/>
          <w:lang w:val="en-GB" w:eastAsia="en-GB"/>
        </w:rPr>
        <w:drawing>
          <wp:anchor distT="0" distB="0" distL="114300" distR="114300" simplePos="0" relativeHeight="251671552" behindDoc="1" locked="0" layoutInCell="1" allowOverlap="1" wp14:anchorId="03E33599" wp14:editId="3E8BEA9A">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 is the same as the given code. As it was one of my own key goals.</w:t>
      </w:r>
      <w:r w:rsidR="003C0DC9">
        <w:t xml:space="preserve"> The first test was some C++ unit tests I wrote</w:t>
      </w:r>
      <w:r w:rsidR="00652133">
        <w:t xml:space="preserve"> using visual studio’s unit testing framework</w:t>
      </w:r>
      <w:r w:rsidR="003C0DC9">
        <w:t xml:space="preserve"> to make sure the data in the files matched</w:t>
      </w:r>
      <w:r w:rsidR="00D97BBE">
        <w:t xml:space="preserve"> as well</w:t>
      </w:r>
      <w:r w:rsidR="007F4FD9">
        <w:t>, there are also additional tests for checking height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8044E9">
        <w:t>However, to ensure that a false test doesn’t make its way through my tests I also used the file compare utility in binary mode found on windows</w:t>
      </w:r>
      <w:r w:rsidR="00652133">
        <w:t xml:space="preserve"> to double check my results</w:t>
      </w:r>
      <w:r w:rsidR="008044E9">
        <w:t>.</w:t>
      </w:r>
    </w:p>
    <w:p w:rsidR="00652133" w:rsidRDefault="00652133" w:rsidP="007A1E0D"/>
    <w:p w:rsidR="00DF70DE" w:rsidRDefault="004F0EDB" w:rsidP="00DF70DE">
      <w:pPr>
        <w:pStyle w:val="Heading2"/>
      </w:pPr>
      <w:bookmarkStart w:id="42" w:name="_Toc474793285"/>
      <w:r>
        <w:t>C</w:t>
      </w:r>
      <w:r w:rsidR="00DF70DE">
        <w:t>omparison</w:t>
      </w:r>
      <w:bookmarkEnd w:id="42"/>
    </w:p>
    <w:p w:rsidR="007A1E0D" w:rsidRPr="007A1E0D" w:rsidRDefault="007A1E0D" w:rsidP="007A1E0D">
      <w:r>
        <w:t>Sequential vs Parallel</w:t>
      </w:r>
    </w:p>
    <w:p w:rsidR="00DF70DE" w:rsidRPr="00DF70DE" w:rsidRDefault="004F0EDB" w:rsidP="00DF70DE">
      <w:pPr>
        <w:pStyle w:val="Heading2"/>
      </w:pPr>
      <w:bookmarkStart w:id="43" w:name="_Toc474793286"/>
      <w:r>
        <w:t>C</w:t>
      </w:r>
      <w:r w:rsidR="00DF70DE">
        <w:t>onclusion</w:t>
      </w:r>
      <w:bookmarkEnd w:id="43"/>
    </w:p>
    <w:p w:rsidR="008044E9" w:rsidRPr="0089140B" w:rsidRDefault="008044E9" w:rsidP="008044E9">
      <w:pPr>
        <w:jc w:val="both"/>
      </w:pPr>
      <w:r>
        <w:t>As expected the code ported to CUDA resulted in significant performance increase thanks to the added performance found in parallelizing the code. With a large output image, we saw a 40x performance increase and even with a smaller image we saw a 2x performance increase. Not only is the code faster but the CUDA code will scale better with even larger images making it superior to the original in every way possible.</w:t>
      </w:r>
    </w:p>
    <w:p w:rsidR="00DF70DE" w:rsidRPr="00DF70DE" w:rsidRDefault="00DF70DE" w:rsidP="008044E9"/>
    <w:sectPr w:rsidR="00DF70DE" w:rsidRPr="00DF70DE" w:rsidSect="00653154">
      <w:footerReference w:type="default" r:id="rId4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66A9" w:rsidRDefault="006666A9">
      <w:pPr>
        <w:spacing w:before="0" w:after="0" w:line="240" w:lineRule="auto"/>
      </w:pPr>
      <w:r>
        <w:separator/>
      </w:r>
    </w:p>
  </w:endnote>
  <w:endnote w:type="continuationSeparator" w:id="0">
    <w:p w:rsidR="006666A9" w:rsidRDefault="006666A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3867AE">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66A9" w:rsidRDefault="006666A9">
      <w:pPr>
        <w:spacing w:before="0" w:after="0" w:line="240" w:lineRule="auto"/>
      </w:pPr>
      <w:r>
        <w:separator/>
      </w:r>
    </w:p>
  </w:footnote>
  <w:footnote w:type="continuationSeparator" w:id="0">
    <w:p w:rsidR="006666A9" w:rsidRDefault="006666A9">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D7E4F"/>
    <w:rsid w:val="001076EB"/>
    <w:rsid w:val="00124412"/>
    <w:rsid w:val="00127C23"/>
    <w:rsid w:val="001353D6"/>
    <w:rsid w:val="00246750"/>
    <w:rsid w:val="002533BA"/>
    <w:rsid w:val="00255A23"/>
    <w:rsid w:val="00255E54"/>
    <w:rsid w:val="002B0A4C"/>
    <w:rsid w:val="003228A4"/>
    <w:rsid w:val="0033725A"/>
    <w:rsid w:val="003447D6"/>
    <w:rsid w:val="00351888"/>
    <w:rsid w:val="00383CBA"/>
    <w:rsid w:val="003867AE"/>
    <w:rsid w:val="0039238D"/>
    <w:rsid w:val="003A1E63"/>
    <w:rsid w:val="003C0DC9"/>
    <w:rsid w:val="003C4ACA"/>
    <w:rsid w:val="004F0EDB"/>
    <w:rsid w:val="005B03F3"/>
    <w:rsid w:val="0062542B"/>
    <w:rsid w:val="00652133"/>
    <w:rsid w:val="00653154"/>
    <w:rsid w:val="006666A9"/>
    <w:rsid w:val="0069152B"/>
    <w:rsid w:val="007020EE"/>
    <w:rsid w:val="0072456B"/>
    <w:rsid w:val="00734F49"/>
    <w:rsid w:val="00767C59"/>
    <w:rsid w:val="00770C80"/>
    <w:rsid w:val="007A1E0D"/>
    <w:rsid w:val="007D2FF7"/>
    <w:rsid w:val="007E61AB"/>
    <w:rsid w:val="007F4FD9"/>
    <w:rsid w:val="008044E9"/>
    <w:rsid w:val="00870E66"/>
    <w:rsid w:val="00875AC8"/>
    <w:rsid w:val="00880284"/>
    <w:rsid w:val="00896651"/>
    <w:rsid w:val="009061D2"/>
    <w:rsid w:val="00962DDF"/>
    <w:rsid w:val="00963FBF"/>
    <w:rsid w:val="0098142F"/>
    <w:rsid w:val="009944FA"/>
    <w:rsid w:val="00995501"/>
    <w:rsid w:val="009A06E9"/>
    <w:rsid w:val="009C6D4A"/>
    <w:rsid w:val="009D0528"/>
    <w:rsid w:val="009E0F54"/>
    <w:rsid w:val="009E2811"/>
    <w:rsid w:val="00A05E6B"/>
    <w:rsid w:val="00A10B28"/>
    <w:rsid w:val="00A263EA"/>
    <w:rsid w:val="00AA0B92"/>
    <w:rsid w:val="00B30076"/>
    <w:rsid w:val="00B74BD4"/>
    <w:rsid w:val="00B759B9"/>
    <w:rsid w:val="00C2091A"/>
    <w:rsid w:val="00C5105F"/>
    <w:rsid w:val="00C7457E"/>
    <w:rsid w:val="00CA49E9"/>
    <w:rsid w:val="00D37C5A"/>
    <w:rsid w:val="00D97BBE"/>
    <w:rsid w:val="00DF70DE"/>
    <w:rsid w:val="00E0208A"/>
    <w:rsid w:val="00E62490"/>
    <w:rsid w:val="00E64E94"/>
    <w:rsid w:val="00E654C5"/>
    <w:rsid w:val="00E856F5"/>
    <w:rsid w:val="00EC5350"/>
    <w:rsid w:val="00EC53E3"/>
    <w:rsid w:val="00EF4588"/>
    <w:rsid w:val="00F12EF6"/>
    <w:rsid w:val="00F310F0"/>
    <w:rsid w:val="00F966A7"/>
    <w:rsid w:val="00FD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1481"/>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image" Target="media/image9.png"/><Relationship Id="rId39" Type="http://schemas.openxmlformats.org/officeDocument/2006/relationships/image" Target="media/image17.emf"/><Relationship Id="rId3" Type="http://schemas.openxmlformats.org/officeDocument/2006/relationships/customXml" Target="../customXml/item3.xml"/><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image" Target="media/image18.png"/><Relationship Id="rId47"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2.emf"/><Relationship Id="rId41"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1.png"/><Relationship Id="rId36" Type="http://schemas.openxmlformats.org/officeDocument/2006/relationships/oleObject" Target="embeddings/oleObject9.bin"/><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image" Target="media/image10.png"/><Relationship Id="rId30" Type="http://schemas.openxmlformats.org/officeDocument/2006/relationships/oleObject" Target="embeddings/oleObject6.bin"/><Relationship Id="rId35" Type="http://schemas.openxmlformats.org/officeDocument/2006/relationships/image" Target="media/image15.emf"/><Relationship Id="rId43" Type="http://schemas.openxmlformats.org/officeDocument/2006/relationships/image" Target="media/image1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gpu-timings\kernel-speed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Calibri" panose="020F0502020204030204" pitchFamily="34" charset="0"/>
              <a:ea typeface="+mj-ea"/>
              <a:cs typeface="Calibri" panose="020F0502020204030204" pitchFamily="34" charset="0"/>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Calibri" panose="020F0502020204030204" pitchFamily="34" charset="0"/>
              <a:ea typeface="+mn-ea"/>
              <a:cs typeface="Calibri" panose="020F0502020204030204" pitchFamily="34"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Calibri" panose="020F0502020204030204" pitchFamily="34" charset="0"/>
          <a:cs typeface="Calibri" panose="020F05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Optimised</c:v>
                </c:pt>
              </c:strCache>
            </c:strRef>
          </c:tx>
          <c:spPr>
            <a:solidFill>
              <a:schemeClr val="accent1"/>
            </a:solidFill>
            <a:ln>
              <a:noFill/>
            </a:ln>
            <a:effectLst/>
          </c:spPr>
          <c:invertIfNegative val="0"/>
          <c:cat>
            <c:strRef>
              <c:f>Sheet1!$B$1:$E$1</c:f>
              <c:strCache>
                <c:ptCount val="4"/>
                <c:pt idx="0">
                  <c:v>512x512</c:v>
                </c:pt>
                <c:pt idx="1">
                  <c:v>1024x1024</c:v>
                </c:pt>
                <c:pt idx="2">
                  <c:v>2048x2048</c:v>
                </c:pt>
                <c:pt idx="3">
                  <c:v>4096x4096</c:v>
                </c:pt>
              </c:strCache>
            </c:strRef>
          </c:cat>
          <c:val>
            <c:numRef>
              <c:f>Sheet1!$B$2:$E$2</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899A-4F1D-A572-515D3F84BAB2}"/>
            </c:ext>
          </c:extLst>
        </c:ser>
        <c:ser>
          <c:idx val="1"/>
          <c:order val="1"/>
          <c:tx>
            <c:strRef>
              <c:f>Sheet1!$A$3</c:f>
              <c:strCache>
                <c:ptCount val="1"/>
                <c:pt idx="0">
                  <c:v>Non Optimised</c:v>
                </c:pt>
              </c:strCache>
            </c:strRef>
          </c:tx>
          <c:spPr>
            <a:solidFill>
              <a:schemeClr val="accent2"/>
            </a:solidFill>
            <a:ln>
              <a:noFill/>
            </a:ln>
            <a:effectLst/>
          </c:spPr>
          <c:invertIfNegative val="0"/>
          <c:cat>
            <c:strRef>
              <c:f>Sheet1!$B$1:$E$1</c:f>
              <c:strCache>
                <c:ptCount val="4"/>
                <c:pt idx="0">
                  <c:v>512x512</c:v>
                </c:pt>
                <c:pt idx="1">
                  <c:v>1024x1024</c:v>
                </c:pt>
                <c:pt idx="2">
                  <c:v>2048x2048</c:v>
                </c:pt>
                <c:pt idx="3">
                  <c:v>4096x4096</c:v>
                </c:pt>
              </c:strCache>
            </c:strRef>
          </c:cat>
          <c:val>
            <c:numRef>
              <c:f>Sheet1!$B$3:$E$3</c:f>
              <c:numCache>
                <c:formatCode>General</c:formatCode>
                <c:ptCount val="4"/>
                <c:pt idx="0">
                  <c:v>1.71963</c:v>
                </c:pt>
                <c:pt idx="1">
                  <c:v>4.6368600000000004</c:v>
                </c:pt>
                <c:pt idx="2">
                  <c:v>14.959199999999999</c:v>
                </c:pt>
                <c:pt idx="3">
                  <c:v>51.723799999999997</c:v>
                </c:pt>
              </c:numCache>
            </c:numRef>
          </c:val>
          <c:extLst>
            <c:ext xmlns:c16="http://schemas.microsoft.com/office/drawing/2014/chart" uri="{C3380CC4-5D6E-409C-BE32-E72D297353CC}">
              <c16:uniqueId val="{00000001-899A-4F1D-A572-515D3F84BAB2}"/>
            </c:ext>
          </c:extLst>
        </c:ser>
        <c:dLbls>
          <c:showLegendKey val="0"/>
          <c:showVal val="0"/>
          <c:showCatName val="0"/>
          <c:showSerName val="0"/>
          <c:showPercent val="0"/>
          <c:showBubbleSize val="0"/>
        </c:dLbls>
        <c:gapWidth val="219"/>
        <c:overlap val="-27"/>
        <c:axId val="427582336"/>
        <c:axId val="427582664"/>
      </c:barChart>
      <c:catAx>
        <c:axId val="42758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664"/>
        <c:crosses val="autoZero"/>
        <c:auto val="1"/>
        <c:lblAlgn val="ctr"/>
        <c:lblOffset val="100"/>
        <c:noMultiLvlLbl val="0"/>
      </c:catAx>
      <c:valAx>
        <c:axId val="427582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58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115DAA"/>
    <w:rsid w:val="0048305F"/>
    <w:rsid w:val="008B7524"/>
    <w:rsid w:val="00AD74C7"/>
    <w:rsid w:val="00CD61B2"/>
    <w:rsid w:val="00EA6081"/>
    <w:rsid w:val="00F254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3F4F4B16-A341-4577-A2AD-D1AF5803D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Template>
  <TotalTime>340</TotalTime>
  <Pages>11</Pages>
  <Words>2144</Words>
  <Characters>12224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14340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 Games Technology</cp:keywords>
  <cp:lastModifiedBy>William Taylor</cp:lastModifiedBy>
  <cp:revision>50</cp:revision>
  <dcterms:created xsi:type="dcterms:W3CDTF">2017-02-12T22:02:00Z</dcterms:created>
  <dcterms:modified xsi:type="dcterms:W3CDTF">2017-02-14T11:30:00Z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